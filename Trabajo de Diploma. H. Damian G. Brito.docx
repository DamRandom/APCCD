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C14F4" w14:textId="77777777" w:rsidR="000B5796" w:rsidRPr="00E77153" w:rsidRDefault="003E79D0" w:rsidP="000C19DB">
      <w:r>
        <w:rPr>
          <w:noProof/>
        </w:rPr>
        <w:drawing>
          <wp:anchor distT="0" distB="0" distL="0" distR="0" simplePos="0" relativeHeight="251659264" behindDoc="0" locked="0" layoutInCell="0" allowOverlap="1" wp14:anchorId="65A47452" wp14:editId="710F4AD9">
            <wp:simplePos x="0" y="0"/>
            <wp:positionH relativeFrom="column">
              <wp:align>center</wp:align>
            </wp:positionH>
            <wp:positionV relativeFrom="paragraph">
              <wp:posOffset>350520</wp:posOffset>
            </wp:positionV>
            <wp:extent cx="2468880" cy="996696"/>
            <wp:effectExtent l="0" t="0" r="762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a:xfrm>
                      <a:off x="0" y="0"/>
                      <a:ext cx="2468880" cy="996696"/>
                    </a:xfrm>
                    <a:prstGeom prst="rect">
                      <a:avLst/>
                    </a:prstGeom>
                  </pic:spPr>
                </pic:pic>
              </a:graphicData>
            </a:graphic>
            <wp14:sizeRelH relativeFrom="margin">
              <wp14:pctWidth>0</wp14:pctWidth>
            </wp14:sizeRelH>
            <wp14:sizeRelV relativeFrom="margin">
              <wp14:pctHeight>0</wp14:pctHeight>
            </wp14:sizeRelV>
          </wp:anchor>
        </w:drawing>
      </w:r>
    </w:p>
    <w:p w14:paraId="70ACD2AB" w14:textId="77777777" w:rsidR="003E79D0" w:rsidRDefault="003E79D0" w:rsidP="000C19DB"/>
    <w:p w14:paraId="311AD80B" w14:textId="77777777" w:rsidR="003E79D0" w:rsidRDefault="003E79D0" w:rsidP="000C19DB"/>
    <w:p w14:paraId="6DDEE374" w14:textId="77777777" w:rsidR="003E79D0" w:rsidRDefault="003E79D0" w:rsidP="00BA394A">
      <w:pPr>
        <w:ind w:left="0" w:firstLine="0"/>
      </w:pPr>
    </w:p>
    <w:p w14:paraId="19065903" w14:textId="77777777" w:rsidR="00BC439A" w:rsidRDefault="00BC439A" w:rsidP="00CE566C">
      <w:pPr>
        <w:jc w:val="center"/>
        <w:rPr>
          <w:b/>
          <w:bCs/>
        </w:rPr>
      </w:pPr>
    </w:p>
    <w:p w14:paraId="6F329B7A" w14:textId="77777777" w:rsidR="00BC439A" w:rsidRDefault="00BC439A" w:rsidP="00CE566C">
      <w:pPr>
        <w:jc w:val="center"/>
        <w:rPr>
          <w:b/>
          <w:bCs/>
        </w:rPr>
      </w:pPr>
    </w:p>
    <w:p w14:paraId="1AC8C198" w14:textId="3CCF13AD" w:rsidR="00E77153" w:rsidRPr="00BC439A" w:rsidRDefault="00E77153" w:rsidP="00CE566C">
      <w:pPr>
        <w:jc w:val="center"/>
        <w:rPr>
          <w:b/>
          <w:bCs/>
          <w:sz w:val="32"/>
          <w:szCs w:val="32"/>
        </w:rPr>
      </w:pPr>
      <w:r w:rsidRPr="00BC439A">
        <w:rPr>
          <w:b/>
          <w:bCs/>
          <w:sz w:val="32"/>
          <w:szCs w:val="32"/>
        </w:rPr>
        <w:t>Facultad de Tecnologías Interactivas</w:t>
      </w:r>
    </w:p>
    <w:p w14:paraId="06B2F84D" w14:textId="6A2005DC" w:rsidR="00BC439A" w:rsidRPr="00084A98" w:rsidRDefault="00BC439A" w:rsidP="00084A98">
      <w:pPr>
        <w:pStyle w:val="Ttulo"/>
        <w:spacing w:line="360" w:lineRule="auto"/>
        <w:jc w:val="center"/>
        <w:rPr>
          <w:rFonts w:ascii="Arial" w:hAnsi="Arial"/>
          <w:sz w:val="24"/>
          <w:szCs w:val="24"/>
        </w:rPr>
      </w:pPr>
      <w:r w:rsidRPr="00774768">
        <w:rPr>
          <w:rFonts w:ascii="Arial" w:hAnsi="Arial"/>
          <w:sz w:val="24"/>
          <w:szCs w:val="24"/>
        </w:rPr>
        <w:t xml:space="preserve">Trabajo de diploma para optar por el título de </w:t>
      </w:r>
      <w:r w:rsidRPr="00774768">
        <w:br/>
      </w:r>
      <w:r w:rsidRPr="00774768">
        <w:rPr>
          <w:rFonts w:ascii="Arial" w:hAnsi="Arial"/>
          <w:sz w:val="24"/>
          <w:szCs w:val="24"/>
        </w:rPr>
        <w:t>Ingeniero en Ciencias Informáticas</w:t>
      </w:r>
    </w:p>
    <w:p w14:paraId="5B0F1891" w14:textId="77777777" w:rsidR="00BC439A" w:rsidRDefault="00BC439A" w:rsidP="00CE566C">
      <w:pPr>
        <w:jc w:val="center"/>
        <w:rPr>
          <w:b/>
          <w:bCs/>
          <w:sz w:val="36"/>
          <w:szCs w:val="36"/>
        </w:rPr>
      </w:pPr>
    </w:p>
    <w:p w14:paraId="507BBDD3" w14:textId="3255EF7E" w:rsidR="00E77153" w:rsidRPr="00442DE6" w:rsidRDefault="00565C0D" w:rsidP="00CE566C">
      <w:pPr>
        <w:jc w:val="center"/>
        <w:rPr>
          <w:b/>
          <w:bCs/>
          <w:sz w:val="36"/>
          <w:szCs w:val="36"/>
        </w:rPr>
      </w:pPr>
      <w:r w:rsidRPr="00565C0D">
        <w:rPr>
          <w:b/>
          <w:bCs/>
          <w:sz w:val="36"/>
          <w:szCs w:val="36"/>
        </w:rPr>
        <w:t>Desarrollo de una interfaz gráfica para la interpretación de modelos predictivos aplicados al análisis del claustro docente</w:t>
      </w:r>
    </w:p>
    <w:p w14:paraId="5288D983" w14:textId="77777777" w:rsidR="00E91081" w:rsidRDefault="00E91081" w:rsidP="002C3923">
      <w:pPr>
        <w:ind w:left="0" w:firstLine="0"/>
      </w:pPr>
    </w:p>
    <w:p w14:paraId="670D5812" w14:textId="77777777" w:rsidR="00E91081" w:rsidRPr="00E77153" w:rsidRDefault="00E91081" w:rsidP="00CE566C">
      <w:pPr>
        <w:jc w:val="center"/>
      </w:pPr>
    </w:p>
    <w:p w14:paraId="4903B2E8" w14:textId="77777777" w:rsidR="009A36C0" w:rsidRDefault="00E77153" w:rsidP="00CE566C">
      <w:pPr>
        <w:jc w:val="center"/>
        <w:rPr>
          <w:b/>
          <w:bCs/>
        </w:rPr>
      </w:pPr>
      <w:r w:rsidRPr="00220F48">
        <w:rPr>
          <w:b/>
          <w:bCs/>
        </w:rPr>
        <w:t>Autor:</w:t>
      </w:r>
      <w:r w:rsidR="00220F48">
        <w:rPr>
          <w:b/>
          <w:bCs/>
        </w:rPr>
        <w:t xml:space="preserve"> </w:t>
      </w:r>
    </w:p>
    <w:p w14:paraId="05F89072" w14:textId="2958A6CC" w:rsidR="00E77153" w:rsidRPr="009A36C0" w:rsidRDefault="00B138D1" w:rsidP="00CE566C">
      <w:pPr>
        <w:jc w:val="center"/>
        <w:rPr>
          <w:sz w:val="28"/>
          <w:szCs w:val="28"/>
        </w:rPr>
      </w:pPr>
      <w:r w:rsidRPr="009A36C0">
        <w:rPr>
          <w:sz w:val="28"/>
          <w:szCs w:val="28"/>
        </w:rPr>
        <w:t>Héctor Damian González Brito</w:t>
      </w:r>
    </w:p>
    <w:p w14:paraId="365DA5E0" w14:textId="77777777" w:rsidR="009A36C0" w:rsidRPr="00774768" w:rsidRDefault="009A36C0" w:rsidP="009A36C0">
      <w:pPr>
        <w:pStyle w:val="Ttulo"/>
        <w:spacing w:line="360" w:lineRule="auto"/>
        <w:jc w:val="center"/>
        <w:rPr>
          <w:rFonts w:ascii="Arial" w:hAnsi="Arial"/>
          <w:b/>
          <w:bCs/>
          <w:sz w:val="24"/>
          <w:szCs w:val="24"/>
        </w:rPr>
      </w:pPr>
      <w:r w:rsidRPr="00774768">
        <w:rPr>
          <w:rFonts w:ascii="Arial" w:hAnsi="Arial"/>
          <w:b/>
          <w:bCs/>
          <w:sz w:val="24"/>
          <w:szCs w:val="24"/>
        </w:rPr>
        <w:t>Tutores:</w:t>
      </w:r>
    </w:p>
    <w:p w14:paraId="7D42DB4B" w14:textId="56E299A4" w:rsidR="00BA394A" w:rsidRPr="006F4603" w:rsidRDefault="009A36C0" w:rsidP="006F4603">
      <w:pPr>
        <w:pStyle w:val="Ttulo"/>
        <w:spacing w:line="360" w:lineRule="auto"/>
        <w:jc w:val="center"/>
        <w:rPr>
          <w:rFonts w:ascii="Arial" w:hAnsi="Arial"/>
          <w:sz w:val="28"/>
          <w:szCs w:val="28"/>
          <w:u w:val="single"/>
        </w:rPr>
      </w:pPr>
      <w:r w:rsidRPr="00774768">
        <w:rPr>
          <w:rFonts w:ascii="Arial" w:hAnsi="Arial" w:cs="Arial"/>
          <w:sz w:val="28"/>
          <w:szCs w:val="28"/>
        </w:rPr>
        <w:t>M. Sc</w:t>
      </w:r>
      <w:r w:rsidRPr="00774768">
        <w:rPr>
          <w:rFonts w:ascii="Arial" w:hAnsi="Arial"/>
          <w:sz w:val="28"/>
          <w:szCs w:val="28"/>
        </w:rPr>
        <w:t>. Yadira Ramírez Rodríguez</w:t>
      </w:r>
    </w:p>
    <w:p w14:paraId="08E3D2BF" w14:textId="77777777" w:rsidR="00BA394A" w:rsidRDefault="00BA394A" w:rsidP="00CE566C">
      <w:pPr>
        <w:jc w:val="center"/>
      </w:pPr>
    </w:p>
    <w:p w14:paraId="27189EAA" w14:textId="77777777" w:rsidR="00BA394A" w:rsidRDefault="00BA394A" w:rsidP="00CE566C">
      <w:pPr>
        <w:jc w:val="center"/>
      </w:pPr>
    </w:p>
    <w:p w14:paraId="4090B3B5" w14:textId="77777777" w:rsidR="00084A98" w:rsidRPr="00E77153" w:rsidRDefault="00084A98" w:rsidP="00CE566C">
      <w:pPr>
        <w:jc w:val="center"/>
      </w:pPr>
    </w:p>
    <w:p w14:paraId="768B98DA" w14:textId="77777777" w:rsidR="00E77153" w:rsidRPr="00522EAA" w:rsidRDefault="00E77153" w:rsidP="00CE566C">
      <w:pPr>
        <w:jc w:val="center"/>
        <w:rPr>
          <w:b/>
          <w:bCs/>
        </w:rPr>
      </w:pPr>
      <w:r w:rsidRPr="00522EAA">
        <w:rPr>
          <w:b/>
          <w:bCs/>
        </w:rPr>
        <w:t xml:space="preserve">La Habana, </w:t>
      </w:r>
      <w:sdt>
        <w:sdtPr>
          <w:rPr>
            <w:b/>
            <w:bCs/>
          </w:rPr>
          <w:alias w:val="Mes"/>
          <w:tag w:val="Mes"/>
          <w:id w:val="1515960759"/>
          <w:placeholder>
            <w:docPart w:val="BDE35A9274424F2982E415D289BA1997"/>
          </w:placeholder>
          <w:temporary/>
        </w:sdtPr>
        <w:sdtContent>
          <w:r w:rsidR="000F0CEE" w:rsidRPr="00522EAA">
            <w:rPr>
              <w:b/>
              <w:bCs/>
            </w:rPr>
            <w:t>[Mes]</w:t>
          </w:r>
        </w:sdtContent>
      </w:sdt>
      <w:r w:rsidR="00E91081" w:rsidRPr="00522EAA">
        <w:rPr>
          <w:b/>
          <w:bCs/>
        </w:rPr>
        <w:t xml:space="preserve"> </w:t>
      </w:r>
      <w:r w:rsidRPr="00522EAA">
        <w:rPr>
          <w:b/>
          <w:bCs/>
        </w:rPr>
        <w:t xml:space="preserve">de </w:t>
      </w:r>
      <w:sdt>
        <w:sdtPr>
          <w:rPr>
            <w:b/>
            <w:bCs/>
          </w:rPr>
          <w:alias w:val="Año Actual"/>
          <w:tag w:val="Año"/>
          <w:id w:val="-1784572667"/>
          <w:placeholder>
            <w:docPart w:val="BDE35A9274424F2982E415D289BA1997"/>
          </w:placeholder>
          <w:temporary/>
        </w:sdtPr>
        <w:sdtContent>
          <w:r w:rsidR="000F0CEE" w:rsidRPr="00522EAA">
            <w:rPr>
              <w:b/>
              <w:bCs/>
            </w:rPr>
            <w:t>[Año]</w:t>
          </w:r>
        </w:sdtContent>
      </w:sdt>
    </w:p>
    <w:p w14:paraId="6473CCC4" w14:textId="10ADD23B" w:rsidR="00335271" w:rsidRDefault="00E77153" w:rsidP="00CE566C">
      <w:pPr>
        <w:jc w:val="center"/>
        <w:rPr>
          <w:b/>
          <w:bCs/>
        </w:rPr>
      </w:pPr>
      <w:r w:rsidRPr="00522EAA">
        <w:rPr>
          <w:b/>
          <w:bCs/>
        </w:rPr>
        <w:t xml:space="preserve">“Año </w:t>
      </w:r>
      <w:sdt>
        <w:sdtPr>
          <w:rPr>
            <w:b/>
            <w:bCs/>
          </w:rPr>
          <w:alias w:val="Año de la Revolucion"/>
          <w:tag w:val="Año de la Revolucion"/>
          <w:id w:val="-17082858"/>
          <w:placeholder>
            <w:docPart w:val="BDE35A9274424F2982E415D289BA1997"/>
          </w:placeholder>
          <w:temporary/>
        </w:sdtPr>
        <w:sdtContent>
          <w:r w:rsidR="000F0CEE" w:rsidRPr="00522EAA">
            <w:rPr>
              <w:b/>
              <w:bCs/>
            </w:rPr>
            <w:t>[Año]</w:t>
          </w:r>
        </w:sdtContent>
      </w:sdt>
      <w:r w:rsidR="00E91081" w:rsidRPr="00522EAA">
        <w:rPr>
          <w:b/>
          <w:bCs/>
        </w:rPr>
        <w:t xml:space="preserve"> </w:t>
      </w:r>
      <w:r w:rsidRPr="00522EAA">
        <w:rPr>
          <w:b/>
          <w:bCs/>
        </w:rPr>
        <w:t>de la Revolución”</w:t>
      </w:r>
    </w:p>
    <w:p w14:paraId="7766CA1E" w14:textId="77777777" w:rsidR="00335271" w:rsidRDefault="00335271">
      <w:pPr>
        <w:spacing w:after="160" w:line="259" w:lineRule="auto"/>
        <w:ind w:left="0" w:right="0" w:firstLine="0"/>
        <w:jc w:val="left"/>
        <w:rPr>
          <w:b/>
          <w:bCs/>
        </w:rPr>
      </w:pPr>
      <w:r>
        <w:rPr>
          <w:b/>
          <w:bCs/>
        </w:rPr>
        <w:lastRenderedPageBreak/>
        <w:br w:type="page"/>
      </w:r>
    </w:p>
    <w:p w14:paraId="22C23D13" w14:textId="18A10F42" w:rsidR="00E77153" w:rsidRDefault="00335271" w:rsidP="00335271">
      <w:pPr>
        <w:jc w:val="left"/>
        <w:rPr>
          <w:rFonts w:ascii="Garamond" w:hAnsi="Garamond"/>
          <w:b/>
          <w:bCs/>
          <w:sz w:val="32"/>
          <w:szCs w:val="32"/>
        </w:rPr>
      </w:pPr>
      <w:r w:rsidRPr="00335271">
        <w:rPr>
          <w:rFonts w:ascii="Garamond" w:hAnsi="Garamond"/>
          <w:b/>
          <w:bCs/>
          <w:sz w:val="32"/>
          <w:szCs w:val="32"/>
        </w:rPr>
        <w:lastRenderedPageBreak/>
        <w:t>"El conocimiento es poder, pero la sabiduría reside en cómo se usa ese poder. No basta con saber, hay que aplicar; no basta con querer, hay que actuar."</w:t>
      </w:r>
    </w:p>
    <w:p w14:paraId="4E14CD61" w14:textId="1E7334C5" w:rsidR="00335271" w:rsidRPr="00335271" w:rsidRDefault="00335271" w:rsidP="00335271">
      <w:pPr>
        <w:jc w:val="right"/>
        <w:rPr>
          <w:rFonts w:ascii="Garamond" w:hAnsi="Garamond"/>
          <w:sz w:val="32"/>
          <w:szCs w:val="32"/>
        </w:rPr>
      </w:pPr>
      <w:r w:rsidRPr="00335271">
        <w:rPr>
          <w:rFonts w:ascii="Garamond" w:hAnsi="Garamond"/>
          <w:sz w:val="32"/>
          <w:szCs w:val="32"/>
        </w:rPr>
        <w:t xml:space="preserve">— Johann Wolfgang </w:t>
      </w:r>
      <w:proofErr w:type="spellStart"/>
      <w:r w:rsidRPr="00335271">
        <w:rPr>
          <w:rFonts w:ascii="Garamond" w:hAnsi="Garamond"/>
          <w:sz w:val="32"/>
          <w:szCs w:val="32"/>
        </w:rPr>
        <w:t>von</w:t>
      </w:r>
      <w:proofErr w:type="spellEnd"/>
      <w:r w:rsidRPr="00335271">
        <w:rPr>
          <w:rFonts w:ascii="Garamond" w:hAnsi="Garamond"/>
          <w:sz w:val="32"/>
          <w:szCs w:val="32"/>
        </w:rPr>
        <w:t xml:space="preserve"> Goethe</w:t>
      </w:r>
    </w:p>
    <w:p w14:paraId="5A1587AA" w14:textId="77777777" w:rsidR="00335271" w:rsidRDefault="00335271" w:rsidP="00CE566C">
      <w:pPr>
        <w:jc w:val="center"/>
        <w:rPr>
          <w:b/>
          <w:bCs/>
        </w:rPr>
      </w:pPr>
    </w:p>
    <w:p w14:paraId="18078854" w14:textId="77777777" w:rsidR="00335271" w:rsidRPr="00522EAA" w:rsidRDefault="00335271" w:rsidP="00505C6A">
      <w:pPr>
        <w:pStyle w:val="Ttulo1"/>
      </w:pPr>
    </w:p>
    <w:p w14:paraId="3F8DE197" w14:textId="77777777" w:rsidR="00335271" w:rsidRDefault="00335271">
      <w:pPr>
        <w:spacing w:after="160" w:line="259" w:lineRule="auto"/>
        <w:ind w:left="0" w:right="0" w:firstLine="0"/>
        <w:jc w:val="left"/>
        <w:rPr>
          <w:rFonts w:eastAsiaTheme="majorEastAsia" w:cs="Arial"/>
          <w:b/>
          <w:color w:val="000000" w:themeColor="text1"/>
          <w:sz w:val="32"/>
          <w:szCs w:val="24"/>
        </w:rPr>
      </w:pPr>
      <w:r>
        <w:rPr>
          <w:rFonts w:cs="Arial"/>
          <w:szCs w:val="24"/>
        </w:rPr>
        <w:br w:type="page"/>
      </w:r>
    </w:p>
    <w:p w14:paraId="676DD0B8" w14:textId="61D7593B" w:rsidR="00335271" w:rsidRPr="00774768" w:rsidRDefault="00544CC9" w:rsidP="00505C6A">
      <w:pPr>
        <w:pStyle w:val="Ttulo1"/>
      </w:pPr>
      <w:bookmarkStart w:id="0" w:name="_Toc172876532"/>
      <w:bookmarkStart w:id="1" w:name="_Toc172880448"/>
      <w:bookmarkStart w:id="2" w:name="_Toc182996319"/>
      <w:bookmarkStart w:id="3" w:name="_Toc191019445"/>
      <w:r>
        <w:rPr>
          <w:caps w:val="0"/>
        </w:rPr>
        <w:lastRenderedPageBreak/>
        <w:t>D</w:t>
      </w:r>
      <w:r w:rsidRPr="00544CC9">
        <w:rPr>
          <w:caps w:val="0"/>
        </w:rPr>
        <w:t xml:space="preserve">eclaración de </w:t>
      </w:r>
      <w:r>
        <w:rPr>
          <w:caps w:val="0"/>
        </w:rPr>
        <w:t>A</w:t>
      </w:r>
      <w:r w:rsidRPr="00544CC9">
        <w:rPr>
          <w:caps w:val="0"/>
        </w:rPr>
        <w:t>utoría</w:t>
      </w:r>
      <w:r w:rsidR="00335271" w:rsidRPr="00774768">
        <w:t>.</w:t>
      </w:r>
      <w:bookmarkEnd w:id="0"/>
      <w:bookmarkEnd w:id="1"/>
      <w:bookmarkEnd w:id="2"/>
      <w:bookmarkEnd w:id="3"/>
    </w:p>
    <w:p w14:paraId="7AED16C2" w14:textId="6A9EE387" w:rsidR="00335271" w:rsidRPr="00774768" w:rsidRDefault="00B65A4D" w:rsidP="00335271">
      <w:r>
        <w:t>El</w:t>
      </w:r>
      <w:r w:rsidR="00335271" w:rsidRPr="00774768">
        <w:t xml:space="preserve"> autor del trabajo de diploma con título </w:t>
      </w:r>
      <w:r w:rsidRPr="00B65A4D">
        <w:rPr>
          <w:b/>
          <w:bCs/>
          <w:szCs w:val="24"/>
        </w:rPr>
        <w:t>Desarrollo de una interfaz gráfica para la interpretación de modelos predictivos aplicados al análisis del claustro docente</w:t>
      </w:r>
      <w:r w:rsidR="00335271" w:rsidRPr="00774768">
        <w:t xml:space="preserve"> concede a la Universidad de las Ciencias Informáticas los derechos patrimoniales de la investigación, con carácter exclusivo. De forma similar se declara único autor de su contenido. Para que así conste firman la presente a los </w:t>
      </w:r>
      <w:r w:rsidR="00335271">
        <w:t>9</w:t>
      </w:r>
      <w:r w:rsidR="00335271" w:rsidRPr="00774768">
        <w:t xml:space="preserve"> días del mes de </w:t>
      </w:r>
      <w:r w:rsidR="00335271">
        <w:t>septiembre</w:t>
      </w:r>
      <w:r w:rsidR="00335271" w:rsidRPr="00774768">
        <w:t xml:space="preserve"> del año 2024.</w:t>
      </w:r>
    </w:p>
    <w:p w14:paraId="748F013E" w14:textId="77777777" w:rsidR="00335271" w:rsidRPr="00774768" w:rsidRDefault="00335271" w:rsidP="00335271">
      <w:pPr>
        <w:pStyle w:val="NormalWeb"/>
        <w:jc w:val="right"/>
        <w:rPr>
          <w:rFonts w:ascii="Garamond" w:hAnsi="Garamond"/>
          <w:sz w:val="32"/>
          <w:szCs w:val="32"/>
        </w:rPr>
      </w:pPr>
    </w:p>
    <w:p w14:paraId="2D2F8F9A" w14:textId="77777777" w:rsidR="00335271" w:rsidRPr="00774768" w:rsidRDefault="00335271" w:rsidP="00335271">
      <w:pPr>
        <w:pStyle w:val="NormalWeb"/>
        <w:jc w:val="right"/>
        <w:rPr>
          <w:rFonts w:ascii="Garamond" w:hAnsi="Garamond"/>
          <w:sz w:val="32"/>
          <w:szCs w:val="32"/>
        </w:rPr>
      </w:pPr>
    </w:p>
    <w:p w14:paraId="14A4C5F7" w14:textId="77777777" w:rsidR="00335271" w:rsidRPr="00774768" w:rsidRDefault="00000000" w:rsidP="00335271">
      <w:pPr>
        <w:spacing w:after="0" w:line="240" w:lineRule="auto"/>
        <w:ind w:left="0" w:right="0" w:firstLine="0"/>
        <w:jc w:val="left"/>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pict w14:anchorId="12153B0D">
          <v:rect id="_x0000_i1025" style="width:0;height:1.5pt" o:hralign="center" o:hrstd="t" o:hr="t" fillcolor="#a0a0a0" stroked="f"/>
        </w:pict>
      </w:r>
    </w:p>
    <w:p w14:paraId="104B3EFE" w14:textId="77777777" w:rsidR="00335271" w:rsidRPr="00774768" w:rsidRDefault="00335271" w:rsidP="00335271">
      <w:pPr>
        <w:jc w:val="left"/>
        <w:rPr>
          <w:lang w:eastAsia="en-US"/>
        </w:rPr>
      </w:pPr>
      <w:r w:rsidRPr="00774768">
        <w:t>Héctor Damian González Brito</w:t>
      </w:r>
      <w:r w:rsidRPr="00774768">
        <w:br/>
        <w:t>Autor</w:t>
      </w:r>
    </w:p>
    <w:p w14:paraId="7DACB024" w14:textId="77777777" w:rsidR="00335271" w:rsidRDefault="00335271" w:rsidP="00335271">
      <w:pPr>
        <w:jc w:val="left"/>
        <w:rPr>
          <w:lang w:eastAsia="en-US"/>
        </w:rPr>
      </w:pPr>
    </w:p>
    <w:p w14:paraId="621383B1" w14:textId="525ABA5F" w:rsidR="00335271" w:rsidRPr="00774768" w:rsidRDefault="00000000" w:rsidP="00335271">
      <w:pPr>
        <w:jc w:val="left"/>
        <w:rPr>
          <w:lang w:eastAsia="en-US"/>
        </w:rPr>
      </w:pPr>
      <w:r>
        <w:rPr>
          <w:lang w:eastAsia="en-US"/>
        </w:rPr>
        <w:pict w14:anchorId="028C9CF3">
          <v:rect id="_x0000_i1026" style="width:0;height:1.5pt" o:hrstd="t" o:hr="t" fillcolor="#a0a0a0" stroked="f"/>
        </w:pict>
      </w:r>
    </w:p>
    <w:p w14:paraId="21B01A95" w14:textId="77777777" w:rsidR="00335271" w:rsidRPr="00774768" w:rsidRDefault="00335271" w:rsidP="00335271">
      <w:pPr>
        <w:jc w:val="left"/>
        <w:rPr>
          <w:lang w:eastAsia="en-US"/>
        </w:rPr>
      </w:pPr>
      <w:r w:rsidRPr="00774768">
        <w:t>M.Sc. Yadira Ramírez Rodríguez</w:t>
      </w:r>
      <w:r w:rsidRPr="00774768">
        <w:br/>
        <w:t>Tutor</w:t>
      </w:r>
    </w:p>
    <w:p w14:paraId="353994E5" w14:textId="77777777" w:rsidR="00335271" w:rsidRDefault="00335271">
      <w:pPr>
        <w:spacing w:after="160" w:line="259" w:lineRule="auto"/>
        <w:ind w:left="0" w:right="0" w:firstLine="0"/>
        <w:jc w:val="left"/>
        <w:rPr>
          <w:rFonts w:eastAsiaTheme="majorEastAsia" w:cs="Arial"/>
          <w:b/>
          <w:color w:val="000000" w:themeColor="text1"/>
          <w:sz w:val="32"/>
          <w:szCs w:val="24"/>
        </w:rPr>
      </w:pPr>
      <w:r>
        <w:rPr>
          <w:rFonts w:cs="Arial"/>
          <w:szCs w:val="24"/>
        </w:rPr>
        <w:br w:type="page"/>
      </w:r>
    </w:p>
    <w:p w14:paraId="26E1CFA7" w14:textId="383BB906" w:rsidR="00335271" w:rsidRPr="00774768" w:rsidRDefault="00544CC9" w:rsidP="00505C6A">
      <w:pPr>
        <w:pStyle w:val="Ttulo1"/>
      </w:pPr>
      <w:bookmarkStart w:id="4" w:name="_Toc172876533"/>
      <w:bookmarkStart w:id="5" w:name="_Toc172880449"/>
      <w:bookmarkStart w:id="6" w:name="_Toc182996320"/>
      <w:bookmarkStart w:id="7" w:name="_Toc191019446"/>
      <w:r>
        <w:rPr>
          <w:caps w:val="0"/>
        </w:rPr>
        <w:lastRenderedPageBreak/>
        <w:t>D</w:t>
      </w:r>
      <w:r w:rsidRPr="00774768">
        <w:rPr>
          <w:caps w:val="0"/>
        </w:rPr>
        <w:t xml:space="preserve">atos de </w:t>
      </w:r>
      <w:r>
        <w:rPr>
          <w:caps w:val="0"/>
        </w:rPr>
        <w:t>C</w:t>
      </w:r>
      <w:r w:rsidRPr="00774768">
        <w:rPr>
          <w:caps w:val="0"/>
        </w:rPr>
        <w:t>ontacto</w:t>
      </w:r>
      <w:r w:rsidR="00335271" w:rsidRPr="00774768">
        <w:t>.</w:t>
      </w:r>
      <w:bookmarkEnd w:id="4"/>
      <w:bookmarkEnd w:id="5"/>
      <w:bookmarkEnd w:id="6"/>
      <w:bookmarkEnd w:id="7"/>
    </w:p>
    <w:p w14:paraId="3FE7FB15" w14:textId="77777777" w:rsidR="00335271" w:rsidRPr="00774768" w:rsidRDefault="00335271" w:rsidP="00335271">
      <w:r w:rsidRPr="00774768">
        <w:t>Yadira Ramírez Rodríguez, graduada de Ingeniería en Ciencias Informáticas en el 2007. Máster en Calidad de Software y profesora auxiliar con más de 15 de años de experiencia en la asignatura de Ingeniería de Software. Jefa del Departamento Docente de Informática de la Facultad 4 de la Universidad de las Ciencias Informáticas. Líneas de Investigación: Ingeniería de Sistemas y Calidad de Software.</w:t>
      </w:r>
    </w:p>
    <w:p w14:paraId="41981E0F" w14:textId="77777777" w:rsidR="00335271" w:rsidRPr="00774768" w:rsidRDefault="00335271" w:rsidP="00335271">
      <w:pPr>
        <w:pStyle w:val="Textocomentario"/>
        <w:numPr>
          <w:ilvl w:val="0"/>
          <w:numId w:val="5"/>
        </w:numPr>
        <w:suppressAutoHyphens/>
        <w:spacing w:before="0" w:after="0" w:line="360" w:lineRule="auto"/>
        <w:ind w:right="0"/>
        <w:rPr>
          <w:rFonts w:cs="Arial"/>
          <w:sz w:val="24"/>
          <w:szCs w:val="24"/>
        </w:rPr>
      </w:pPr>
      <w:r w:rsidRPr="00774768">
        <w:t>Correo electrónico:</w:t>
      </w:r>
      <w:r w:rsidRPr="00774768">
        <w:rPr>
          <w:rFonts w:cs="Arial"/>
          <w:sz w:val="24"/>
          <w:szCs w:val="24"/>
        </w:rPr>
        <w:t xml:space="preserve"> </w:t>
      </w:r>
      <w:hyperlink r:id="rId9">
        <w:r w:rsidRPr="00774768">
          <w:rPr>
            <w:rStyle w:val="Hipervnculo"/>
            <w:rFonts w:cs="Arial"/>
            <w:sz w:val="24"/>
            <w:szCs w:val="24"/>
          </w:rPr>
          <w:t>yramirezr@uci.cu</w:t>
        </w:r>
      </w:hyperlink>
    </w:p>
    <w:p w14:paraId="390EE3F6" w14:textId="77777777" w:rsidR="00335271" w:rsidRDefault="00335271">
      <w:pPr>
        <w:spacing w:after="160" w:line="259" w:lineRule="auto"/>
        <w:ind w:left="0" w:right="0" w:firstLine="0"/>
        <w:jc w:val="left"/>
        <w:rPr>
          <w:rFonts w:eastAsiaTheme="majorEastAsia" w:cs="Arial"/>
          <w:b/>
          <w:color w:val="000000" w:themeColor="text1"/>
          <w:sz w:val="32"/>
          <w:szCs w:val="24"/>
        </w:rPr>
      </w:pPr>
      <w:r>
        <w:rPr>
          <w:rFonts w:cs="Arial"/>
          <w:szCs w:val="24"/>
        </w:rPr>
        <w:br w:type="page"/>
      </w:r>
    </w:p>
    <w:p w14:paraId="5EFD2414" w14:textId="6490E79C" w:rsidR="00335271" w:rsidRDefault="00335271" w:rsidP="00505C6A">
      <w:pPr>
        <w:pStyle w:val="Ttulo1"/>
        <w:rPr>
          <w:rStyle w:val="Textoennegrita"/>
        </w:rPr>
      </w:pPr>
      <w:bookmarkStart w:id="8" w:name="_Toc172876534"/>
      <w:bookmarkStart w:id="9" w:name="_Toc172880450"/>
      <w:bookmarkStart w:id="10" w:name="_Toc182996321"/>
      <w:bookmarkStart w:id="11" w:name="_Toc191019447"/>
      <w:r w:rsidRPr="00774768">
        <w:rPr>
          <w:rStyle w:val="Textoennegrita"/>
        </w:rPr>
        <w:lastRenderedPageBreak/>
        <w:t>A</w:t>
      </w:r>
      <w:r w:rsidR="00544CC9" w:rsidRPr="00774768">
        <w:rPr>
          <w:rStyle w:val="Textoennegrita"/>
          <w:caps w:val="0"/>
        </w:rPr>
        <w:t>gradecimientos</w:t>
      </w:r>
      <w:r w:rsidRPr="00774768">
        <w:rPr>
          <w:rStyle w:val="Textoennegrita"/>
        </w:rPr>
        <w:t>.</w:t>
      </w:r>
      <w:bookmarkEnd w:id="8"/>
      <w:bookmarkEnd w:id="9"/>
      <w:bookmarkEnd w:id="10"/>
      <w:bookmarkEnd w:id="11"/>
    </w:p>
    <w:p w14:paraId="68523564" w14:textId="77777777" w:rsidR="00732B59" w:rsidRDefault="00732B59">
      <w:pPr>
        <w:spacing w:after="160" w:line="259" w:lineRule="auto"/>
        <w:ind w:left="0" w:right="0" w:firstLine="0"/>
        <w:jc w:val="left"/>
      </w:pPr>
      <w:r>
        <w:br w:type="page"/>
      </w:r>
    </w:p>
    <w:p w14:paraId="592FAFB4" w14:textId="6FB93EFF" w:rsidR="00732B59" w:rsidRPr="00774768" w:rsidRDefault="00732B59" w:rsidP="00505C6A">
      <w:pPr>
        <w:pStyle w:val="Ttulo1"/>
      </w:pPr>
      <w:bookmarkStart w:id="12" w:name="_Toc172876535"/>
      <w:bookmarkStart w:id="13" w:name="_Toc172880451"/>
      <w:bookmarkStart w:id="14" w:name="_Toc182996322"/>
      <w:bookmarkStart w:id="15" w:name="_Toc191019448"/>
      <w:r w:rsidRPr="00774768">
        <w:lastRenderedPageBreak/>
        <w:t>D</w:t>
      </w:r>
      <w:r w:rsidR="00544CC9" w:rsidRPr="00774768">
        <w:rPr>
          <w:caps w:val="0"/>
        </w:rPr>
        <w:t>edicatoria</w:t>
      </w:r>
      <w:r w:rsidRPr="00774768">
        <w:t>.</w:t>
      </w:r>
      <w:bookmarkEnd w:id="12"/>
      <w:bookmarkEnd w:id="13"/>
      <w:bookmarkEnd w:id="14"/>
      <w:bookmarkEnd w:id="15"/>
    </w:p>
    <w:p w14:paraId="50A6A97D" w14:textId="27B47E9E" w:rsidR="00732B59" w:rsidRDefault="00732B59" w:rsidP="00732B59">
      <w:r w:rsidRPr="00732B59">
        <w:t>A mi madre,</w:t>
      </w:r>
      <w:r>
        <w:t xml:space="preserve"> </w:t>
      </w:r>
      <w:r w:rsidRPr="00732B59">
        <w:t>por ser el pilar en cada paso y la brújula en cada decisión.</w:t>
      </w:r>
    </w:p>
    <w:p w14:paraId="43EF2A44" w14:textId="7CEA5D60" w:rsidR="00732B59" w:rsidRPr="00732B59" w:rsidRDefault="00732B59" w:rsidP="00732B59">
      <w:r w:rsidRPr="00732B59">
        <w:t>Por enseñarme que la fuerza no se mide en palabras,</w:t>
      </w:r>
      <w:r>
        <w:t xml:space="preserve"> </w:t>
      </w:r>
      <w:r w:rsidRPr="00732B59">
        <w:t>sino en los silencios que sostienen y en las manos que nunca sueltan.</w:t>
      </w:r>
    </w:p>
    <w:p w14:paraId="4935450D" w14:textId="1C8C6829" w:rsidR="00732B59" w:rsidRPr="00732B59" w:rsidRDefault="00732B59" w:rsidP="00732B59">
      <w:r w:rsidRPr="00732B59">
        <w:t>Por ser ejemplo de sacrificio, amor y perseverancia,</w:t>
      </w:r>
      <w:r>
        <w:t xml:space="preserve"> </w:t>
      </w:r>
      <w:r w:rsidRPr="00732B59">
        <w:t>y por recordarme, una y otra vez,</w:t>
      </w:r>
      <w:r>
        <w:t xml:space="preserve"> </w:t>
      </w:r>
      <w:r w:rsidRPr="00732B59">
        <w:t>que rendirse nunca es una opción.</w:t>
      </w:r>
    </w:p>
    <w:p w14:paraId="1BA6CF1A" w14:textId="545F8822" w:rsidR="00732B59" w:rsidRPr="00732B59" w:rsidRDefault="00732B59" w:rsidP="00732B59">
      <w:r w:rsidRPr="00732B59">
        <w:t>Este logro lleva mi nombre,</w:t>
      </w:r>
      <w:r>
        <w:t xml:space="preserve"> </w:t>
      </w:r>
      <w:r w:rsidRPr="00732B59">
        <w:t>pero es tuyo en cada sentido.</w:t>
      </w:r>
    </w:p>
    <w:p w14:paraId="6963E7F1" w14:textId="77777777" w:rsidR="00732B59" w:rsidRPr="00732B59" w:rsidRDefault="00732B59" w:rsidP="00732B59">
      <w:r w:rsidRPr="00732B59">
        <w:t>Te lo debo todo.</w:t>
      </w:r>
    </w:p>
    <w:p w14:paraId="6C88E555" w14:textId="77777777" w:rsidR="00732B59" w:rsidRPr="00732B59" w:rsidRDefault="00732B59" w:rsidP="00732B59"/>
    <w:p w14:paraId="0C2B3F8D" w14:textId="77777777" w:rsidR="00732B59" w:rsidRPr="00732B59" w:rsidRDefault="00732B59" w:rsidP="00732B59"/>
    <w:p w14:paraId="498378DC" w14:textId="7CB59257" w:rsidR="00E77153" w:rsidRPr="00E77153" w:rsidRDefault="00E77153" w:rsidP="00505C6A">
      <w:pPr>
        <w:pStyle w:val="Ttulo1"/>
      </w:pPr>
      <w:r w:rsidRPr="000F0CEE">
        <w:rPr>
          <w:rFonts w:cs="Arial"/>
          <w:szCs w:val="24"/>
        </w:rPr>
        <w:br w:type="page"/>
      </w:r>
      <w:bookmarkStart w:id="16" w:name="_Toc170642220"/>
      <w:bookmarkStart w:id="17" w:name="_Toc191019449"/>
      <w:r w:rsidRPr="00E77153">
        <w:lastRenderedPageBreak/>
        <w:t>R</w:t>
      </w:r>
      <w:r w:rsidR="00544CC9" w:rsidRPr="00E77153">
        <w:rPr>
          <w:caps w:val="0"/>
        </w:rPr>
        <w:t>esumen</w:t>
      </w:r>
      <w:bookmarkEnd w:id="16"/>
      <w:bookmarkEnd w:id="17"/>
    </w:p>
    <w:p w14:paraId="366CA4C9" w14:textId="77777777" w:rsidR="00FD4ADA" w:rsidRPr="00EE59FF" w:rsidRDefault="00FD4ADA" w:rsidP="000C19DB">
      <w:r w:rsidRPr="00EE59FF">
        <w:t xml:space="preserve">La composición y el comportamiento del claustro docente en la Universidad de Ciencias Informáticas (UCI) demandan un análisis profundo y eficiente que permita interpretar tendencias y apoyar la toma de decisiones basadas en datos. Aunque se cuenta con modelos predictivos como AutoARIMA, CNN, LSTM y Autoencoders implementados en el backend, su complejidad dificulta una visualización clara y accesible de los resultados. </w:t>
      </w:r>
      <w:r w:rsidRPr="00FD4ADA">
        <w:t>Para resolver esta situación, se desarrolla ForecEdu, una interfaz gráfica que proporciona una representación visual intuitiva y eficiente de los datos generados por dichos modelos. La solución está construida utilizando Next.js y Tailwind CSS para el frontend, consumiendo la información provista por un backend desarrollado en Django.</w:t>
      </w:r>
      <w:r w:rsidRPr="00EE59FF">
        <w:t xml:space="preserve"> </w:t>
      </w:r>
      <w:r w:rsidRPr="00FD4ADA">
        <w:t>ForecEdu permite visualizar tendencias, realizar comparaciones de datos y aplicar pruebas estadísticas, como el test de Friedman y la prueba post-hoc de Nemenyi, facilitando la interpretación de resultados y optimizando el proceso de toma de decisiones académicas en la UCI.</w:t>
      </w:r>
    </w:p>
    <w:p w14:paraId="156A2940" w14:textId="2C4DF69C" w:rsidR="00E77153" w:rsidRPr="00B671A9" w:rsidRDefault="00E77153" w:rsidP="00B65A4D">
      <w:r w:rsidRPr="00B65A4D">
        <w:rPr>
          <w:b/>
          <w:bCs/>
        </w:rPr>
        <w:t>Palabras Clave:</w:t>
      </w:r>
      <w:r w:rsidR="00B671A9" w:rsidRPr="00B671A9">
        <w:t xml:space="preserve"> </w:t>
      </w:r>
      <w:r w:rsidR="00733141" w:rsidRPr="00733141">
        <w:t>predicción, visualización, interfaz, análisis, docencia</w:t>
      </w:r>
    </w:p>
    <w:p w14:paraId="24BD3DBD" w14:textId="77777777" w:rsidR="00E77153" w:rsidRPr="00B671A9" w:rsidRDefault="00E77153" w:rsidP="000C19DB"/>
    <w:p w14:paraId="0AF64C10" w14:textId="77777777" w:rsidR="00E77153" w:rsidRPr="0086533C" w:rsidRDefault="00E77153" w:rsidP="000C19DB">
      <w:pPr>
        <w:rPr>
          <w:b/>
          <w:bCs/>
          <w:i/>
          <w:iCs/>
          <w:color w:val="auto"/>
          <w:sz w:val="32"/>
          <w:szCs w:val="32"/>
          <w:lang w:val="en-US"/>
        </w:rPr>
      </w:pPr>
      <w:r w:rsidRPr="0086533C">
        <w:rPr>
          <w:b/>
          <w:bCs/>
          <w:i/>
          <w:iCs/>
          <w:color w:val="auto"/>
          <w:sz w:val="32"/>
          <w:szCs w:val="32"/>
          <w:lang w:val="en-US"/>
        </w:rPr>
        <w:t>Abstract</w:t>
      </w:r>
    </w:p>
    <w:p w14:paraId="7DCEDA9A" w14:textId="77777777" w:rsidR="00733141" w:rsidRPr="00733141" w:rsidRDefault="00733141" w:rsidP="00733141">
      <w:pPr>
        <w:rPr>
          <w:i/>
          <w:iCs/>
          <w:lang w:val="en-US"/>
        </w:rPr>
      </w:pPr>
      <w:r w:rsidRPr="00733141">
        <w:rPr>
          <w:i/>
          <w:iCs/>
          <w:lang w:val="en-US"/>
        </w:rPr>
        <w:t xml:space="preserve">The composition and behavior of the teaching staff at the University of Informatics Sciences (UCI) require an in-depth and efficient analysis to interpret trends and support data-driven decision-making. Although predictive models such as AutoARIMA, CNN, LSTM, and Autoencoders are implemented in the backend, their complexity hinders a clear and accessible visualization of the results. To address this situation, ForecEdu is developed, a graphical interface that provides an intuitive and efficient visual representation of the data generated by these models. The solution is </w:t>
      </w:r>
      <w:proofErr w:type="gramStart"/>
      <w:r w:rsidRPr="00733141">
        <w:rPr>
          <w:i/>
          <w:iCs/>
          <w:lang w:val="en-US"/>
        </w:rPr>
        <w:t>built</w:t>
      </w:r>
      <w:proofErr w:type="gramEnd"/>
      <w:r w:rsidRPr="00733141">
        <w:rPr>
          <w:i/>
          <w:iCs/>
          <w:lang w:val="en-US"/>
        </w:rPr>
        <w:t xml:space="preserve"> using Next.js and Tailwind CSS for the frontend, consuming information provided by a backend developed in Django. ForecEdu enables trend visualization, data comparison, and the application of statistical tests such as the Friedman test and the Nemenyi post-hoc test, facilitating result interpretation and optimizing the academic decision-making process at UCI.</w:t>
      </w:r>
    </w:p>
    <w:p w14:paraId="52351026" w14:textId="215CE926" w:rsidR="00EF46D8" w:rsidRPr="00733141" w:rsidRDefault="00E77153" w:rsidP="00733141">
      <w:pPr>
        <w:rPr>
          <w:lang w:val="en-US"/>
        </w:rPr>
      </w:pPr>
      <w:r w:rsidRPr="00733141">
        <w:rPr>
          <w:b/>
          <w:bCs/>
          <w:lang w:val="en-US"/>
        </w:rPr>
        <w:t>Key Words:</w:t>
      </w:r>
      <w:r w:rsidR="00034888" w:rsidRPr="00733141">
        <w:rPr>
          <w:b/>
          <w:bCs/>
          <w:lang w:val="en-US"/>
        </w:rPr>
        <w:t xml:space="preserve"> </w:t>
      </w:r>
      <w:r w:rsidR="00733141" w:rsidRPr="00733141">
        <w:rPr>
          <w:i/>
          <w:iCs/>
          <w:lang w:val="en-US"/>
        </w:rPr>
        <w:t>prediction, visualization, interface, analysis, teaching</w:t>
      </w:r>
    </w:p>
    <w:p w14:paraId="5CAC9BB4" w14:textId="6A9A696F" w:rsidR="002B789F" w:rsidRPr="000F664B" w:rsidRDefault="00EF46D8">
      <w:pPr>
        <w:spacing w:after="160" w:line="259" w:lineRule="auto"/>
        <w:ind w:left="0" w:right="0" w:firstLine="0"/>
        <w:jc w:val="left"/>
        <w:rPr>
          <w:rFonts w:eastAsia="Times New Roman" w:cs="Arial"/>
          <w:i/>
          <w:iCs/>
          <w:color w:val="auto"/>
          <w:szCs w:val="24"/>
          <w:lang w:val="en-US" w:eastAsia="en-US"/>
        </w:rPr>
      </w:pPr>
      <w:r w:rsidRPr="00733141">
        <w:rPr>
          <w:rFonts w:cs="Arial"/>
          <w:i/>
          <w:iCs/>
          <w:lang w:val="en-US"/>
        </w:rPr>
        <w:br w:type="page"/>
      </w:r>
    </w:p>
    <w:p w14:paraId="2FF43E16" w14:textId="77777777" w:rsidR="00821738" w:rsidRPr="002B789F" w:rsidRDefault="00821738" w:rsidP="00505C6A">
      <w:pPr>
        <w:pStyle w:val="Ttulo1"/>
        <w:rPr>
          <w:rStyle w:val="Ttulo1Car"/>
        </w:rPr>
      </w:pPr>
      <w:bookmarkStart w:id="18" w:name="_Toc191019450"/>
      <w:r w:rsidRPr="002B789F">
        <w:rPr>
          <w:rStyle w:val="Ttulo1Car"/>
        </w:rPr>
        <w:lastRenderedPageBreak/>
        <w:t>Índice General</w:t>
      </w:r>
      <w:bookmarkEnd w:id="18"/>
    </w:p>
    <w:sdt>
      <w:sdtPr>
        <w:id w:val="350229303"/>
        <w:docPartObj>
          <w:docPartGallery w:val="Table of Contents"/>
          <w:docPartUnique/>
        </w:docPartObj>
      </w:sdtPr>
      <w:sdtEndPr>
        <w:rPr>
          <w:b/>
          <w:bCs/>
          <w:noProof/>
        </w:rPr>
      </w:sdtEndPr>
      <w:sdtContent>
        <w:p w14:paraId="54F3DA74" w14:textId="61C2247A" w:rsidR="00544CC9" w:rsidRDefault="00463DC2">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r>
            <w:fldChar w:fldCharType="begin"/>
          </w:r>
          <w:r>
            <w:instrText xml:space="preserve"> TOC \o "1-3" \h \z \u </w:instrText>
          </w:r>
          <w:r>
            <w:fldChar w:fldCharType="separate"/>
          </w:r>
          <w:hyperlink w:anchor="_Toc191019445" w:history="1">
            <w:r w:rsidR="00544CC9" w:rsidRPr="00D47E1F">
              <w:rPr>
                <w:rStyle w:val="Hipervnculo"/>
                <w:noProof/>
              </w:rPr>
              <w:t>Declaración de Autoría.</w:t>
            </w:r>
            <w:r w:rsidR="00544CC9">
              <w:rPr>
                <w:noProof/>
                <w:webHidden/>
              </w:rPr>
              <w:tab/>
            </w:r>
            <w:r w:rsidR="00544CC9">
              <w:rPr>
                <w:noProof/>
                <w:webHidden/>
              </w:rPr>
              <w:fldChar w:fldCharType="begin"/>
            </w:r>
            <w:r w:rsidR="00544CC9">
              <w:rPr>
                <w:noProof/>
                <w:webHidden/>
              </w:rPr>
              <w:instrText xml:space="preserve"> PAGEREF _Toc191019445 \h </w:instrText>
            </w:r>
            <w:r w:rsidR="00544CC9">
              <w:rPr>
                <w:noProof/>
                <w:webHidden/>
              </w:rPr>
            </w:r>
            <w:r w:rsidR="00544CC9">
              <w:rPr>
                <w:noProof/>
                <w:webHidden/>
              </w:rPr>
              <w:fldChar w:fldCharType="separate"/>
            </w:r>
            <w:r w:rsidR="00544CC9">
              <w:rPr>
                <w:noProof/>
                <w:webHidden/>
              </w:rPr>
              <w:t>IV</w:t>
            </w:r>
            <w:r w:rsidR="00544CC9">
              <w:rPr>
                <w:noProof/>
                <w:webHidden/>
              </w:rPr>
              <w:fldChar w:fldCharType="end"/>
            </w:r>
          </w:hyperlink>
        </w:p>
        <w:p w14:paraId="2A106A4F" w14:textId="180E88EA" w:rsidR="00544CC9" w:rsidRDefault="00544CC9">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91019446" w:history="1">
            <w:r w:rsidRPr="00D47E1F">
              <w:rPr>
                <w:rStyle w:val="Hipervnculo"/>
                <w:noProof/>
              </w:rPr>
              <w:t>Datos de Contacto.</w:t>
            </w:r>
            <w:r>
              <w:rPr>
                <w:noProof/>
                <w:webHidden/>
              </w:rPr>
              <w:tab/>
            </w:r>
            <w:r>
              <w:rPr>
                <w:noProof/>
                <w:webHidden/>
              </w:rPr>
              <w:fldChar w:fldCharType="begin"/>
            </w:r>
            <w:r>
              <w:rPr>
                <w:noProof/>
                <w:webHidden/>
              </w:rPr>
              <w:instrText xml:space="preserve"> PAGEREF _Toc191019446 \h </w:instrText>
            </w:r>
            <w:r>
              <w:rPr>
                <w:noProof/>
                <w:webHidden/>
              </w:rPr>
            </w:r>
            <w:r>
              <w:rPr>
                <w:noProof/>
                <w:webHidden/>
              </w:rPr>
              <w:fldChar w:fldCharType="separate"/>
            </w:r>
            <w:r>
              <w:rPr>
                <w:noProof/>
                <w:webHidden/>
              </w:rPr>
              <w:t>V</w:t>
            </w:r>
            <w:r>
              <w:rPr>
                <w:noProof/>
                <w:webHidden/>
              </w:rPr>
              <w:fldChar w:fldCharType="end"/>
            </w:r>
          </w:hyperlink>
        </w:p>
        <w:p w14:paraId="52CB2E31" w14:textId="4D16DD6B" w:rsidR="00544CC9" w:rsidRDefault="00544CC9">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91019447" w:history="1">
            <w:r w:rsidRPr="00D47E1F">
              <w:rPr>
                <w:rStyle w:val="Hipervnculo"/>
                <w:bCs/>
                <w:noProof/>
              </w:rPr>
              <w:t>Agradecimientos.</w:t>
            </w:r>
            <w:r>
              <w:rPr>
                <w:noProof/>
                <w:webHidden/>
              </w:rPr>
              <w:tab/>
            </w:r>
            <w:r>
              <w:rPr>
                <w:noProof/>
                <w:webHidden/>
              </w:rPr>
              <w:fldChar w:fldCharType="begin"/>
            </w:r>
            <w:r>
              <w:rPr>
                <w:noProof/>
                <w:webHidden/>
              </w:rPr>
              <w:instrText xml:space="preserve"> PAGEREF _Toc191019447 \h </w:instrText>
            </w:r>
            <w:r>
              <w:rPr>
                <w:noProof/>
                <w:webHidden/>
              </w:rPr>
            </w:r>
            <w:r>
              <w:rPr>
                <w:noProof/>
                <w:webHidden/>
              </w:rPr>
              <w:fldChar w:fldCharType="separate"/>
            </w:r>
            <w:r>
              <w:rPr>
                <w:noProof/>
                <w:webHidden/>
              </w:rPr>
              <w:t>VI</w:t>
            </w:r>
            <w:r>
              <w:rPr>
                <w:noProof/>
                <w:webHidden/>
              </w:rPr>
              <w:fldChar w:fldCharType="end"/>
            </w:r>
          </w:hyperlink>
        </w:p>
        <w:p w14:paraId="57B7F14E" w14:textId="7A1BE9BD" w:rsidR="00544CC9" w:rsidRDefault="00544CC9">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91019448" w:history="1">
            <w:r w:rsidRPr="00D47E1F">
              <w:rPr>
                <w:rStyle w:val="Hipervnculo"/>
                <w:noProof/>
              </w:rPr>
              <w:t>Dedicatoria.</w:t>
            </w:r>
            <w:r>
              <w:rPr>
                <w:noProof/>
                <w:webHidden/>
              </w:rPr>
              <w:tab/>
            </w:r>
            <w:r>
              <w:rPr>
                <w:noProof/>
                <w:webHidden/>
              </w:rPr>
              <w:fldChar w:fldCharType="begin"/>
            </w:r>
            <w:r>
              <w:rPr>
                <w:noProof/>
                <w:webHidden/>
              </w:rPr>
              <w:instrText xml:space="preserve"> PAGEREF _Toc191019448 \h </w:instrText>
            </w:r>
            <w:r>
              <w:rPr>
                <w:noProof/>
                <w:webHidden/>
              </w:rPr>
            </w:r>
            <w:r>
              <w:rPr>
                <w:noProof/>
                <w:webHidden/>
              </w:rPr>
              <w:fldChar w:fldCharType="separate"/>
            </w:r>
            <w:r>
              <w:rPr>
                <w:noProof/>
                <w:webHidden/>
              </w:rPr>
              <w:t>VII</w:t>
            </w:r>
            <w:r>
              <w:rPr>
                <w:noProof/>
                <w:webHidden/>
              </w:rPr>
              <w:fldChar w:fldCharType="end"/>
            </w:r>
          </w:hyperlink>
        </w:p>
        <w:p w14:paraId="46B11F91" w14:textId="3480809D" w:rsidR="00544CC9" w:rsidRDefault="00544CC9">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91019449" w:history="1">
            <w:r w:rsidRPr="00D47E1F">
              <w:rPr>
                <w:rStyle w:val="Hipervnculo"/>
                <w:noProof/>
              </w:rPr>
              <w:t>Resumen</w:t>
            </w:r>
            <w:r>
              <w:rPr>
                <w:noProof/>
                <w:webHidden/>
              </w:rPr>
              <w:tab/>
            </w:r>
            <w:r>
              <w:rPr>
                <w:noProof/>
                <w:webHidden/>
              </w:rPr>
              <w:fldChar w:fldCharType="begin"/>
            </w:r>
            <w:r>
              <w:rPr>
                <w:noProof/>
                <w:webHidden/>
              </w:rPr>
              <w:instrText xml:space="preserve"> PAGEREF _Toc191019449 \h </w:instrText>
            </w:r>
            <w:r>
              <w:rPr>
                <w:noProof/>
                <w:webHidden/>
              </w:rPr>
            </w:r>
            <w:r>
              <w:rPr>
                <w:noProof/>
                <w:webHidden/>
              </w:rPr>
              <w:fldChar w:fldCharType="separate"/>
            </w:r>
            <w:r>
              <w:rPr>
                <w:noProof/>
                <w:webHidden/>
              </w:rPr>
              <w:t>VIII</w:t>
            </w:r>
            <w:r>
              <w:rPr>
                <w:noProof/>
                <w:webHidden/>
              </w:rPr>
              <w:fldChar w:fldCharType="end"/>
            </w:r>
          </w:hyperlink>
        </w:p>
        <w:p w14:paraId="1414DC8A" w14:textId="750C36EF" w:rsidR="00544CC9" w:rsidRDefault="00544CC9">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91019450" w:history="1">
            <w:r w:rsidRPr="00D47E1F">
              <w:rPr>
                <w:rStyle w:val="Hipervnculo"/>
                <w:noProof/>
              </w:rPr>
              <w:t>Índice General</w:t>
            </w:r>
            <w:r>
              <w:rPr>
                <w:noProof/>
                <w:webHidden/>
              </w:rPr>
              <w:tab/>
            </w:r>
            <w:r>
              <w:rPr>
                <w:noProof/>
                <w:webHidden/>
              </w:rPr>
              <w:fldChar w:fldCharType="begin"/>
            </w:r>
            <w:r>
              <w:rPr>
                <w:noProof/>
                <w:webHidden/>
              </w:rPr>
              <w:instrText xml:space="preserve"> PAGEREF _Toc191019450 \h </w:instrText>
            </w:r>
            <w:r>
              <w:rPr>
                <w:noProof/>
                <w:webHidden/>
              </w:rPr>
            </w:r>
            <w:r>
              <w:rPr>
                <w:noProof/>
                <w:webHidden/>
              </w:rPr>
              <w:fldChar w:fldCharType="separate"/>
            </w:r>
            <w:r>
              <w:rPr>
                <w:noProof/>
                <w:webHidden/>
              </w:rPr>
              <w:t>IX</w:t>
            </w:r>
            <w:r>
              <w:rPr>
                <w:noProof/>
                <w:webHidden/>
              </w:rPr>
              <w:fldChar w:fldCharType="end"/>
            </w:r>
          </w:hyperlink>
        </w:p>
        <w:p w14:paraId="7F5D4BF5" w14:textId="3C46B416" w:rsidR="00544CC9" w:rsidRDefault="00544CC9">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91019451" w:history="1">
            <w:r w:rsidRPr="00D47E1F">
              <w:rPr>
                <w:rStyle w:val="Hipervnculo"/>
                <w:noProof/>
              </w:rPr>
              <w:t>Índice de Imágenes</w:t>
            </w:r>
            <w:r>
              <w:rPr>
                <w:noProof/>
                <w:webHidden/>
              </w:rPr>
              <w:tab/>
            </w:r>
            <w:r>
              <w:rPr>
                <w:noProof/>
                <w:webHidden/>
              </w:rPr>
              <w:fldChar w:fldCharType="begin"/>
            </w:r>
            <w:r>
              <w:rPr>
                <w:noProof/>
                <w:webHidden/>
              </w:rPr>
              <w:instrText xml:space="preserve"> PAGEREF _Toc191019451 \h </w:instrText>
            </w:r>
            <w:r>
              <w:rPr>
                <w:noProof/>
                <w:webHidden/>
              </w:rPr>
            </w:r>
            <w:r>
              <w:rPr>
                <w:noProof/>
                <w:webHidden/>
              </w:rPr>
              <w:fldChar w:fldCharType="separate"/>
            </w:r>
            <w:r>
              <w:rPr>
                <w:noProof/>
                <w:webHidden/>
              </w:rPr>
              <w:t>XI</w:t>
            </w:r>
            <w:r>
              <w:rPr>
                <w:noProof/>
                <w:webHidden/>
              </w:rPr>
              <w:fldChar w:fldCharType="end"/>
            </w:r>
          </w:hyperlink>
        </w:p>
        <w:p w14:paraId="3937EE31" w14:textId="479F11B6" w:rsidR="00544CC9" w:rsidRDefault="00544CC9">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91019452" w:history="1">
            <w:r w:rsidRPr="00D47E1F">
              <w:rPr>
                <w:rStyle w:val="Hipervnculo"/>
                <w:noProof/>
              </w:rPr>
              <w:t>Índice de Tablas</w:t>
            </w:r>
            <w:r>
              <w:rPr>
                <w:noProof/>
                <w:webHidden/>
              </w:rPr>
              <w:tab/>
            </w:r>
            <w:r>
              <w:rPr>
                <w:noProof/>
                <w:webHidden/>
              </w:rPr>
              <w:fldChar w:fldCharType="begin"/>
            </w:r>
            <w:r>
              <w:rPr>
                <w:noProof/>
                <w:webHidden/>
              </w:rPr>
              <w:instrText xml:space="preserve"> PAGEREF _Toc191019452 \h </w:instrText>
            </w:r>
            <w:r>
              <w:rPr>
                <w:noProof/>
                <w:webHidden/>
              </w:rPr>
            </w:r>
            <w:r>
              <w:rPr>
                <w:noProof/>
                <w:webHidden/>
              </w:rPr>
              <w:fldChar w:fldCharType="separate"/>
            </w:r>
            <w:r>
              <w:rPr>
                <w:noProof/>
                <w:webHidden/>
              </w:rPr>
              <w:t>XII</w:t>
            </w:r>
            <w:r>
              <w:rPr>
                <w:noProof/>
                <w:webHidden/>
              </w:rPr>
              <w:fldChar w:fldCharType="end"/>
            </w:r>
          </w:hyperlink>
        </w:p>
        <w:p w14:paraId="31B98EC4" w14:textId="57F02F29" w:rsidR="00544CC9" w:rsidRDefault="00544CC9">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91019453" w:history="1">
            <w:r w:rsidRPr="00D47E1F">
              <w:rPr>
                <w:rStyle w:val="Hipervnculo"/>
                <w:noProof/>
              </w:rPr>
              <w:t>Introducción.</w:t>
            </w:r>
            <w:r>
              <w:rPr>
                <w:noProof/>
                <w:webHidden/>
              </w:rPr>
              <w:tab/>
            </w:r>
            <w:r>
              <w:rPr>
                <w:noProof/>
                <w:webHidden/>
              </w:rPr>
              <w:fldChar w:fldCharType="begin"/>
            </w:r>
            <w:r>
              <w:rPr>
                <w:noProof/>
                <w:webHidden/>
              </w:rPr>
              <w:instrText xml:space="preserve"> PAGEREF _Toc191019453 \h </w:instrText>
            </w:r>
            <w:r>
              <w:rPr>
                <w:noProof/>
                <w:webHidden/>
              </w:rPr>
            </w:r>
            <w:r>
              <w:rPr>
                <w:noProof/>
                <w:webHidden/>
              </w:rPr>
              <w:fldChar w:fldCharType="separate"/>
            </w:r>
            <w:r>
              <w:rPr>
                <w:noProof/>
                <w:webHidden/>
              </w:rPr>
              <w:t>- 13 -</w:t>
            </w:r>
            <w:r>
              <w:rPr>
                <w:noProof/>
                <w:webHidden/>
              </w:rPr>
              <w:fldChar w:fldCharType="end"/>
            </w:r>
          </w:hyperlink>
        </w:p>
        <w:p w14:paraId="36A6BB30" w14:textId="70FFD10E" w:rsidR="00544CC9" w:rsidRDefault="00544CC9">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91019454" w:history="1">
            <w:r w:rsidRPr="00D47E1F">
              <w:rPr>
                <w:rStyle w:val="Hipervnculo"/>
                <w:noProof/>
              </w:rPr>
              <w:t>CAPITULO I. FUNDAMENTACIÓN TEÓRICA.</w:t>
            </w:r>
            <w:r>
              <w:rPr>
                <w:noProof/>
                <w:webHidden/>
              </w:rPr>
              <w:tab/>
            </w:r>
            <w:r>
              <w:rPr>
                <w:noProof/>
                <w:webHidden/>
              </w:rPr>
              <w:fldChar w:fldCharType="begin"/>
            </w:r>
            <w:r>
              <w:rPr>
                <w:noProof/>
                <w:webHidden/>
              </w:rPr>
              <w:instrText xml:space="preserve"> PAGEREF _Toc191019454 \h </w:instrText>
            </w:r>
            <w:r>
              <w:rPr>
                <w:noProof/>
                <w:webHidden/>
              </w:rPr>
            </w:r>
            <w:r>
              <w:rPr>
                <w:noProof/>
                <w:webHidden/>
              </w:rPr>
              <w:fldChar w:fldCharType="separate"/>
            </w:r>
            <w:r>
              <w:rPr>
                <w:noProof/>
                <w:webHidden/>
              </w:rPr>
              <w:t>- 16 -</w:t>
            </w:r>
            <w:r>
              <w:rPr>
                <w:noProof/>
                <w:webHidden/>
              </w:rPr>
              <w:fldChar w:fldCharType="end"/>
            </w:r>
          </w:hyperlink>
        </w:p>
        <w:p w14:paraId="3567ECF1" w14:textId="704C63B9" w:rsidR="00544CC9" w:rsidRDefault="00544CC9">
          <w:pPr>
            <w:pStyle w:val="TDC2"/>
            <w:tabs>
              <w:tab w:val="left" w:pos="960"/>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91019455" w:history="1">
            <w:r w:rsidRPr="00D47E1F">
              <w:rPr>
                <w:rStyle w:val="Hipervnculo"/>
                <w:noProof/>
              </w:rPr>
              <w:t>1.1.</w:t>
            </w:r>
            <w:r>
              <w:rPr>
                <w:rFonts w:asciiTheme="minorHAnsi" w:eastAsiaTheme="minorEastAsia" w:hAnsiTheme="minorHAnsi" w:cstheme="minorBidi"/>
                <w:noProof/>
                <w:color w:val="auto"/>
                <w:kern w:val="2"/>
                <w:szCs w:val="24"/>
                <w:lang w:val="en-US" w:eastAsia="en-US"/>
                <w14:ligatures w14:val="standardContextual"/>
              </w:rPr>
              <w:tab/>
            </w:r>
            <w:r w:rsidRPr="00D47E1F">
              <w:rPr>
                <w:rStyle w:val="Hipervnculo"/>
                <w:noProof/>
              </w:rPr>
              <w:t>Conceptos Fundamentales</w:t>
            </w:r>
            <w:r>
              <w:rPr>
                <w:noProof/>
                <w:webHidden/>
              </w:rPr>
              <w:tab/>
            </w:r>
            <w:r>
              <w:rPr>
                <w:noProof/>
                <w:webHidden/>
              </w:rPr>
              <w:fldChar w:fldCharType="begin"/>
            </w:r>
            <w:r>
              <w:rPr>
                <w:noProof/>
                <w:webHidden/>
              </w:rPr>
              <w:instrText xml:space="preserve"> PAGEREF _Toc191019455 \h </w:instrText>
            </w:r>
            <w:r>
              <w:rPr>
                <w:noProof/>
                <w:webHidden/>
              </w:rPr>
            </w:r>
            <w:r>
              <w:rPr>
                <w:noProof/>
                <w:webHidden/>
              </w:rPr>
              <w:fldChar w:fldCharType="separate"/>
            </w:r>
            <w:r>
              <w:rPr>
                <w:noProof/>
                <w:webHidden/>
              </w:rPr>
              <w:t>- 16 -</w:t>
            </w:r>
            <w:r>
              <w:rPr>
                <w:noProof/>
                <w:webHidden/>
              </w:rPr>
              <w:fldChar w:fldCharType="end"/>
            </w:r>
          </w:hyperlink>
        </w:p>
        <w:p w14:paraId="6EF99E7B" w14:textId="5ED2CEF7" w:rsidR="00544CC9" w:rsidRDefault="00544CC9">
          <w:pPr>
            <w:pStyle w:val="TDC2"/>
            <w:tabs>
              <w:tab w:val="left" w:pos="960"/>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91019456" w:history="1">
            <w:r w:rsidRPr="00D47E1F">
              <w:rPr>
                <w:rStyle w:val="Hipervnculo"/>
                <w:noProof/>
              </w:rPr>
              <w:t>1.2.</w:t>
            </w:r>
            <w:r>
              <w:rPr>
                <w:rFonts w:asciiTheme="minorHAnsi" w:eastAsiaTheme="minorEastAsia" w:hAnsiTheme="minorHAnsi" w:cstheme="minorBidi"/>
                <w:noProof/>
                <w:color w:val="auto"/>
                <w:kern w:val="2"/>
                <w:szCs w:val="24"/>
                <w:lang w:val="en-US" w:eastAsia="en-US"/>
                <w14:ligatures w14:val="standardContextual"/>
              </w:rPr>
              <w:tab/>
            </w:r>
            <w:r w:rsidRPr="00D47E1F">
              <w:rPr>
                <w:rStyle w:val="Hipervnculo"/>
                <w:noProof/>
              </w:rPr>
              <w:t>Marco Teórico de la Investigación.</w:t>
            </w:r>
            <w:r>
              <w:rPr>
                <w:noProof/>
                <w:webHidden/>
              </w:rPr>
              <w:tab/>
            </w:r>
            <w:r>
              <w:rPr>
                <w:noProof/>
                <w:webHidden/>
              </w:rPr>
              <w:fldChar w:fldCharType="begin"/>
            </w:r>
            <w:r>
              <w:rPr>
                <w:noProof/>
                <w:webHidden/>
              </w:rPr>
              <w:instrText xml:space="preserve"> PAGEREF _Toc191019456 \h </w:instrText>
            </w:r>
            <w:r>
              <w:rPr>
                <w:noProof/>
                <w:webHidden/>
              </w:rPr>
            </w:r>
            <w:r>
              <w:rPr>
                <w:noProof/>
                <w:webHidden/>
              </w:rPr>
              <w:fldChar w:fldCharType="separate"/>
            </w:r>
            <w:r>
              <w:rPr>
                <w:noProof/>
                <w:webHidden/>
              </w:rPr>
              <w:t>- 17 -</w:t>
            </w:r>
            <w:r>
              <w:rPr>
                <w:noProof/>
                <w:webHidden/>
              </w:rPr>
              <w:fldChar w:fldCharType="end"/>
            </w:r>
          </w:hyperlink>
        </w:p>
        <w:p w14:paraId="7941D914" w14:textId="0D590562" w:rsidR="00544CC9" w:rsidRDefault="00544CC9">
          <w:pPr>
            <w:pStyle w:val="TDC3"/>
            <w:tabs>
              <w:tab w:val="left" w:pos="1440"/>
              <w:tab w:val="right" w:leader="dot" w:pos="9628"/>
            </w:tabs>
            <w:rPr>
              <w:rFonts w:cstheme="minorBidi"/>
              <w:noProof/>
              <w:kern w:val="2"/>
              <w:sz w:val="24"/>
              <w:szCs w:val="24"/>
              <w14:ligatures w14:val="standardContextual"/>
            </w:rPr>
          </w:pPr>
          <w:hyperlink w:anchor="_Toc191019457" w:history="1">
            <w:r w:rsidRPr="00D47E1F">
              <w:rPr>
                <w:rStyle w:val="Hipervnculo"/>
                <w:noProof/>
              </w:rPr>
              <w:t>1.2.1.</w:t>
            </w:r>
            <w:r>
              <w:rPr>
                <w:rFonts w:cstheme="minorBidi"/>
                <w:noProof/>
                <w:kern w:val="2"/>
                <w:sz w:val="24"/>
                <w:szCs w:val="24"/>
                <w14:ligatures w14:val="standardContextual"/>
              </w:rPr>
              <w:tab/>
            </w:r>
            <w:r w:rsidRPr="00D47E1F">
              <w:rPr>
                <w:rStyle w:val="Hipervnculo"/>
                <w:noProof/>
              </w:rPr>
              <w:t>Gestión de recursos humanos en el contexto educativo.</w:t>
            </w:r>
            <w:r>
              <w:rPr>
                <w:noProof/>
                <w:webHidden/>
              </w:rPr>
              <w:tab/>
            </w:r>
            <w:r>
              <w:rPr>
                <w:noProof/>
                <w:webHidden/>
              </w:rPr>
              <w:fldChar w:fldCharType="begin"/>
            </w:r>
            <w:r>
              <w:rPr>
                <w:noProof/>
                <w:webHidden/>
              </w:rPr>
              <w:instrText xml:space="preserve"> PAGEREF _Toc191019457 \h </w:instrText>
            </w:r>
            <w:r>
              <w:rPr>
                <w:noProof/>
                <w:webHidden/>
              </w:rPr>
            </w:r>
            <w:r>
              <w:rPr>
                <w:noProof/>
                <w:webHidden/>
              </w:rPr>
              <w:fldChar w:fldCharType="separate"/>
            </w:r>
            <w:r>
              <w:rPr>
                <w:noProof/>
                <w:webHidden/>
              </w:rPr>
              <w:t>- 17 -</w:t>
            </w:r>
            <w:r>
              <w:rPr>
                <w:noProof/>
                <w:webHidden/>
              </w:rPr>
              <w:fldChar w:fldCharType="end"/>
            </w:r>
          </w:hyperlink>
        </w:p>
        <w:p w14:paraId="6E31D2F8" w14:textId="213D53EB" w:rsidR="00544CC9" w:rsidRDefault="00544CC9">
          <w:pPr>
            <w:pStyle w:val="TDC3"/>
            <w:tabs>
              <w:tab w:val="left" w:pos="1440"/>
              <w:tab w:val="right" w:leader="dot" w:pos="9628"/>
            </w:tabs>
            <w:rPr>
              <w:rFonts w:cstheme="minorBidi"/>
              <w:noProof/>
              <w:kern w:val="2"/>
              <w:sz w:val="24"/>
              <w:szCs w:val="24"/>
              <w14:ligatures w14:val="standardContextual"/>
            </w:rPr>
          </w:pPr>
          <w:hyperlink w:anchor="_Toc191019458" w:history="1">
            <w:r w:rsidRPr="00D47E1F">
              <w:rPr>
                <w:rStyle w:val="Hipervnculo"/>
                <w:noProof/>
              </w:rPr>
              <w:t>1.2.2.</w:t>
            </w:r>
            <w:r>
              <w:rPr>
                <w:rFonts w:cstheme="minorBidi"/>
                <w:noProof/>
                <w:kern w:val="2"/>
                <w:sz w:val="24"/>
                <w:szCs w:val="24"/>
                <w14:ligatures w14:val="standardContextual"/>
              </w:rPr>
              <w:tab/>
            </w:r>
            <w:r w:rsidRPr="00D47E1F">
              <w:rPr>
                <w:rStyle w:val="Hipervnculo"/>
                <w:noProof/>
              </w:rPr>
              <w:t>El claustro docente como núcleo de la gestión educativa.</w:t>
            </w:r>
            <w:r>
              <w:rPr>
                <w:noProof/>
                <w:webHidden/>
              </w:rPr>
              <w:tab/>
            </w:r>
            <w:r>
              <w:rPr>
                <w:noProof/>
                <w:webHidden/>
              </w:rPr>
              <w:fldChar w:fldCharType="begin"/>
            </w:r>
            <w:r>
              <w:rPr>
                <w:noProof/>
                <w:webHidden/>
              </w:rPr>
              <w:instrText xml:space="preserve"> PAGEREF _Toc191019458 \h </w:instrText>
            </w:r>
            <w:r>
              <w:rPr>
                <w:noProof/>
                <w:webHidden/>
              </w:rPr>
            </w:r>
            <w:r>
              <w:rPr>
                <w:noProof/>
                <w:webHidden/>
              </w:rPr>
              <w:fldChar w:fldCharType="separate"/>
            </w:r>
            <w:r>
              <w:rPr>
                <w:noProof/>
                <w:webHidden/>
              </w:rPr>
              <w:t>- 17 -</w:t>
            </w:r>
            <w:r>
              <w:rPr>
                <w:noProof/>
                <w:webHidden/>
              </w:rPr>
              <w:fldChar w:fldCharType="end"/>
            </w:r>
          </w:hyperlink>
        </w:p>
        <w:p w14:paraId="087753EE" w14:textId="3C0088A5" w:rsidR="00544CC9" w:rsidRDefault="00544CC9">
          <w:pPr>
            <w:pStyle w:val="TDC3"/>
            <w:tabs>
              <w:tab w:val="left" w:pos="1440"/>
              <w:tab w:val="right" w:leader="dot" w:pos="9628"/>
            </w:tabs>
            <w:rPr>
              <w:rFonts w:cstheme="minorBidi"/>
              <w:noProof/>
              <w:kern w:val="2"/>
              <w:sz w:val="24"/>
              <w:szCs w:val="24"/>
              <w14:ligatures w14:val="standardContextual"/>
            </w:rPr>
          </w:pPr>
          <w:hyperlink w:anchor="_Toc191019459" w:history="1">
            <w:r w:rsidRPr="00D47E1F">
              <w:rPr>
                <w:rStyle w:val="Hipervnculo"/>
                <w:noProof/>
              </w:rPr>
              <w:t>1.2.3.</w:t>
            </w:r>
            <w:r>
              <w:rPr>
                <w:rFonts w:cstheme="minorBidi"/>
                <w:noProof/>
                <w:kern w:val="2"/>
                <w:sz w:val="24"/>
                <w:szCs w:val="24"/>
                <w14:ligatures w14:val="standardContextual"/>
              </w:rPr>
              <w:tab/>
            </w:r>
            <w:r w:rsidRPr="00D47E1F">
              <w:rPr>
                <w:rStyle w:val="Hipervnculo"/>
                <w:noProof/>
              </w:rPr>
              <w:t>Inteligencia artificial y su aplicación en la educación.</w:t>
            </w:r>
            <w:r>
              <w:rPr>
                <w:noProof/>
                <w:webHidden/>
              </w:rPr>
              <w:tab/>
            </w:r>
            <w:r>
              <w:rPr>
                <w:noProof/>
                <w:webHidden/>
              </w:rPr>
              <w:fldChar w:fldCharType="begin"/>
            </w:r>
            <w:r>
              <w:rPr>
                <w:noProof/>
                <w:webHidden/>
              </w:rPr>
              <w:instrText xml:space="preserve"> PAGEREF _Toc191019459 \h </w:instrText>
            </w:r>
            <w:r>
              <w:rPr>
                <w:noProof/>
                <w:webHidden/>
              </w:rPr>
            </w:r>
            <w:r>
              <w:rPr>
                <w:noProof/>
                <w:webHidden/>
              </w:rPr>
              <w:fldChar w:fldCharType="separate"/>
            </w:r>
            <w:r>
              <w:rPr>
                <w:noProof/>
                <w:webHidden/>
              </w:rPr>
              <w:t>- 17 -</w:t>
            </w:r>
            <w:r>
              <w:rPr>
                <w:noProof/>
                <w:webHidden/>
              </w:rPr>
              <w:fldChar w:fldCharType="end"/>
            </w:r>
          </w:hyperlink>
        </w:p>
        <w:p w14:paraId="64DB9139" w14:textId="061578CE" w:rsidR="00544CC9" w:rsidRDefault="00544CC9">
          <w:pPr>
            <w:pStyle w:val="TDC3"/>
            <w:tabs>
              <w:tab w:val="left" w:pos="1440"/>
              <w:tab w:val="right" w:leader="dot" w:pos="9628"/>
            </w:tabs>
            <w:rPr>
              <w:rFonts w:cstheme="minorBidi"/>
              <w:noProof/>
              <w:kern w:val="2"/>
              <w:sz w:val="24"/>
              <w:szCs w:val="24"/>
              <w14:ligatures w14:val="standardContextual"/>
            </w:rPr>
          </w:pPr>
          <w:hyperlink w:anchor="_Toc191019460" w:history="1">
            <w:r w:rsidRPr="00D47E1F">
              <w:rPr>
                <w:rStyle w:val="Hipervnculo"/>
                <w:noProof/>
              </w:rPr>
              <w:t>1.2.4.</w:t>
            </w:r>
            <w:r>
              <w:rPr>
                <w:rFonts w:cstheme="minorBidi"/>
                <w:noProof/>
                <w:kern w:val="2"/>
                <w:sz w:val="24"/>
                <w:szCs w:val="24"/>
                <w14:ligatures w14:val="standardContextual"/>
              </w:rPr>
              <w:tab/>
            </w:r>
            <w:r w:rsidRPr="00D47E1F">
              <w:rPr>
                <w:rStyle w:val="Hipervnculo"/>
                <w:noProof/>
              </w:rPr>
              <w:t>Aprendizaje automático: capacidades para la predicción y optimización.</w:t>
            </w:r>
            <w:r>
              <w:rPr>
                <w:noProof/>
                <w:webHidden/>
              </w:rPr>
              <w:tab/>
            </w:r>
            <w:r>
              <w:rPr>
                <w:noProof/>
                <w:webHidden/>
              </w:rPr>
              <w:fldChar w:fldCharType="begin"/>
            </w:r>
            <w:r>
              <w:rPr>
                <w:noProof/>
                <w:webHidden/>
              </w:rPr>
              <w:instrText xml:space="preserve"> PAGEREF _Toc191019460 \h </w:instrText>
            </w:r>
            <w:r>
              <w:rPr>
                <w:noProof/>
                <w:webHidden/>
              </w:rPr>
            </w:r>
            <w:r>
              <w:rPr>
                <w:noProof/>
                <w:webHidden/>
              </w:rPr>
              <w:fldChar w:fldCharType="separate"/>
            </w:r>
            <w:r>
              <w:rPr>
                <w:noProof/>
                <w:webHidden/>
              </w:rPr>
              <w:t>- 17 -</w:t>
            </w:r>
            <w:r>
              <w:rPr>
                <w:noProof/>
                <w:webHidden/>
              </w:rPr>
              <w:fldChar w:fldCharType="end"/>
            </w:r>
          </w:hyperlink>
        </w:p>
        <w:p w14:paraId="565F27A6" w14:textId="31CBBFEE" w:rsidR="00544CC9" w:rsidRDefault="00544CC9">
          <w:pPr>
            <w:pStyle w:val="TDC3"/>
            <w:tabs>
              <w:tab w:val="left" w:pos="1440"/>
              <w:tab w:val="right" w:leader="dot" w:pos="9628"/>
            </w:tabs>
            <w:rPr>
              <w:rFonts w:cstheme="minorBidi"/>
              <w:noProof/>
              <w:kern w:val="2"/>
              <w:sz w:val="24"/>
              <w:szCs w:val="24"/>
              <w14:ligatures w14:val="standardContextual"/>
            </w:rPr>
          </w:pPr>
          <w:hyperlink w:anchor="_Toc191019461" w:history="1">
            <w:r w:rsidRPr="00D47E1F">
              <w:rPr>
                <w:rStyle w:val="Hipervnculo"/>
                <w:noProof/>
              </w:rPr>
              <w:t>1.2.5.</w:t>
            </w:r>
            <w:r>
              <w:rPr>
                <w:rFonts w:cstheme="minorBidi"/>
                <w:noProof/>
                <w:kern w:val="2"/>
                <w:sz w:val="24"/>
                <w:szCs w:val="24"/>
                <w14:ligatures w14:val="standardContextual"/>
              </w:rPr>
              <w:tab/>
            </w:r>
            <w:r w:rsidRPr="00D47E1F">
              <w:rPr>
                <w:rStyle w:val="Hipervnculo"/>
                <w:noProof/>
              </w:rPr>
              <w:t>Análisis predictivo en la gestión educativa.</w:t>
            </w:r>
            <w:r>
              <w:rPr>
                <w:noProof/>
                <w:webHidden/>
              </w:rPr>
              <w:tab/>
            </w:r>
            <w:r>
              <w:rPr>
                <w:noProof/>
                <w:webHidden/>
              </w:rPr>
              <w:fldChar w:fldCharType="begin"/>
            </w:r>
            <w:r>
              <w:rPr>
                <w:noProof/>
                <w:webHidden/>
              </w:rPr>
              <w:instrText xml:space="preserve"> PAGEREF _Toc191019461 \h </w:instrText>
            </w:r>
            <w:r>
              <w:rPr>
                <w:noProof/>
                <w:webHidden/>
              </w:rPr>
            </w:r>
            <w:r>
              <w:rPr>
                <w:noProof/>
                <w:webHidden/>
              </w:rPr>
              <w:fldChar w:fldCharType="separate"/>
            </w:r>
            <w:r>
              <w:rPr>
                <w:noProof/>
                <w:webHidden/>
              </w:rPr>
              <w:t>- 18 -</w:t>
            </w:r>
            <w:r>
              <w:rPr>
                <w:noProof/>
                <w:webHidden/>
              </w:rPr>
              <w:fldChar w:fldCharType="end"/>
            </w:r>
          </w:hyperlink>
        </w:p>
        <w:p w14:paraId="1B80F362" w14:textId="79E5C329" w:rsidR="00544CC9" w:rsidRDefault="00544CC9">
          <w:pPr>
            <w:pStyle w:val="TDC3"/>
            <w:tabs>
              <w:tab w:val="left" w:pos="1440"/>
              <w:tab w:val="right" w:leader="dot" w:pos="9628"/>
            </w:tabs>
            <w:rPr>
              <w:rFonts w:cstheme="minorBidi"/>
              <w:noProof/>
              <w:kern w:val="2"/>
              <w:sz w:val="24"/>
              <w:szCs w:val="24"/>
              <w14:ligatures w14:val="standardContextual"/>
            </w:rPr>
          </w:pPr>
          <w:hyperlink w:anchor="_Toc191019462" w:history="1">
            <w:r w:rsidRPr="00D47E1F">
              <w:rPr>
                <w:rStyle w:val="Hipervnculo"/>
                <w:noProof/>
              </w:rPr>
              <w:t>1.2.6.</w:t>
            </w:r>
            <w:r>
              <w:rPr>
                <w:rFonts w:cstheme="minorBidi"/>
                <w:noProof/>
                <w:kern w:val="2"/>
                <w:sz w:val="24"/>
                <w:szCs w:val="24"/>
                <w14:ligatures w14:val="standardContextual"/>
              </w:rPr>
              <w:tab/>
            </w:r>
            <w:r w:rsidRPr="00D47E1F">
              <w:rPr>
                <w:rStyle w:val="Hipervnculo"/>
                <w:noProof/>
              </w:rPr>
              <w:t>Visualización de datos: facilitando la comprensión del rendimiento educativo</w:t>
            </w:r>
            <w:r>
              <w:rPr>
                <w:noProof/>
                <w:webHidden/>
              </w:rPr>
              <w:tab/>
            </w:r>
            <w:r>
              <w:rPr>
                <w:noProof/>
                <w:webHidden/>
              </w:rPr>
              <w:fldChar w:fldCharType="begin"/>
            </w:r>
            <w:r>
              <w:rPr>
                <w:noProof/>
                <w:webHidden/>
              </w:rPr>
              <w:instrText xml:space="preserve"> PAGEREF _Toc191019462 \h </w:instrText>
            </w:r>
            <w:r>
              <w:rPr>
                <w:noProof/>
                <w:webHidden/>
              </w:rPr>
            </w:r>
            <w:r>
              <w:rPr>
                <w:noProof/>
                <w:webHidden/>
              </w:rPr>
              <w:fldChar w:fldCharType="separate"/>
            </w:r>
            <w:r>
              <w:rPr>
                <w:noProof/>
                <w:webHidden/>
              </w:rPr>
              <w:t>- 18 -</w:t>
            </w:r>
            <w:r>
              <w:rPr>
                <w:noProof/>
                <w:webHidden/>
              </w:rPr>
              <w:fldChar w:fldCharType="end"/>
            </w:r>
          </w:hyperlink>
        </w:p>
        <w:p w14:paraId="3D05B58B" w14:textId="11374D7A" w:rsidR="00544CC9" w:rsidRDefault="00544CC9">
          <w:pPr>
            <w:pStyle w:val="TDC2"/>
            <w:tabs>
              <w:tab w:val="left" w:pos="960"/>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91019463" w:history="1">
            <w:r w:rsidRPr="00D47E1F">
              <w:rPr>
                <w:rStyle w:val="Hipervnculo"/>
                <w:noProof/>
              </w:rPr>
              <w:t>1.3.</w:t>
            </w:r>
            <w:r>
              <w:rPr>
                <w:rFonts w:asciiTheme="minorHAnsi" w:eastAsiaTheme="minorEastAsia" w:hAnsiTheme="minorHAnsi" w:cstheme="minorBidi"/>
                <w:noProof/>
                <w:color w:val="auto"/>
                <w:kern w:val="2"/>
                <w:szCs w:val="24"/>
                <w:lang w:val="en-US" w:eastAsia="en-US"/>
                <w14:ligatures w14:val="standardContextual"/>
              </w:rPr>
              <w:tab/>
            </w:r>
            <w:r w:rsidRPr="00D47E1F">
              <w:rPr>
                <w:rStyle w:val="Hipervnculo"/>
                <w:noProof/>
              </w:rPr>
              <w:t>Estudio del Estado del Arte.</w:t>
            </w:r>
            <w:r>
              <w:rPr>
                <w:noProof/>
                <w:webHidden/>
              </w:rPr>
              <w:tab/>
            </w:r>
            <w:r>
              <w:rPr>
                <w:noProof/>
                <w:webHidden/>
              </w:rPr>
              <w:fldChar w:fldCharType="begin"/>
            </w:r>
            <w:r>
              <w:rPr>
                <w:noProof/>
                <w:webHidden/>
              </w:rPr>
              <w:instrText xml:space="preserve"> PAGEREF _Toc191019463 \h </w:instrText>
            </w:r>
            <w:r>
              <w:rPr>
                <w:noProof/>
                <w:webHidden/>
              </w:rPr>
            </w:r>
            <w:r>
              <w:rPr>
                <w:noProof/>
                <w:webHidden/>
              </w:rPr>
              <w:fldChar w:fldCharType="separate"/>
            </w:r>
            <w:r>
              <w:rPr>
                <w:noProof/>
                <w:webHidden/>
              </w:rPr>
              <w:t>- 19 -</w:t>
            </w:r>
            <w:r>
              <w:rPr>
                <w:noProof/>
                <w:webHidden/>
              </w:rPr>
              <w:fldChar w:fldCharType="end"/>
            </w:r>
          </w:hyperlink>
        </w:p>
        <w:p w14:paraId="1F125F27" w14:textId="7105BB48" w:rsidR="00544CC9" w:rsidRDefault="00544CC9">
          <w:pPr>
            <w:pStyle w:val="TDC3"/>
            <w:tabs>
              <w:tab w:val="left" w:pos="1440"/>
              <w:tab w:val="right" w:leader="dot" w:pos="9628"/>
            </w:tabs>
            <w:rPr>
              <w:rFonts w:cstheme="minorBidi"/>
              <w:noProof/>
              <w:kern w:val="2"/>
              <w:sz w:val="24"/>
              <w:szCs w:val="24"/>
              <w14:ligatures w14:val="standardContextual"/>
            </w:rPr>
          </w:pPr>
          <w:hyperlink w:anchor="_Toc191019464" w:history="1">
            <w:r w:rsidRPr="00D47E1F">
              <w:rPr>
                <w:rStyle w:val="Hipervnculo"/>
                <w:noProof/>
              </w:rPr>
              <w:t>1.3.1.</w:t>
            </w:r>
            <w:r>
              <w:rPr>
                <w:rFonts w:cstheme="minorBidi"/>
                <w:noProof/>
                <w:kern w:val="2"/>
                <w:sz w:val="24"/>
                <w:szCs w:val="24"/>
                <w14:ligatures w14:val="standardContextual"/>
              </w:rPr>
              <w:tab/>
            </w:r>
            <w:r w:rsidRPr="00D47E1F">
              <w:rPr>
                <w:rStyle w:val="Hipervnculo"/>
                <w:noProof/>
              </w:rPr>
              <w:t>Comparación de Sistemas de Visualización</w:t>
            </w:r>
            <w:r>
              <w:rPr>
                <w:noProof/>
                <w:webHidden/>
              </w:rPr>
              <w:tab/>
            </w:r>
            <w:r>
              <w:rPr>
                <w:noProof/>
                <w:webHidden/>
              </w:rPr>
              <w:fldChar w:fldCharType="begin"/>
            </w:r>
            <w:r>
              <w:rPr>
                <w:noProof/>
                <w:webHidden/>
              </w:rPr>
              <w:instrText xml:space="preserve"> PAGEREF _Toc191019464 \h </w:instrText>
            </w:r>
            <w:r>
              <w:rPr>
                <w:noProof/>
                <w:webHidden/>
              </w:rPr>
            </w:r>
            <w:r>
              <w:rPr>
                <w:noProof/>
                <w:webHidden/>
              </w:rPr>
              <w:fldChar w:fldCharType="separate"/>
            </w:r>
            <w:r>
              <w:rPr>
                <w:noProof/>
                <w:webHidden/>
              </w:rPr>
              <w:t>- 21 -</w:t>
            </w:r>
            <w:r>
              <w:rPr>
                <w:noProof/>
                <w:webHidden/>
              </w:rPr>
              <w:fldChar w:fldCharType="end"/>
            </w:r>
          </w:hyperlink>
        </w:p>
        <w:p w14:paraId="1ED923DA" w14:textId="5CF2D417" w:rsidR="00544CC9" w:rsidRDefault="00544CC9">
          <w:pPr>
            <w:pStyle w:val="TDC3"/>
            <w:tabs>
              <w:tab w:val="left" w:pos="1440"/>
              <w:tab w:val="right" w:leader="dot" w:pos="9628"/>
            </w:tabs>
            <w:rPr>
              <w:rFonts w:cstheme="minorBidi"/>
              <w:noProof/>
              <w:kern w:val="2"/>
              <w:sz w:val="24"/>
              <w:szCs w:val="24"/>
              <w14:ligatures w14:val="standardContextual"/>
            </w:rPr>
          </w:pPr>
          <w:hyperlink w:anchor="_Toc191019465" w:history="1">
            <w:r w:rsidRPr="00D47E1F">
              <w:rPr>
                <w:rStyle w:val="Hipervnculo"/>
                <w:noProof/>
              </w:rPr>
              <w:t>1.3.2.</w:t>
            </w:r>
            <w:r>
              <w:rPr>
                <w:rFonts w:cstheme="minorBidi"/>
                <w:noProof/>
                <w:kern w:val="2"/>
                <w:sz w:val="24"/>
                <w:szCs w:val="24"/>
                <w14:ligatures w14:val="standardContextual"/>
              </w:rPr>
              <w:tab/>
            </w:r>
            <w:r w:rsidRPr="00D47E1F">
              <w:rPr>
                <w:rStyle w:val="Hipervnculo"/>
                <w:noProof/>
              </w:rPr>
              <w:t>Análisis de las Herramientas para ForecEdu</w:t>
            </w:r>
            <w:r>
              <w:rPr>
                <w:noProof/>
                <w:webHidden/>
              </w:rPr>
              <w:tab/>
            </w:r>
            <w:r>
              <w:rPr>
                <w:noProof/>
                <w:webHidden/>
              </w:rPr>
              <w:fldChar w:fldCharType="begin"/>
            </w:r>
            <w:r>
              <w:rPr>
                <w:noProof/>
                <w:webHidden/>
              </w:rPr>
              <w:instrText xml:space="preserve"> PAGEREF _Toc191019465 \h </w:instrText>
            </w:r>
            <w:r>
              <w:rPr>
                <w:noProof/>
                <w:webHidden/>
              </w:rPr>
            </w:r>
            <w:r>
              <w:rPr>
                <w:noProof/>
                <w:webHidden/>
              </w:rPr>
              <w:fldChar w:fldCharType="separate"/>
            </w:r>
            <w:r>
              <w:rPr>
                <w:noProof/>
                <w:webHidden/>
              </w:rPr>
              <w:t>- 22 -</w:t>
            </w:r>
            <w:r>
              <w:rPr>
                <w:noProof/>
                <w:webHidden/>
              </w:rPr>
              <w:fldChar w:fldCharType="end"/>
            </w:r>
          </w:hyperlink>
        </w:p>
        <w:p w14:paraId="0B411D04" w14:textId="50913F84" w:rsidR="00544CC9" w:rsidRDefault="00544CC9">
          <w:pPr>
            <w:pStyle w:val="TDC2"/>
            <w:tabs>
              <w:tab w:val="left" w:pos="960"/>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91019466" w:history="1">
            <w:r w:rsidRPr="00D47E1F">
              <w:rPr>
                <w:rStyle w:val="Hipervnculo"/>
                <w:noProof/>
              </w:rPr>
              <w:t>1.4.</w:t>
            </w:r>
            <w:r>
              <w:rPr>
                <w:rFonts w:asciiTheme="minorHAnsi" w:eastAsiaTheme="minorEastAsia" w:hAnsiTheme="minorHAnsi" w:cstheme="minorBidi"/>
                <w:noProof/>
                <w:color w:val="auto"/>
                <w:kern w:val="2"/>
                <w:szCs w:val="24"/>
                <w:lang w:val="en-US" w:eastAsia="en-US"/>
                <w14:ligatures w14:val="standardContextual"/>
              </w:rPr>
              <w:tab/>
            </w:r>
            <w:r w:rsidRPr="00D47E1F">
              <w:rPr>
                <w:rStyle w:val="Hipervnculo"/>
                <w:noProof/>
              </w:rPr>
              <w:t>Tecnologías y Herramientas</w:t>
            </w:r>
            <w:r>
              <w:rPr>
                <w:noProof/>
                <w:webHidden/>
              </w:rPr>
              <w:tab/>
            </w:r>
            <w:r>
              <w:rPr>
                <w:noProof/>
                <w:webHidden/>
              </w:rPr>
              <w:fldChar w:fldCharType="begin"/>
            </w:r>
            <w:r>
              <w:rPr>
                <w:noProof/>
                <w:webHidden/>
              </w:rPr>
              <w:instrText xml:space="preserve"> PAGEREF _Toc191019466 \h </w:instrText>
            </w:r>
            <w:r>
              <w:rPr>
                <w:noProof/>
                <w:webHidden/>
              </w:rPr>
            </w:r>
            <w:r>
              <w:rPr>
                <w:noProof/>
                <w:webHidden/>
              </w:rPr>
              <w:fldChar w:fldCharType="separate"/>
            </w:r>
            <w:r>
              <w:rPr>
                <w:noProof/>
                <w:webHidden/>
              </w:rPr>
              <w:t>- 22 -</w:t>
            </w:r>
            <w:r>
              <w:rPr>
                <w:noProof/>
                <w:webHidden/>
              </w:rPr>
              <w:fldChar w:fldCharType="end"/>
            </w:r>
          </w:hyperlink>
        </w:p>
        <w:p w14:paraId="5C02EC7B" w14:textId="1333192D" w:rsidR="00544CC9" w:rsidRDefault="00544CC9">
          <w:pPr>
            <w:pStyle w:val="TDC3"/>
            <w:tabs>
              <w:tab w:val="left" w:pos="1440"/>
              <w:tab w:val="right" w:leader="dot" w:pos="9628"/>
            </w:tabs>
            <w:rPr>
              <w:rFonts w:cstheme="minorBidi"/>
              <w:noProof/>
              <w:kern w:val="2"/>
              <w:sz w:val="24"/>
              <w:szCs w:val="24"/>
              <w14:ligatures w14:val="standardContextual"/>
            </w:rPr>
          </w:pPr>
          <w:hyperlink w:anchor="_Toc191019467" w:history="1">
            <w:r w:rsidRPr="00D47E1F">
              <w:rPr>
                <w:rStyle w:val="Hipervnculo"/>
                <w:noProof/>
              </w:rPr>
              <w:t>1.4.1.</w:t>
            </w:r>
            <w:r>
              <w:rPr>
                <w:rFonts w:cstheme="minorBidi"/>
                <w:noProof/>
                <w:kern w:val="2"/>
                <w:sz w:val="24"/>
                <w:szCs w:val="24"/>
                <w14:ligatures w14:val="standardContextual"/>
              </w:rPr>
              <w:tab/>
            </w:r>
            <w:r w:rsidRPr="00D47E1F">
              <w:rPr>
                <w:rStyle w:val="Hipervnculo"/>
                <w:noProof/>
              </w:rPr>
              <w:t>Lenguaje de programación</w:t>
            </w:r>
            <w:r>
              <w:rPr>
                <w:noProof/>
                <w:webHidden/>
              </w:rPr>
              <w:tab/>
            </w:r>
            <w:r>
              <w:rPr>
                <w:noProof/>
                <w:webHidden/>
              </w:rPr>
              <w:fldChar w:fldCharType="begin"/>
            </w:r>
            <w:r>
              <w:rPr>
                <w:noProof/>
                <w:webHidden/>
              </w:rPr>
              <w:instrText xml:space="preserve"> PAGEREF _Toc191019467 \h </w:instrText>
            </w:r>
            <w:r>
              <w:rPr>
                <w:noProof/>
                <w:webHidden/>
              </w:rPr>
            </w:r>
            <w:r>
              <w:rPr>
                <w:noProof/>
                <w:webHidden/>
              </w:rPr>
              <w:fldChar w:fldCharType="separate"/>
            </w:r>
            <w:r>
              <w:rPr>
                <w:noProof/>
                <w:webHidden/>
              </w:rPr>
              <w:t>- 22 -</w:t>
            </w:r>
            <w:r>
              <w:rPr>
                <w:noProof/>
                <w:webHidden/>
              </w:rPr>
              <w:fldChar w:fldCharType="end"/>
            </w:r>
          </w:hyperlink>
        </w:p>
        <w:p w14:paraId="77371634" w14:textId="14500B78" w:rsidR="00544CC9" w:rsidRDefault="00544CC9">
          <w:pPr>
            <w:pStyle w:val="TDC3"/>
            <w:tabs>
              <w:tab w:val="left" w:pos="1440"/>
              <w:tab w:val="right" w:leader="dot" w:pos="9628"/>
            </w:tabs>
            <w:rPr>
              <w:rFonts w:cstheme="minorBidi"/>
              <w:noProof/>
              <w:kern w:val="2"/>
              <w:sz w:val="24"/>
              <w:szCs w:val="24"/>
              <w14:ligatures w14:val="standardContextual"/>
            </w:rPr>
          </w:pPr>
          <w:hyperlink w:anchor="_Toc191019468" w:history="1">
            <w:r w:rsidRPr="00D47E1F">
              <w:rPr>
                <w:rStyle w:val="Hipervnculo"/>
                <w:noProof/>
              </w:rPr>
              <w:t>1.4.2.</w:t>
            </w:r>
            <w:r>
              <w:rPr>
                <w:rFonts w:cstheme="minorBidi"/>
                <w:noProof/>
                <w:kern w:val="2"/>
                <w:sz w:val="24"/>
                <w:szCs w:val="24"/>
                <w14:ligatures w14:val="standardContextual"/>
              </w:rPr>
              <w:tab/>
            </w:r>
            <w:r w:rsidRPr="00D47E1F">
              <w:rPr>
                <w:rStyle w:val="Hipervnculo"/>
                <w:noProof/>
              </w:rPr>
              <w:t>Entorno de desarrollo.</w:t>
            </w:r>
            <w:r>
              <w:rPr>
                <w:noProof/>
                <w:webHidden/>
              </w:rPr>
              <w:tab/>
            </w:r>
            <w:r>
              <w:rPr>
                <w:noProof/>
                <w:webHidden/>
              </w:rPr>
              <w:fldChar w:fldCharType="begin"/>
            </w:r>
            <w:r>
              <w:rPr>
                <w:noProof/>
                <w:webHidden/>
              </w:rPr>
              <w:instrText xml:space="preserve"> PAGEREF _Toc191019468 \h </w:instrText>
            </w:r>
            <w:r>
              <w:rPr>
                <w:noProof/>
                <w:webHidden/>
              </w:rPr>
            </w:r>
            <w:r>
              <w:rPr>
                <w:noProof/>
                <w:webHidden/>
              </w:rPr>
              <w:fldChar w:fldCharType="separate"/>
            </w:r>
            <w:r>
              <w:rPr>
                <w:noProof/>
                <w:webHidden/>
              </w:rPr>
              <w:t>- 22 -</w:t>
            </w:r>
            <w:r>
              <w:rPr>
                <w:noProof/>
                <w:webHidden/>
              </w:rPr>
              <w:fldChar w:fldCharType="end"/>
            </w:r>
          </w:hyperlink>
        </w:p>
        <w:p w14:paraId="175BBBD5" w14:textId="6741B191" w:rsidR="00544CC9" w:rsidRDefault="00544CC9">
          <w:pPr>
            <w:pStyle w:val="TDC3"/>
            <w:tabs>
              <w:tab w:val="left" w:pos="1440"/>
              <w:tab w:val="right" w:leader="dot" w:pos="9628"/>
            </w:tabs>
            <w:rPr>
              <w:rFonts w:cstheme="minorBidi"/>
              <w:noProof/>
              <w:kern w:val="2"/>
              <w:sz w:val="24"/>
              <w:szCs w:val="24"/>
              <w14:ligatures w14:val="standardContextual"/>
            </w:rPr>
          </w:pPr>
          <w:hyperlink w:anchor="_Toc191019469" w:history="1">
            <w:r w:rsidRPr="00D47E1F">
              <w:rPr>
                <w:rStyle w:val="Hipervnculo"/>
                <w:noProof/>
              </w:rPr>
              <w:t>1.4.3.</w:t>
            </w:r>
            <w:r>
              <w:rPr>
                <w:rFonts w:cstheme="minorBidi"/>
                <w:noProof/>
                <w:kern w:val="2"/>
                <w:sz w:val="24"/>
                <w:szCs w:val="24"/>
                <w14:ligatures w14:val="standardContextual"/>
              </w:rPr>
              <w:tab/>
            </w:r>
            <w:r w:rsidRPr="00D47E1F">
              <w:rPr>
                <w:rStyle w:val="Hipervnculo"/>
                <w:noProof/>
              </w:rPr>
              <w:t>Frameworks y bibliotecas utilizadas.</w:t>
            </w:r>
            <w:r>
              <w:rPr>
                <w:noProof/>
                <w:webHidden/>
              </w:rPr>
              <w:tab/>
            </w:r>
            <w:r>
              <w:rPr>
                <w:noProof/>
                <w:webHidden/>
              </w:rPr>
              <w:fldChar w:fldCharType="begin"/>
            </w:r>
            <w:r>
              <w:rPr>
                <w:noProof/>
                <w:webHidden/>
              </w:rPr>
              <w:instrText xml:space="preserve"> PAGEREF _Toc191019469 \h </w:instrText>
            </w:r>
            <w:r>
              <w:rPr>
                <w:noProof/>
                <w:webHidden/>
              </w:rPr>
            </w:r>
            <w:r>
              <w:rPr>
                <w:noProof/>
                <w:webHidden/>
              </w:rPr>
              <w:fldChar w:fldCharType="separate"/>
            </w:r>
            <w:r>
              <w:rPr>
                <w:noProof/>
                <w:webHidden/>
              </w:rPr>
              <w:t>- 22 -</w:t>
            </w:r>
            <w:r>
              <w:rPr>
                <w:noProof/>
                <w:webHidden/>
              </w:rPr>
              <w:fldChar w:fldCharType="end"/>
            </w:r>
          </w:hyperlink>
        </w:p>
        <w:p w14:paraId="3541A66F" w14:textId="555AA548" w:rsidR="00544CC9" w:rsidRDefault="00544CC9">
          <w:pPr>
            <w:pStyle w:val="TDC3"/>
            <w:tabs>
              <w:tab w:val="right" w:leader="dot" w:pos="9628"/>
            </w:tabs>
            <w:rPr>
              <w:rFonts w:cstheme="minorBidi"/>
              <w:noProof/>
              <w:kern w:val="2"/>
              <w:sz w:val="24"/>
              <w:szCs w:val="24"/>
              <w14:ligatures w14:val="standardContextual"/>
            </w:rPr>
          </w:pPr>
          <w:hyperlink w:anchor="_Toc191019470" w:history="1">
            <w:r w:rsidRPr="00D47E1F">
              <w:rPr>
                <w:rStyle w:val="Hipervnculo"/>
                <w:noProof/>
              </w:rPr>
              <w:t>Librerías para visualización de datos.</w:t>
            </w:r>
            <w:r>
              <w:rPr>
                <w:noProof/>
                <w:webHidden/>
              </w:rPr>
              <w:tab/>
            </w:r>
            <w:r>
              <w:rPr>
                <w:noProof/>
                <w:webHidden/>
              </w:rPr>
              <w:fldChar w:fldCharType="begin"/>
            </w:r>
            <w:r>
              <w:rPr>
                <w:noProof/>
                <w:webHidden/>
              </w:rPr>
              <w:instrText xml:space="preserve"> PAGEREF _Toc191019470 \h </w:instrText>
            </w:r>
            <w:r>
              <w:rPr>
                <w:noProof/>
                <w:webHidden/>
              </w:rPr>
            </w:r>
            <w:r>
              <w:rPr>
                <w:noProof/>
                <w:webHidden/>
              </w:rPr>
              <w:fldChar w:fldCharType="separate"/>
            </w:r>
            <w:r>
              <w:rPr>
                <w:noProof/>
                <w:webHidden/>
              </w:rPr>
              <w:t>- 23 -</w:t>
            </w:r>
            <w:r>
              <w:rPr>
                <w:noProof/>
                <w:webHidden/>
              </w:rPr>
              <w:fldChar w:fldCharType="end"/>
            </w:r>
          </w:hyperlink>
        </w:p>
        <w:p w14:paraId="329AB1D0" w14:textId="602791E0" w:rsidR="00544CC9" w:rsidRDefault="00544CC9">
          <w:pPr>
            <w:pStyle w:val="TDC3"/>
            <w:tabs>
              <w:tab w:val="left" w:pos="1440"/>
              <w:tab w:val="right" w:leader="dot" w:pos="9628"/>
            </w:tabs>
            <w:rPr>
              <w:rFonts w:cstheme="minorBidi"/>
              <w:noProof/>
              <w:kern w:val="2"/>
              <w:sz w:val="24"/>
              <w:szCs w:val="24"/>
              <w14:ligatures w14:val="standardContextual"/>
            </w:rPr>
          </w:pPr>
          <w:hyperlink w:anchor="_Toc191019471" w:history="1">
            <w:r w:rsidRPr="00D47E1F">
              <w:rPr>
                <w:rStyle w:val="Hipervnculo"/>
                <w:noProof/>
              </w:rPr>
              <w:t>1.4.4.</w:t>
            </w:r>
            <w:r>
              <w:rPr>
                <w:rFonts w:cstheme="minorBidi"/>
                <w:noProof/>
                <w:kern w:val="2"/>
                <w:sz w:val="24"/>
                <w:szCs w:val="24"/>
                <w14:ligatures w14:val="standardContextual"/>
              </w:rPr>
              <w:tab/>
            </w:r>
            <w:r w:rsidRPr="00D47E1F">
              <w:rPr>
                <w:rStyle w:val="Hipervnculo"/>
                <w:noProof/>
              </w:rPr>
              <w:t>Metodología de la Investigación.</w:t>
            </w:r>
            <w:r>
              <w:rPr>
                <w:noProof/>
                <w:webHidden/>
              </w:rPr>
              <w:tab/>
            </w:r>
            <w:r>
              <w:rPr>
                <w:noProof/>
                <w:webHidden/>
              </w:rPr>
              <w:fldChar w:fldCharType="begin"/>
            </w:r>
            <w:r>
              <w:rPr>
                <w:noProof/>
                <w:webHidden/>
              </w:rPr>
              <w:instrText xml:space="preserve"> PAGEREF _Toc191019471 \h </w:instrText>
            </w:r>
            <w:r>
              <w:rPr>
                <w:noProof/>
                <w:webHidden/>
              </w:rPr>
            </w:r>
            <w:r>
              <w:rPr>
                <w:noProof/>
                <w:webHidden/>
              </w:rPr>
              <w:fldChar w:fldCharType="separate"/>
            </w:r>
            <w:r>
              <w:rPr>
                <w:noProof/>
                <w:webHidden/>
              </w:rPr>
              <w:t>- 23 -</w:t>
            </w:r>
            <w:r>
              <w:rPr>
                <w:noProof/>
                <w:webHidden/>
              </w:rPr>
              <w:fldChar w:fldCharType="end"/>
            </w:r>
          </w:hyperlink>
        </w:p>
        <w:p w14:paraId="73A448F5" w14:textId="7F8FEF20" w:rsidR="00544CC9" w:rsidRDefault="00544CC9">
          <w:pPr>
            <w:pStyle w:val="TDC2"/>
            <w:tabs>
              <w:tab w:val="left" w:pos="960"/>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91019472" w:history="1">
            <w:r w:rsidRPr="00D47E1F">
              <w:rPr>
                <w:rStyle w:val="Hipervnculo"/>
                <w:noProof/>
              </w:rPr>
              <w:t>1.5.</w:t>
            </w:r>
            <w:r>
              <w:rPr>
                <w:rFonts w:asciiTheme="minorHAnsi" w:eastAsiaTheme="minorEastAsia" w:hAnsiTheme="minorHAnsi" w:cstheme="minorBidi"/>
                <w:noProof/>
                <w:color w:val="auto"/>
                <w:kern w:val="2"/>
                <w:szCs w:val="24"/>
                <w:lang w:val="en-US" w:eastAsia="en-US"/>
                <w14:ligatures w14:val="standardContextual"/>
              </w:rPr>
              <w:tab/>
            </w:r>
            <w:r w:rsidRPr="00D47E1F">
              <w:rPr>
                <w:rStyle w:val="Hipervnculo"/>
                <w:noProof/>
              </w:rPr>
              <w:t>Conclusiones del Capitulo</w:t>
            </w:r>
            <w:r>
              <w:rPr>
                <w:noProof/>
                <w:webHidden/>
              </w:rPr>
              <w:tab/>
            </w:r>
            <w:r>
              <w:rPr>
                <w:noProof/>
                <w:webHidden/>
              </w:rPr>
              <w:fldChar w:fldCharType="begin"/>
            </w:r>
            <w:r>
              <w:rPr>
                <w:noProof/>
                <w:webHidden/>
              </w:rPr>
              <w:instrText xml:space="preserve"> PAGEREF _Toc191019472 \h </w:instrText>
            </w:r>
            <w:r>
              <w:rPr>
                <w:noProof/>
                <w:webHidden/>
              </w:rPr>
            </w:r>
            <w:r>
              <w:rPr>
                <w:noProof/>
                <w:webHidden/>
              </w:rPr>
              <w:fldChar w:fldCharType="separate"/>
            </w:r>
            <w:r>
              <w:rPr>
                <w:noProof/>
                <w:webHidden/>
              </w:rPr>
              <w:t>- 23 -</w:t>
            </w:r>
            <w:r>
              <w:rPr>
                <w:noProof/>
                <w:webHidden/>
              </w:rPr>
              <w:fldChar w:fldCharType="end"/>
            </w:r>
          </w:hyperlink>
        </w:p>
        <w:p w14:paraId="008FDB64" w14:textId="6AC84807" w:rsidR="00544CC9" w:rsidRDefault="00544CC9">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91019473" w:history="1">
            <w:r w:rsidRPr="00D47E1F">
              <w:rPr>
                <w:rStyle w:val="Hipervnculo"/>
                <w:noProof/>
                <w:lang w:eastAsia="en-US"/>
              </w:rPr>
              <w:t xml:space="preserve">CAPITULO II. </w:t>
            </w:r>
            <w:r w:rsidRPr="00D47E1F">
              <w:rPr>
                <w:rStyle w:val="Hipervnculo"/>
                <w:noProof/>
              </w:rPr>
              <w:t>ANÁLISIS Y DISEÑO DE LA SOLUCIÓN</w:t>
            </w:r>
            <w:r>
              <w:rPr>
                <w:noProof/>
                <w:webHidden/>
              </w:rPr>
              <w:tab/>
            </w:r>
            <w:r>
              <w:rPr>
                <w:noProof/>
                <w:webHidden/>
              </w:rPr>
              <w:fldChar w:fldCharType="begin"/>
            </w:r>
            <w:r>
              <w:rPr>
                <w:noProof/>
                <w:webHidden/>
              </w:rPr>
              <w:instrText xml:space="preserve"> PAGEREF _Toc191019473 \h </w:instrText>
            </w:r>
            <w:r>
              <w:rPr>
                <w:noProof/>
                <w:webHidden/>
              </w:rPr>
            </w:r>
            <w:r>
              <w:rPr>
                <w:noProof/>
                <w:webHidden/>
              </w:rPr>
              <w:fldChar w:fldCharType="separate"/>
            </w:r>
            <w:r>
              <w:rPr>
                <w:noProof/>
                <w:webHidden/>
              </w:rPr>
              <w:t>- 25 -</w:t>
            </w:r>
            <w:r>
              <w:rPr>
                <w:noProof/>
                <w:webHidden/>
              </w:rPr>
              <w:fldChar w:fldCharType="end"/>
            </w:r>
          </w:hyperlink>
        </w:p>
        <w:p w14:paraId="29E02C86" w14:textId="4A715D8E" w:rsidR="00544CC9" w:rsidRDefault="00544CC9">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91019474" w:history="1">
            <w:r w:rsidRPr="00D47E1F">
              <w:rPr>
                <w:rStyle w:val="Hipervnculo"/>
                <w:noProof/>
              </w:rPr>
              <w:t>Conclusiones Generales.</w:t>
            </w:r>
            <w:r>
              <w:rPr>
                <w:noProof/>
                <w:webHidden/>
              </w:rPr>
              <w:tab/>
            </w:r>
            <w:r>
              <w:rPr>
                <w:noProof/>
                <w:webHidden/>
              </w:rPr>
              <w:fldChar w:fldCharType="begin"/>
            </w:r>
            <w:r>
              <w:rPr>
                <w:noProof/>
                <w:webHidden/>
              </w:rPr>
              <w:instrText xml:space="preserve"> PAGEREF _Toc191019474 \h </w:instrText>
            </w:r>
            <w:r>
              <w:rPr>
                <w:noProof/>
                <w:webHidden/>
              </w:rPr>
            </w:r>
            <w:r>
              <w:rPr>
                <w:noProof/>
                <w:webHidden/>
              </w:rPr>
              <w:fldChar w:fldCharType="separate"/>
            </w:r>
            <w:r>
              <w:rPr>
                <w:noProof/>
                <w:webHidden/>
              </w:rPr>
              <w:t>- 26 -</w:t>
            </w:r>
            <w:r>
              <w:rPr>
                <w:noProof/>
                <w:webHidden/>
              </w:rPr>
              <w:fldChar w:fldCharType="end"/>
            </w:r>
          </w:hyperlink>
        </w:p>
        <w:p w14:paraId="1818D611" w14:textId="75835B5D" w:rsidR="00544CC9" w:rsidRDefault="00544CC9">
          <w:pPr>
            <w:pStyle w:val="TDC1"/>
            <w:tabs>
              <w:tab w:val="right" w:leader="dot" w:pos="9628"/>
            </w:tabs>
            <w:rPr>
              <w:rFonts w:asciiTheme="minorHAnsi" w:eastAsiaTheme="minorEastAsia" w:hAnsiTheme="minorHAnsi" w:cstheme="minorBidi"/>
              <w:noProof/>
              <w:color w:val="auto"/>
              <w:kern w:val="2"/>
              <w:szCs w:val="24"/>
              <w:lang w:val="en-US" w:eastAsia="en-US"/>
              <w14:ligatures w14:val="standardContextual"/>
            </w:rPr>
          </w:pPr>
          <w:hyperlink w:anchor="_Toc191019475" w:history="1">
            <w:r w:rsidRPr="00D47E1F">
              <w:rPr>
                <w:rStyle w:val="Hipervnculo"/>
                <w:noProof/>
              </w:rPr>
              <w:t>Referencias Bibliográficas.</w:t>
            </w:r>
            <w:r>
              <w:rPr>
                <w:noProof/>
                <w:webHidden/>
              </w:rPr>
              <w:tab/>
            </w:r>
            <w:r>
              <w:rPr>
                <w:noProof/>
                <w:webHidden/>
              </w:rPr>
              <w:fldChar w:fldCharType="begin"/>
            </w:r>
            <w:r>
              <w:rPr>
                <w:noProof/>
                <w:webHidden/>
              </w:rPr>
              <w:instrText xml:space="preserve"> PAGEREF _Toc191019475 \h </w:instrText>
            </w:r>
            <w:r>
              <w:rPr>
                <w:noProof/>
                <w:webHidden/>
              </w:rPr>
            </w:r>
            <w:r>
              <w:rPr>
                <w:noProof/>
                <w:webHidden/>
              </w:rPr>
              <w:fldChar w:fldCharType="separate"/>
            </w:r>
            <w:r>
              <w:rPr>
                <w:noProof/>
                <w:webHidden/>
              </w:rPr>
              <w:t>- 27 -</w:t>
            </w:r>
            <w:r>
              <w:rPr>
                <w:noProof/>
                <w:webHidden/>
              </w:rPr>
              <w:fldChar w:fldCharType="end"/>
            </w:r>
          </w:hyperlink>
        </w:p>
        <w:p w14:paraId="33CA8C0A" w14:textId="5390E8C3" w:rsidR="00463DC2" w:rsidRDefault="00463DC2" w:rsidP="00544CC9">
          <w:pPr>
            <w:tabs>
              <w:tab w:val="left" w:pos="3090"/>
            </w:tabs>
          </w:pPr>
          <w:r>
            <w:rPr>
              <w:b/>
              <w:bCs/>
              <w:noProof/>
            </w:rPr>
            <w:lastRenderedPageBreak/>
            <w:fldChar w:fldCharType="end"/>
          </w:r>
          <w:r w:rsidR="00544CC9">
            <w:rPr>
              <w:b/>
              <w:bCs/>
              <w:noProof/>
            </w:rPr>
            <w:tab/>
          </w:r>
          <w:r w:rsidR="00544CC9">
            <w:rPr>
              <w:b/>
              <w:bCs/>
              <w:noProof/>
            </w:rPr>
            <w:tab/>
          </w:r>
        </w:p>
      </w:sdtContent>
    </w:sdt>
    <w:p w14:paraId="70583B01" w14:textId="77777777" w:rsidR="00357743" w:rsidRDefault="00357743" w:rsidP="00505C6A">
      <w:pPr>
        <w:pStyle w:val="Ttulo1"/>
      </w:pPr>
      <w:r>
        <w:br w:type="page"/>
      </w:r>
    </w:p>
    <w:p w14:paraId="357D058C" w14:textId="6A92052A" w:rsidR="007829C6" w:rsidRDefault="007829C6" w:rsidP="00505C6A">
      <w:pPr>
        <w:pStyle w:val="Ttulo1"/>
        <w:rPr>
          <w:rStyle w:val="Ttulo1Car"/>
        </w:rPr>
      </w:pPr>
      <w:bookmarkStart w:id="19" w:name="_Toc191019451"/>
      <w:r w:rsidRPr="002B789F">
        <w:rPr>
          <w:rStyle w:val="Ttulo1Car"/>
        </w:rPr>
        <w:lastRenderedPageBreak/>
        <w:t xml:space="preserve">Índice </w:t>
      </w:r>
      <w:r>
        <w:rPr>
          <w:rStyle w:val="Ttulo1Car"/>
        </w:rPr>
        <w:t>de Imágenes</w:t>
      </w:r>
      <w:bookmarkEnd w:id="19"/>
    </w:p>
    <w:p w14:paraId="41650800" w14:textId="77777777" w:rsidR="007829C6" w:rsidRPr="007829C6" w:rsidRDefault="007829C6" w:rsidP="007829C6"/>
    <w:p w14:paraId="0361C1DB" w14:textId="77777777" w:rsidR="00357743" w:rsidRDefault="00357743">
      <w:pPr>
        <w:spacing w:after="160" w:line="259" w:lineRule="auto"/>
        <w:ind w:left="0" w:right="0" w:firstLine="0"/>
        <w:jc w:val="left"/>
      </w:pPr>
      <w:r>
        <w:br w:type="page"/>
      </w:r>
    </w:p>
    <w:p w14:paraId="5D858791" w14:textId="77777777" w:rsidR="007829C6" w:rsidRPr="007829C6" w:rsidRDefault="007829C6" w:rsidP="00505C6A">
      <w:pPr>
        <w:pStyle w:val="Ttulo1"/>
      </w:pPr>
      <w:bookmarkStart w:id="20" w:name="_Toc191019452"/>
      <w:r w:rsidRPr="007829C6">
        <w:lastRenderedPageBreak/>
        <w:t>Índice de Tablas</w:t>
      </w:r>
      <w:bookmarkEnd w:id="20"/>
    </w:p>
    <w:p w14:paraId="1B0787C2" w14:textId="0E75F004" w:rsidR="009A0530" w:rsidRDefault="009A0530" w:rsidP="00505C6A">
      <w:pPr>
        <w:pStyle w:val="Ttulo1"/>
        <w:sectPr w:rsidR="009A0530" w:rsidSect="00114F88">
          <w:headerReference w:type="default" r:id="rId10"/>
          <w:footerReference w:type="even" r:id="rId11"/>
          <w:footerReference w:type="default" r:id="rId12"/>
          <w:type w:val="continuous"/>
          <w:pgSz w:w="11906" w:h="16838" w:code="9"/>
          <w:pgMar w:top="1701" w:right="1134" w:bottom="1700" w:left="1134" w:header="1134" w:footer="1134" w:gutter="0"/>
          <w:pgNumType w:fmt="upperRoman"/>
          <w:cols w:space="720"/>
          <w:formProt w:val="0"/>
          <w:docGrid w:linePitch="100"/>
        </w:sectPr>
      </w:pPr>
      <w:r>
        <w:br w:type="page"/>
      </w:r>
      <w:bookmarkStart w:id="21" w:name="_Toc170642222"/>
    </w:p>
    <w:p w14:paraId="0AEFDEF8" w14:textId="77777777" w:rsidR="00E77153" w:rsidRPr="008047D0" w:rsidRDefault="00D26701" w:rsidP="00505C6A">
      <w:pPr>
        <w:pStyle w:val="Ttulo1"/>
      </w:pPr>
      <w:bookmarkStart w:id="22" w:name="_Toc191019453"/>
      <w:r w:rsidRPr="008047D0">
        <w:lastRenderedPageBreak/>
        <w:t>Introducción</w:t>
      </w:r>
      <w:r w:rsidR="00710799" w:rsidRPr="008047D0">
        <w:t>.</w:t>
      </w:r>
      <w:bookmarkEnd w:id="21"/>
      <w:bookmarkEnd w:id="22"/>
    </w:p>
    <w:p w14:paraId="694420BC" w14:textId="77777777" w:rsidR="00581D31" w:rsidRPr="00581D31" w:rsidRDefault="00581D31" w:rsidP="00581D31">
      <w:r w:rsidRPr="00581D31">
        <w:t>El avance tecnológico y la creciente necesidad de tomar decisiones fundamentadas en datos han llevado a la implementación de múltiples herramientas para el análisis y la interpretación de información compleja. En el ámbito académico, la gestión y análisis del claustro docente constituye un aspecto crucial para garantizar la calidad del proceso educativo. La Universidad de Ciencias Informáticas (UCI) no es la excepción, enfrentando el desafío de comprender las tendencias y comportamientos de su claustro docente para apoyar la toma de decisiones estratégicas. En este contexto, surgen necesidades específicas de visualización y representación gráfica de los datos generados a partir de modelos predictivos, permitiendo a los tomadores de decisiones interpretar la información de forma clara, precisa y eficiente.</w:t>
      </w:r>
    </w:p>
    <w:p w14:paraId="75A8CAB3" w14:textId="77777777" w:rsidR="00581D31" w:rsidRPr="00031FA8" w:rsidRDefault="00581D31" w:rsidP="00581D31">
      <w:pPr>
        <w:rPr>
          <w:i/>
          <w:iCs/>
        </w:rPr>
      </w:pPr>
      <w:r w:rsidRPr="00031FA8">
        <w:rPr>
          <w:i/>
          <w:iCs/>
        </w:rPr>
        <w:t>Contexto y Justificación</w:t>
      </w:r>
    </w:p>
    <w:p w14:paraId="67751F46" w14:textId="77777777" w:rsidR="00581D31" w:rsidRPr="00581D31" w:rsidRDefault="00581D31" w:rsidP="00581D31">
      <w:r w:rsidRPr="00581D31">
        <w:t>La UCI, como centro educativo y de investigación, posee un entorno complejo donde la planificación y el análisis del personal docente son elementos fundamentales para garantizar la calidad y sostenibilidad de sus programas académicos. La institución cuenta con un sistema backend robusto que implementa modelos predictivos avanzados, tales como AutoARIMA, CNN, LSTM y Autoencoders. Estos modelos permiten proyectar tendencias y analizar comportamientos basados en datos históricos y patrones detectados, proporcionando un potencial significativo para la toma de decisiones basadas en evidencia.</w:t>
      </w:r>
    </w:p>
    <w:p w14:paraId="133DB027" w14:textId="77777777" w:rsidR="00581D31" w:rsidRPr="00581D31" w:rsidRDefault="00581D31" w:rsidP="00581D31">
      <w:r w:rsidRPr="00581D31">
        <w:t>Sin embargo, la alta complejidad técnica de dichos modelos limita su accesibilidad y comprensión por parte de usuarios no especializados. Esta barrera dificulta el uso efectivo de los resultados generados, reduciendo el impacto positivo que podrían tener en la planificación académica y la gestión del claustro docente. Por tanto, resulta imperativo diseñar una herramienta que facilite la interpretación de estos datos mediante una visualización clara, intuitiva y accesible.</w:t>
      </w:r>
    </w:p>
    <w:p w14:paraId="409B74FA" w14:textId="77777777" w:rsidR="00581D31" w:rsidRPr="00581D31" w:rsidRDefault="00581D31" w:rsidP="00581D31">
      <w:r w:rsidRPr="00581D31">
        <w:t>ForecEdu surge como una solución innovadora para abordar esta problemática, ofreciendo una interfaz gráfica que integra tecnologías modernas como Next.js y Tailwind CSS en el frontend, y consumiendo un backend desarrollado en Django. Esta plataforma no solo permite visualizar tendencias y realizar comparaciones, sino que también incorpora pruebas estadísticas avanzadas como el test de Friedman y la prueba post-hoc de Nemenyi, aportando un valor añadido en la interpretación de los resultados.</w:t>
      </w:r>
    </w:p>
    <w:p w14:paraId="26E36620" w14:textId="77777777" w:rsidR="00581D31" w:rsidRPr="00031FA8" w:rsidRDefault="00581D31" w:rsidP="00581D31">
      <w:pPr>
        <w:rPr>
          <w:i/>
          <w:iCs/>
        </w:rPr>
      </w:pPr>
      <w:r w:rsidRPr="00031FA8">
        <w:rPr>
          <w:i/>
          <w:iCs/>
        </w:rPr>
        <w:t>Importancia del Proyecto</w:t>
      </w:r>
    </w:p>
    <w:p w14:paraId="7CD1A227" w14:textId="77777777" w:rsidR="00581D31" w:rsidRPr="00581D31" w:rsidRDefault="00581D31" w:rsidP="00581D31">
      <w:r w:rsidRPr="00581D31">
        <w:t xml:space="preserve">La implementación de una herramienta como ForecEdu tiene un impacto significativo en la optimización de los procesos de toma de decisiones en la UCI. Al proporcionar representaciones visuales claras de datos complejos, esta herramienta permite a los </w:t>
      </w:r>
      <w:r w:rsidRPr="00581D31">
        <w:lastRenderedPageBreak/>
        <w:t>gestores académicos y administrativos identificar patrones, comparar desempeños y tomar decisiones informadas basadas en datos.</w:t>
      </w:r>
    </w:p>
    <w:p w14:paraId="1146ABC8" w14:textId="77777777" w:rsidR="00581D31" w:rsidRPr="00581D31" w:rsidRDefault="00581D31" w:rsidP="00581D31">
      <w:r w:rsidRPr="00581D31">
        <w:t>Además, ForecEdu aborda la necesidad de democratizar el acceso a herramientas analíticas avanzadas. A través de una interfaz gráfica intuitiva, incluso los usuarios con conocimientos técnicos limitados pueden interactuar con los resultados de los modelos predictivos, comprendiendo su significado y aplicabilidad. Esto contribuye a cerrar la brecha entre los análisis técnicos y la acción práctica, mejorando así la efectividad de las estrategias académicas implementadas.</w:t>
      </w:r>
    </w:p>
    <w:p w14:paraId="5F38C3A3" w14:textId="77777777" w:rsidR="00581D31" w:rsidRPr="00F80D29" w:rsidRDefault="00581D31" w:rsidP="00581D31">
      <w:pPr>
        <w:rPr>
          <w:i/>
          <w:iCs/>
        </w:rPr>
      </w:pPr>
      <w:r w:rsidRPr="00F80D29">
        <w:rPr>
          <w:i/>
          <w:iCs/>
        </w:rPr>
        <w:t>Revisión de Literatura</w:t>
      </w:r>
    </w:p>
    <w:p w14:paraId="00023069" w14:textId="0EFC9080" w:rsidR="00E1207B" w:rsidRPr="00E1207B" w:rsidRDefault="00E1207B" w:rsidP="00E1207B">
      <w:r w:rsidRPr="00E1207B">
        <w:t xml:space="preserve">El diseño e implementación de interfaces gráficas para la visualización de datos es un campo ampliamente explorado en la literatura. Estudios previos destacan la importancia de la usabilidad y la experiencia del usuario en el éxito de estas herramientas. Por ejemplo, el estudio de </w:t>
      </w:r>
      <w:sdt>
        <w:sdtPr>
          <w:id w:val="1229492404"/>
          <w:citation/>
        </w:sdtPr>
        <w:sdtContent>
          <w:r>
            <w:fldChar w:fldCharType="begin"/>
          </w:r>
          <w:r w:rsidRPr="00E1207B">
            <w:instrText xml:space="preserve"> CITATION Ala21 \l 1033 </w:instrText>
          </w:r>
          <w:r>
            <w:fldChar w:fldCharType="separate"/>
          </w:r>
          <w:r w:rsidRPr="00E1207B">
            <w:rPr>
              <w:noProof/>
            </w:rPr>
            <w:t>(Alan N. Inglis, Andrew C. Parnell, C. Hurley, 2021)</w:t>
          </w:r>
          <w:r>
            <w:fldChar w:fldCharType="end"/>
          </w:r>
        </w:sdtContent>
      </w:sdt>
      <w:r>
        <w:t xml:space="preserve"> </w:t>
      </w:r>
      <w:r w:rsidRPr="00E1207B">
        <w:t xml:space="preserve">presenta técnicas de visualización para interpretar modelos de aprendizaje automático, destacando cómo la representación gráfica puede simplificar la comprensión de la importancia de variables y efectos de interacción. Asimismo, </w:t>
      </w:r>
      <w:sdt>
        <w:sdtPr>
          <w:id w:val="1950745269"/>
          <w:citation/>
        </w:sdtPr>
        <w:sdtContent>
          <w:r w:rsidR="00CF587D">
            <w:fldChar w:fldCharType="begin"/>
          </w:r>
          <w:r w:rsidR="00CF587D" w:rsidRPr="00CF587D">
            <w:instrText xml:space="preserve"> CITATION Cat21 \l 1033 </w:instrText>
          </w:r>
          <w:r w:rsidR="00CF587D">
            <w:fldChar w:fldCharType="separate"/>
          </w:r>
          <w:r w:rsidR="00CF587D" w:rsidRPr="00CF587D">
            <w:rPr>
              <w:noProof/>
            </w:rPr>
            <w:t>(Catherine Hurley, Mark OConnell, Katarina Domijan, 2021)</w:t>
          </w:r>
          <w:r w:rsidR="00CF587D">
            <w:fldChar w:fldCharType="end"/>
          </w:r>
        </w:sdtContent>
      </w:sdt>
      <w:r w:rsidR="00CF587D">
        <w:t xml:space="preserve"> </w:t>
      </w:r>
      <w:r w:rsidRPr="00E1207B">
        <w:t>proponen métodos interactivos de visualización que permiten explorar modelos de aprendizaje automático de forma intuitiva y comprensible.</w:t>
      </w:r>
    </w:p>
    <w:p w14:paraId="6F07C9D1" w14:textId="77777777" w:rsidR="00E1207B" w:rsidRPr="00E1207B" w:rsidRDefault="00E1207B" w:rsidP="00E1207B">
      <w:r w:rsidRPr="00E1207B">
        <w:t>ForecEdu se posiciona en esta línea de investigación, integrando las mejores prácticas en diseño de interfaces y visualización de datos para crear una herramienta única adaptada a las necesidades de la UCI.</w:t>
      </w:r>
    </w:p>
    <w:p w14:paraId="4C3C9EEA" w14:textId="77777777" w:rsidR="00835E23" w:rsidRPr="00F80D29" w:rsidRDefault="00835E23" w:rsidP="00835E23">
      <w:pPr>
        <w:rPr>
          <w:i/>
          <w:iCs/>
        </w:rPr>
      </w:pPr>
      <w:r w:rsidRPr="00F80D29">
        <w:rPr>
          <w:i/>
          <w:iCs/>
        </w:rPr>
        <w:t>Problema Científico</w:t>
      </w:r>
    </w:p>
    <w:p w14:paraId="4CA9563E" w14:textId="77777777" w:rsidR="00835E23" w:rsidRPr="00835E23" w:rsidRDefault="00835E23" w:rsidP="00835E23">
      <w:r w:rsidRPr="00835E23">
        <w:t>El problema científico que aborda este trabajo es la falta de accesibilidad y comprensión de los resultados generados por modelos predictivos avanzados en el contexto académico de la UCI. A pesar de la disponibilidad de datos y herramientas analíticas, la falta de representaciones visuales intuitivas limita la capacidad de los usuarios para interpretar y actuar en base a la información proporcionada.</w:t>
      </w:r>
    </w:p>
    <w:p w14:paraId="29F96F1F" w14:textId="77777777" w:rsidR="00581D31" w:rsidRPr="002F7E2F" w:rsidRDefault="00581D31" w:rsidP="00023F53">
      <w:pPr>
        <w:ind w:left="0" w:firstLine="0"/>
        <w:rPr>
          <w:i/>
          <w:iCs/>
        </w:rPr>
      </w:pPr>
      <w:r w:rsidRPr="002F7E2F">
        <w:rPr>
          <w:i/>
          <w:iCs/>
        </w:rPr>
        <w:t>Objeto de Estudio y Campo de Acción</w:t>
      </w:r>
    </w:p>
    <w:p w14:paraId="6128C8E2" w14:textId="77777777" w:rsidR="00581D31" w:rsidRPr="00581D31" w:rsidRDefault="00581D31" w:rsidP="00581D31">
      <w:r w:rsidRPr="00581D31">
        <w:t>El objeto de estudio de esta investigación es la visualización de datos generados por modelos predictivos aplicados al análisis del claustro docente. El campo de acción se centra en el diseño, desarrollo e implementación de una interfaz gráfica interactiva que facilite la interpretación de estos datos en el contexto de la UCI.</w:t>
      </w:r>
    </w:p>
    <w:p w14:paraId="74AF7105" w14:textId="77777777" w:rsidR="00581D31" w:rsidRPr="002F7E2F" w:rsidRDefault="00581D31" w:rsidP="00581D31">
      <w:pPr>
        <w:rPr>
          <w:i/>
          <w:iCs/>
        </w:rPr>
      </w:pPr>
      <w:r w:rsidRPr="002F7E2F">
        <w:rPr>
          <w:i/>
          <w:iCs/>
        </w:rPr>
        <w:t>Objetivos y Tareas de la Investigación</w:t>
      </w:r>
    </w:p>
    <w:p w14:paraId="098FD4BD" w14:textId="77777777" w:rsidR="00581D31" w:rsidRPr="00581D31" w:rsidRDefault="00581D31" w:rsidP="00581D31">
      <w:r w:rsidRPr="00581D31">
        <w:lastRenderedPageBreak/>
        <w:t>El objetivo general es desarrollar una herramienta gráfica que permita la visualización intuitiva de los resultados generados por modelos predictivos, optimizando así el proceso de toma de decisiones académicas en la UCI. Para ello, se plantean las siguientes tareas específicas:</w:t>
      </w:r>
    </w:p>
    <w:p w14:paraId="6DE11D51" w14:textId="77777777" w:rsidR="00581D31" w:rsidRPr="00581D31" w:rsidRDefault="00581D31" w:rsidP="00581D31">
      <w:pPr>
        <w:numPr>
          <w:ilvl w:val="0"/>
          <w:numId w:val="7"/>
        </w:numPr>
      </w:pPr>
      <w:r w:rsidRPr="00581D31">
        <w:t>Investigar las mejores prácticas en diseño de interfaces y visualización de datos.</w:t>
      </w:r>
    </w:p>
    <w:p w14:paraId="702E9147" w14:textId="77777777" w:rsidR="00581D31" w:rsidRPr="00581D31" w:rsidRDefault="00581D31" w:rsidP="00581D31">
      <w:pPr>
        <w:numPr>
          <w:ilvl w:val="0"/>
          <w:numId w:val="7"/>
        </w:numPr>
      </w:pPr>
      <w:r w:rsidRPr="00581D31">
        <w:t>Analizar las necesidades y expectativas de los usuarios en el contexto académico de la UCI.</w:t>
      </w:r>
    </w:p>
    <w:p w14:paraId="45883D84" w14:textId="77777777" w:rsidR="00581D31" w:rsidRPr="00581D31" w:rsidRDefault="00581D31" w:rsidP="00581D31">
      <w:pPr>
        <w:numPr>
          <w:ilvl w:val="0"/>
          <w:numId w:val="7"/>
        </w:numPr>
      </w:pPr>
      <w:r w:rsidRPr="00581D31">
        <w:t>Diseñar una propuesta de interfaz que integre funcionalidades de visualización y análisis estadístico.</w:t>
      </w:r>
    </w:p>
    <w:p w14:paraId="16ACBA03" w14:textId="77777777" w:rsidR="00581D31" w:rsidRPr="00581D31" w:rsidRDefault="00581D31" w:rsidP="00581D31">
      <w:pPr>
        <w:numPr>
          <w:ilvl w:val="0"/>
          <w:numId w:val="7"/>
        </w:numPr>
      </w:pPr>
      <w:r w:rsidRPr="00581D31">
        <w:t>Implementar la solución utilizando tecnologías modernas y realizar pruebas de usabilidad.</w:t>
      </w:r>
    </w:p>
    <w:p w14:paraId="7B68BC62" w14:textId="77777777" w:rsidR="00581D31" w:rsidRPr="00581D31" w:rsidRDefault="00581D31" w:rsidP="00581D31">
      <w:pPr>
        <w:numPr>
          <w:ilvl w:val="0"/>
          <w:numId w:val="7"/>
        </w:numPr>
      </w:pPr>
      <w:r w:rsidRPr="00581D31">
        <w:t>Validar la herramienta con usuarios finales y realizar ajustes según la retroalimentación recibida.</w:t>
      </w:r>
    </w:p>
    <w:p w14:paraId="7C0FFDC0" w14:textId="77777777" w:rsidR="00581D31" w:rsidRPr="008C04D2" w:rsidRDefault="00581D31" w:rsidP="00581D31">
      <w:pPr>
        <w:rPr>
          <w:i/>
          <w:iCs/>
        </w:rPr>
      </w:pPr>
      <w:r w:rsidRPr="008C04D2">
        <w:rPr>
          <w:i/>
          <w:iCs/>
        </w:rPr>
        <w:t>Resultados Esperados</w:t>
      </w:r>
    </w:p>
    <w:p w14:paraId="0C869C39" w14:textId="77777777" w:rsidR="00581D31" w:rsidRPr="00581D31" w:rsidRDefault="00581D31" w:rsidP="00581D31">
      <w:r w:rsidRPr="00581D31">
        <w:t>Se espera que ForecEdu facilite la interpretación de los resultados generados por modelos predictivos, promoviendo una toma de decisiones más informada y eficiente en la UCI. Además, se prevé que la herramienta incremente la comprensión y utilización de los modelos predictivos por parte de los gestores académicos, mejorando así la planificación y gestión del claustro docente.</w:t>
      </w:r>
    </w:p>
    <w:p w14:paraId="2323F8B9" w14:textId="77777777" w:rsidR="00581D31" w:rsidRPr="00581D31" w:rsidRDefault="00581D31" w:rsidP="00581D31">
      <w:r w:rsidRPr="00581D31">
        <w:t>En conclusión, ForecEdu representa un avance significativo en el uso de tecnologías modernas para abordar problemas complejos en el contexto académico, alineándose con las necesidades y desafíos de la UCI.</w:t>
      </w:r>
    </w:p>
    <w:p w14:paraId="775E768C" w14:textId="228BCD95" w:rsidR="005F4484" w:rsidRPr="00505C6A" w:rsidRDefault="00710799" w:rsidP="00505C6A">
      <w:pPr>
        <w:pStyle w:val="Ttulo1"/>
      </w:pPr>
      <w:r w:rsidRPr="009F2D69">
        <w:br w:type="page"/>
      </w:r>
      <w:bookmarkStart w:id="23" w:name="_Toc170642224"/>
      <w:bookmarkStart w:id="24" w:name="_Toc191019454"/>
      <w:r w:rsidR="00505C6A" w:rsidRPr="00505C6A">
        <w:lastRenderedPageBreak/>
        <w:t>C</w:t>
      </w:r>
      <w:bookmarkEnd w:id="23"/>
      <w:r w:rsidR="00505C6A" w:rsidRPr="00505C6A">
        <w:t>APITULO I. FUNDAMENTACIÓN TEÓRICA.</w:t>
      </w:r>
      <w:bookmarkEnd w:id="24"/>
    </w:p>
    <w:p w14:paraId="21EC7233" w14:textId="77777777" w:rsidR="00011AA4" w:rsidRDefault="00011AA4" w:rsidP="00011AA4">
      <w:r w:rsidRPr="00011AA4">
        <w:t>La comprensión integral de ForecEdu requiere explorar tanto los fundamentos conceptuales que sustentan su diseño como las herramientas y tecnologías que lo hacen posible</w:t>
      </w:r>
      <w:r>
        <w:t xml:space="preserve">. </w:t>
      </w:r>
      <w:r w:rsidRPr="00011AA4">
        <w:t>Para cimentar esta propuesta, se examinan los conceptos esenciales que sustentan estas áreas, seguidos por un análisis de sistemas homologados que aportan referencias clave. Finalmente, se describen las tecnologías que integran y potencian las capacidades de esta herramienta, estableciendo las bases para su implementación.</w:t>
      </w:r>
    </w:p>
    <w:p w14:paraId="2C58F95D" w14:textId="77777777" w:rsidR="00E15F51" w:rsidRDefault="00011AA4" w:rsidP="00505C6A">
      <w:pPr>
        <w:pStyle w:val="Ttulo2"/>
      </w:pPr>
      <w:bookmarkStart w:id="25" w:name="_Toc191019455"/>
      <w:r>
        <w:t>Conceptos Fundamentales</w:t>
      </w:r>
      <w:bookmarkEnd w:id="25"/>
    </w:p>
    <w:p w14:paraId="21FC105D" w14:textId="77777777" w:rsidR="00854995" w:rsidRPr="00854995" w:rsidRDefault="00854995" w:rsidP="00854995">
      <w:pPr>
        <w:rPr>
          <w:lang w:eastAsia="en-US"/>
        </w:rPr>
      </w:pPr>
      <w:r w:rsidRPr="00854995">
        <w:rPr>
          <w:lang w:eastAsia="en-US"/>
        </w:rPr>
        <w:t>La comprensión de los conceptos fundamentales es esencial para el desarrollo y aplicación efectiva de sistemas de análisis y visualización de datos. Estos conceptos proporcionan el marco teórico necesario para interpretar los resultados y tomar decisiones informadas basadas en datos.</w:t>
      </w:r>
    </w:p>
    <w:p w14:paraId="6C369183" w14:textId="35E804CB" w:rsidR="00854995" w:rsidRPr="00854995" w:rsidRDefault="00854995" w:rsidP="00854995">
      <w:pPr>
        <w:rPr>
          <w:lang w:eastAsia="en-US"/>
        </w:rPr>
      </w:pPr>
      <w:r w:rsidRPr="00854995">
        <w:rPr>
          <w:lang w:eastAsia="en-US"/>
        </w:rPr>
        <w:t xml:space="preserve">Los </w:t>
      </w:r>
      <w:r w:rsidRPr="008C04D2">
        <w:rPr>
          <w:i/>
          <w:iCs/>
          <w:lang w:eastAsia="en-US"/>
        </w:rPr>
        <w:t>modelos predictivos</w:t>
      </w:r>
      <w:r w:rsidRPr="00854995">
        <w:rPr>
          <w:lang w:eastAsia="en-US"/>
        </w:rPr>
        <w:t xml:space="preserve"> son herramientas analíticas que utilizan datos históricos para predecir resultados futuros. Se emplean en diversas disciplinas para anticipar tendencias y comportamientos, facilitando la toma de decisiones estratégicas. Estos modelos incluyen técnicas como la regresión lineal, árboles de decisión y redes neuronales, entre otras</w:t>
      </w:r>
      <w:r w:rsidR="00CA4B74">
        <w:rPr>
          <w:lang w:eastAsia="en-US"/>
        </w:rPr>
        <w:t xml:space="preserve"> </w:t>
      </w:r>
      <w:sdt>
        <w:sdtPr>
          <w:rPr>
            <w:lang w:eastAsia="en-US"/>
          </w:rPr>
          <w:id w:val="935795074"/>
          <w:citation/>
        </w:sdtPr>
        <w:sdtContent>
          <w:r w:rsidR="00CA4B74">
            <w:rPr>
              <w:lang w:eastAsia="en-US"/>
            </w:rPr>
            <w:fldChar w:fldCharType="begin"/>
          </w:r>
          <w:r w:rsidR="00CA4B74" w:rsidRPr="00CA4B74">
            <w:rPr>
              <w:lang w:eastAsia="en-US"/>
            </w:rPr>
            <w:instrText xml:space="preserve"> CITATION Kuh19 \l 1033 </w:instrText>
          </w:r>
          <w:r w:rsidR="00CA4B74">
            <w:rPr>
              <w:lang w:eastAsia="en-US"/>
            </w:rPr>
            <w:fldChar w:fldCharType="separate"/>
          </w:r>
          <w:r w:rsidR="00CA4B74" w:rsidRPr="00CA4B74">
            <w:rPr>
              <w:noProof/>
              <w:lang w:eastAsia="en-US"/>
            </w:rPr>
            <w:t>(Kuhn, M., &amp; Johnson, K., 2019)</w:t>
          </w:r>
          <w:r w:rsidR="00CA4B74">
            <w:rPr>
              <w:lang w:eastAsia="en-US"/>
            </w:rPr>
            <w:fldChar w:fldCharType="end"/>
          </w:r>
        </w:sdtContent>
      </w:sdt>
      <w:r w:rsidRPr="00854995">
        <w:rPr>
          <w:lang w:eastAsia="en-US"/>
        </w:rPr>
        <w:t>.</w:t>
      </w:r>
    </w:p>
    <w:p w14:paraId="023E5792" w14:textId="276D38CB" w:rsidR="00854995" w:rsidRPr="00854995" w:rsidRDefault="00854995" w:rsidP="00854995">
      <w:pPr>
        <w:rPr>
          <w:lang w:eastAsia="en-US"/>
        </w:rPr>
      </w:pPr>
      <w:r w:rsidRPr="00854995">
        <w:rPr>
          <w:lang w:eastAsia="en-US"/>
        </w:rPr>
        <w:t xml:space="preserve">La </w:t>
      </w:r>
      <w:r w:rsidRPr="008C04D2">
        <w:rPr>
          <w:i/>
          <w:iCs/>
          <w:lang w:eastAsia="en-US"/>
        </w:rPr>
        <w:t>visualización de datos</w:t>
      </w:r>
      <w:r w:rsidRPr="00854995">
        <w:rPr>
          <w:lang w:eastAsia="en-US"/>
        </w:rPr>
        <w:t xml:space="preserve"> es el proceso de representar información de manera gráfica, permitiendo una comprensión más intuitiva de patrones y tendencias. Es una herramienta crucial en el análisis de datos, ya que facilita la interpretación y comunicación de resultados complejos</w:t>
      </w:r>
      <w:r w:rsidR="00CA4B74">
        <w:rPr>
          <w:lang w:eastAsia="en-US"/>
        </w:rPr>
        <w:t xml:space="preserve"> </w:t>
      </w:r>
      <w:sdt>
        <w:sdtPr>
          <w:rPr>
            <w:lang w:eastAsia="en-US"/>
          </w:rPr>
          <w:id w:val="-1407757677"/>
          <w:citation/>
        </w:sdtPr>
        <w:sdtContent>
          <w:r w:rsidR="00CA4B74">
            <w:rPr>
              <w:lang w:eastAsia="en-US"/>
            </w:rPr>
            <w:fldChar w:fldCharType="begin"/>
          </w:r>
          <w:r w:rsidR="00CA4B74" w:rsidRPr="00CA4B74">
            <w:rPr>
              <w:lang w:eastAsia="en-US"/>
            </w:rPr>
            <w:instrText xml:space="preserve"> CITATION Few18 \l 1033 </w:instrText>
          </w:r>
          <w:r w:rsidR="00CA4B74">
            <w:rPr>
              <w:lang w:eastAsia="en-US"/>
            </w:rPr>
            <w:fldChar w:fldCharType="separate"/>
          </w:r>
          <w:r w:rsidR="00CA4B74" w:rsidRPr="00CA4B74">
            <w:rPr>
              <w:noProof/>
              <w:lang w:eastAsia="en-US"/>
            </w:rPr>
            <w:t>(Few, 2018)</w:t>
          </w:r>
          <w:r w:rsidR="00CA4B74">
            <w:rPr>
              <w:lang w:eastAsia="en-US"/>
            </w:rPr>
            <w:fldChar w:fldCharType="end"/>
          </w:r>
        </w:sdtContent>
      </w:sdt>
      <w:r w:rsidRPr="00854995">
        <w:rPr>
          <w:lang w:eastAsia="en-US"/>
        </w:rPr>
        <w:t>.</w:t>
      </w:r>
    </w:p>
    <w:p w14:paraId="0B67AE03" w14:textId="71E92BED" w:rsidR="00854995" w:rsidRPr="00854995" w:rsidRDefault="00854995" w:rsidP="00854995">
      <w:pPr>
        <w:ind w:left="0" w:firstLine="0"/>
        <w:rPr>
          <w:lang w:eastAsia="en-US"/>
        </w:rPr>
      </w:pPr>
      <w:r w:rsidRPr="00854995">
        <w:rPr>
          <w:lang w:eastAsia="en-US"/>
        </w:rPr>
        <w:t xml:space="preserve">El </w:t>
      </w:r>
      <w:r w:rsidRPr="008C04D2">
        <w:rPr>
          <w:i/>
          <w:iCs/>
          <w:lang w:eastAsia="en-US"/>
        </w:rPr>
        <w:t>test de Friedman</w:t>
      </w:r>
      <w:r w:rsidRPr="00854995">
        <w:rPr>
          <w:lang w:eastAsia="en-US"/>
        </w:rPr>
        <w:t xml:space="preserve"> es una prueba estadística no paramétrica utilizada para detectar diferencias en tratamientos a través de múltiples intentos. Se aplica cuando se tienen medidas repetidas en bloques completos y es una alternativa al análisis de varianza de medidas repetidas cuando no se cumplen los supuestos de normalidad</w:t>
      </w:r>
      <w:r w:rsidR="00CA4B74">
        <w:rPr>
          <w:lang w:eastAsia="en-US"/>
        </w:rPr>
        <w:t xml:space="preserve"> </w:t>
      </w:r>
      <w:sdt>
        <w:sdtPr>
          <w:rPr>
            <w:lang w:eastAsia="en-US"/>
          </w:rPr>
          <w:id w:val="-126468239"/>
          <w:citation/>
        </w:sdtPr>
        <w:sdtContent>
          <w:r w:rsidR="00CA4B74">
            <w:rPr>
              <w:lang w:eastAsia="en-US"/>
            </w:rPr>
            <w:fldChar w:fldCharType="begin"/>
          </w:r>
          <w:r w:rsidR="00CA4B74">
            <w:rPr>
              <w:lang w:eastAsia="en-US"/>
            </w:rPr>
            <w:instrText xml:space="preserve">CITATION Coned \l 1033 </w:instrText>
          </w:r>
          <w:r w:rsidR="00CA4B74">
            <w:rPr>
              <w:lang w:eastAsia="en-US"/>
            </w:rPr>
            <w:fldChar w:fldCharType="separate"/>
          </w:r>
          <w:r w:rsidR="00CA4B74">
            <w:rPr>
              <w:noProof/>
              <w:lang w:eastAsia="en-US"/>
            </w:rPr>
            <w:t>(Conover, 1999)</w:t>
          </w:r>
          <w:r w:rsidR="00CA4B74">
            <w:rPr>
              <w:lang w:eastAsia="en-US"/>
            </w:rPr>
            <w:fldChar w:fldCharType="end"/>
          </w:r>
        </w:sdtContent>
      </w:sdt>
      <w:r w:rsidRPr="00854995">
        <w:rPr>
          <w:lang w:eastAsia="en-US"/>
        </w:rPr>
        <w:t>.</w:t>
      </w:r>
    </w:p>
    <w:p w14:paraId="13F932E5" w14:textId="678A50D5" w:rsidR="00854995" w:rsidRPr="00854995" w:rsidRDefault="00854995" w:rsidP="00854995">
      <w:pPr>
        <w:rPr>
          <w:lang w:eastAsia="en-US"/>
        </w:rPr>
      </w:pPr>
      <w:r w:rsidRPr="00854995">
        <w:rPr>
          <w:lang w:eastAsia="en-US"/>
        </w:rPr>
        <w:t xml:space="preserve">La </w:t>
      </w:r>
      <w:r w:rsidRPr="008C04D2">
        <w:rPr>
          <w:i/>
          <w:iCs/>
          <w:lang w:eastAsia="en-US"/>
        </w:rPr>
        <w:t>prueba post-hoc de Nemenyi</w:t>
      </w:r>
      <w:r w:rsidRPr="00854995">
        <w:rPr>
          <w:lang w:eastAsia="en-US"/>
        </w:rPr>
        <w:t xml:space="preserve"> se utiliza después de realizar el test de Friedman para identificar qué grupos específicos difieren entre sí. Es útil en comparaciones múltiples para controlar el error tipo I y determinar diferencias significativas entre pares de grupos</w:t>
      </w:r>
      <w:r>
        <w:rPr>
          <w:lang w:eastAsia="en-US"/>
        </w:rPr>
        <w:t>.</w:t>
      </w:r>
      <w:sdt>
        <w:sdtPr>
          <w:rPr>
            <w:lang w:eastAsia="en-US"/>
          </w:rPr>
          <w:id w:val="-562554652"/>
          <w:citation/>
        </w:sdtPr>
        <w:sdtContent>
          <w:r w:rsidR="00CA4B74">
            <w:rPr>
              <w:lang w:eastAsia="en-US"/>
            </w:rPr>
            <w:fldChar w:fldCharType="begin"/>
          </w:r>
          <w:r w:rsidR="00CA4B74" w:rsidRPr="00CA4B74">
            <w:rPr>
              <w:lang w:eastAsia="en-US"/>
            </w:rPr>
            <w:instrText xml:space="preserve"> CITATION Hol13 \l 1033 </w:instrText>
          </w:r>
          <w:r w:rsidR="00CA4B74">
            <w:rPr>
              <w:lang w:eastAsia="en-US"/>
            </w:rPr>
            <w:fldChar w:fldCharType="separate"/>
          </w:r>
          <w:r w:rsidR="00CA4B74" w:rsidRPr="00CA4B74">
            <w:rPr>
              <w:noProof/>
              <w:lang w:eastAsia="en-US"/>
            </w:rPr>
            <w:t xml:space="preserve"> </w:t>
          </w:r>
          <w:r w:rsidR="00CA4B74" w:rsidRPr="00A80FB6">
            <w:rPr>
              <w:noProof/>
              <w:lang w:eastAsia="en-US"/>
            </w:rPr>
            <w:t>(Hollander, M., Wolfe, D. A., &amp; Chicken, E., 2013)</w:t>
          </w:r>
          <w:r w:rsidR="00CA4B74">
            <w:rPr>
              <w:lang w:eastAsia="en-US"/>
            </w:rPr>
            <w:fldChar w:fldCharType="end"/>
          </w:r>
        </w:sdtContent>
      </w:sdt>
    </w:p>
    <w:p w14:paraId="5E5E4533" w14:textId="055C4A58" w:rsidR="00854995" w:rsidRPr="00854995" w:rsidRDefault="00854995" w:rsidP="00854995">
      <w:pPr>
        <w:rPr>
          <w:lang w:eastAsia="en-US"/>
        </w:rPr>
      </w:pPr>
      <w:r w:rsidRPr="00854995">
        <w:rPr>
          <w:lang w:eastAsia="en-US"/>
        </w:rPr>
        <w:t xml:space="preserve">Una </w:t>
      </w:r>
      <w:r w:rsidRPr="008C04D2">
        <w:rPr>
          <w:i/>
          <w:iCs/>
          <w:lang w:eastAsia="en-US"/>
        </w:rPr>
        <w:t>Interfaz Gráfica de Usuario (GUI) permite</w:t>
      </w:r>
      <w:r w:rsidRPr="00854995">
        <w:rPr>
          <w:lang w:eastAsia="en-US"/>
        </w:rPr>
        <w:t xml:space="preserve"> a los usuarios interactuar con sistemas informáticos de manera visual e intuitiva, utilizando elementos gráficos como ventanas, iconos y menús. Las GUIs son fundamentales para mejorar la usabilidad y accesibilidad de aplicaciones complejas</w:t>
      </w:r>
      <w:r w:rsidR="00CA4B74">
        <w:rPr>
          <w:lang w:eastAsia="en-US"/>
        </w:rPr>
        <w:t xml:space="preserve"> </w:t>
      </w:r>
      <w:sdt>
        <w:sdtPr>
          <w:rPr>
            <w:lang w:eastAsia="en-US"/>
          </w:rPr>
          <w:id w:val="215327994"/>
          <w:citation/>
        </w:sdtPr>
        <w:sdtContent>
          <w:r w:rsidR="00CA4B74">
            <w:rPr>
              <w:lang w:eastAsia="en-US"/>
            </w:rPr>
            <w:fldChar w:fldCharType="begin"/>
          </w:r>
          <w:r w:rsidR="00CA4B74" w:rsidRPr="00CA4B74">
            <w:rPr>
              <w:lang w:eastAsia="en-US"/>
            </w:rPr>
            <w:instrText xml:space="preserve"> CITATION Shn17 \l 1033 </w:instrText>
          </w:r>
          <w:r w:rsidR="00CA4B74">
            <w:rPr>
              <w:lang w:eastAsia="en-US"/>
            </w:rPr>
            <w:fldChar w:fldCharType="separate"/>
          </w:r>
          <w:r w:rsidR="00CA4B74" w:rsidRPr="00CA4B74">
            <w:rPr>
              <w:noProof/>
              <w:lang w:eastAsia="en-US"/>
            </w:rPr>
            <w:t>(Shneiderman, B., &amp; Plaisant, C., 2017)</w:t>
          </w:r>
          <w:r w:rsidR="00CA4B74">
            <w:rPr>
              <w:lang w:eastAsia="en-US"/>
            </w:rPr>
            <w:fldChar w:fldCharType="end"/>
          </w:r>
        </w:sdtContent>
      </w:sdt>
      <w:r>
        <w:rPr>
          <w:lang w:eastAsia="en-US"/>
        </w:rPr>
        <w:t>.</w:t>
      </w:r>
    </w:p>
    <w:p w14:paraId="28FC31E6" w14:textId="3637358A" w:rsidR="00854995" w:rsidRPr="00854995" w:rsidRDefault="00854995" w:rsidP="00473820">
      <w:pPr>
        <w:ind w:left="0" w:firstLine="0"/>
        <w:rPr>
          <w:lang w:eastAsia="en-US"/>
        </w:rPr>
      </w:pPr>
      <w:r w:rsidRPr="00854995">
        <w:rPr>
          <w:lang w:eastAsia="en-US"/>
        </w:rPr>
        <w:lastRenderedPageBreak/>
        <w:t xml:space="preserve">El </w:t>
      </w:r>
      <w:r w:rsidRPr="00473820">
        <w:rPr>
          <w:b/>
          <w:bCs/>
          <w:lang w:eastAsia="en-US"/>
        </w:rPr>
        <w:t xml:space="preserve">análisis de series temporales </w:t>
      </w:r>
      <w:r w:rsidRPr="00854995">
        <w:rPr>
          <w:lang w:eastAsia="en-US"/>
        </w:rPr>
        <w:t>implica examinar datos recolectados en secuencias cronológicas para identificar patrones, tendencias y ciclos. Es esencial en la modelización predictiva para prever comportamientos futuros basados en datos</w:t>
      </w:r>
      <w:r w:rsidR="00CA4B74">
        <w:rPr>
          <w:lang w:eastAsia="en-US"/>
        </w:rPr>
        <w:t xml:space="preserve"> </w:t>
      </w:r>
      <w:sdt>
        <w:sdtPr>
          <w:rPr>
            <w:lang w:eastAsia="en-US"/>
          </w:rPr>
          <w:id w:val="-1852407119"/>
          <w:citation/>
        </w:sdtPr>
        <w:sdtContent>
          <w:r w:rsidR="00CA4B74">
            <w:rPr>
              <w:lang w:eastAsia="en-US"/>
            </w:rPr>
            <w:fldChar w:fldCharType="begin"/>
          </w:r>
          <w:r w:rsidR="00CA4B74" w:rsidRPr="00CA4B74">
            <w:rPr>
              <w:lang w:eastAsia="en-US"/>
            </w:rPr>
            <w:instrText xml:space="preserve"> CITATION Hyn21 \l 1033 </w:instrText>
          </w:r>
          <w:r w:rsidR="00CA4B74">
            <w:rPr>
              <w:lang w:eastAsia="en-US"/>
            </w:rPr>
            <w:fldChar w:fldCharType="separate"/>
          </w:r>
          <w:r w:rsidR="00CA4B74" w:rsidRPr="00CA4B74">
            <w:rPr>
              <w:noProof/>
              <w:lang w:eastAsia="en-US"/>
            </w:rPr>
            <w:t>(Hyndman, 2021)</w:t>
          </w:r>
          <w:r w:rsidR="00CA4B74">
            <w:rPr>
              <w:lang w:eastAsia="en-US"/>
            </w:rPr>
            <w:fldChar w:fldCharType="end"/>
          </w:r>
        </w:sdtContent>
      </w:sdt>
      <w:r w:rsidR="00CA4B74">
        <w:rPr>
          <w:lang w:eastAsia="en-US"/>
        </w:rPr>
        <w:t>.</w:t>
      </w:r>
    </w:p>
    <w:p w14:paraId="1DB8D8B5" w14:textId="6367027D" w:rsidR="00695402" w:rsidRPr="00505C6A" w:rsidRDefault="00695402" w:rsidP="00505C6A">
      <w:pPr>
        <w:pStyle w:val="Ttulo2"/>
      </w:pPr>
      <w:bookmarkStart w:id="26" w:name="_Toc191019456"/>
      <w:r w:rsidRPr="00505C6A">
        <w:t>Marco Teórico de la Investigación</w:t>
      </w:r>
      <w:r w:rsidR="00505C6A">
        <w:t>.</w:t>
      </w:r>
      <w:bookmarkEnd w:id="26"/>
    </w:p>
    <w:p w14:paraId="575E533F" w14:textId="4D266876" w:rsidR="00695402" w:rsidRPr="00505C6A" w:rsidRDefault="00695402" w:rsidP="00505C6A">
      <w:pPr>
        <w:pStyle w:val="Ttulo3"/>
      </w:pPr>
      <w:bookmarkStart w:id="27" w:name="_Toc191019457"/>
      <w:r w:rsidRPr="00505C6A">
        <w:t xml:space="preserve">Gestión de </w:t>
      </w:r>
      <w:r w:rsidR="00505C6A" w:rsidRPr="00505C6A">
        <w:t>r</w:t>
      </w:r>
      <w:r w:rsidRPr="00505C6A">
        <w:t xml:space="preserve">ecursos </w:t>
      </w:r>
      <w:r w:rsidR="00505C6A" w:rsidRPr="00505C6A">
        <w:t>h</w:t>
      </w:r>
      <w:r w:rsidRPr="00505C6A">
        <w:t xml:space="preserve">umanos en el </w:t>
      </w:r>
      <w:r w:rsidR="00505C6A" w:rsidRPr="00505C6A">
        <w:t>c</w:t>
      </w:r>
      <w:r w:rsidRPr="00505C6A">
        <w:t xml:space="preserve">ontexto </w:t>
      </w:r>
      <w:r w:rsidR="00505C6A" w:rsidRPr="00505C6A">
        <w:t>e</w:t>
      </w:r>
      <w:r w:rsidRPr="00505C6A">
        <w:t>ducativo</w:t>
      </w:r>
      <w:r w:rsidR="00505C6A">
        <w:t>.</w:t>
      </w:r>
      <w:bookmarkEnd w:id="27"/>
    </w:p>
    <w:p w14:paraId="58AC7A44" w14:textId="77777777" w:rsidR="00695402" w:rsidRPr="00695402" w:rsidRDefault="00695402" w:rsidP="00695402">
      <w:r w:rsidRPr="00695402">
        <w:t>La gestión de recursos humanos en el ámbito educativo abarca una serie de actividades clave que permiten atraer, desarrollar y retener al personal docente adecuado. En instituciones como la UCI, el claustro docente juega un papel crucial, pues su desempeño afecta directamente la calidad educativa. La correcta gestión de los docentes no solo implica selección y contratación, sino también el acompañamiento continuo a través de la evaluación del rendimiento y la formación continua, lo cual puede ser medido y analizado mediante herramientas de análisis predictivo, como las implementadas en ForecEdu.</w:t>
      </w:r>
    </w:p>
    <w:p w14:paraId="6BDB6F7F" w14:textId="3D6BC610" w:rsidR="00695402" w:rsidRPr="00695402" w:rsidRDefault="00695402" w:rsidP="00505C6A">
      <w:pPr>
        <w:pStyle w:val="Ttulo3"/>
      </w:pPr>
      <w:bookmarkStart w:id="28" w:name="_Toc191019458"/>
      <w:r w:rsidRPr="00695402">
        <w:t xml:space="preserve">El </w:t>
      </w:r>
      <w:r w:rsidR="00505C6A">
        <w:t>c</w:t>
      </w:r>
      <w:r w:rsidRPr="00695402">
        <w:t xml:space="preserve">laustro </w:t>
      </w:r>
      <w:r w:rsidR="00505C6A">
        <w:t>d</w:t>
      </w:r>
      <w:r w:rsidRPr="00695402">
        <w:t xml:space="preserve">ocente como </w:t>
      </w:r>
      <w:r w:rsidR="00505C6A">
        <w:t>n</w:t>
      </w:r>
      <w:r w:rsidRPr="00695402">
        <w:t xml:space="preserve">úcleo de la </w:t>
      </w:r>
      <w:r w:rsidR="00505C6A">
        <w:t>g</w:t>
      </w:r>
      <w:r w:rsidRPr="00695402">
        <w:t xml:space="preserve">estión </w:t>
      </w:r>
      <w:r w:rsidR="00505C6A">
        <w:t>e</w:t>
      </w:r>
      <w:r w:rsidRPr="00695402">
        <w:t>ducativa</w:t>
      </w:r>
      <w:r w:rsidR="00505C6A">
        <w:t>.</w:t>
      </w:r>
      <w:bookmarkEnd w:id="28"/>
    </w:p>
    <w:p w14:paraId="5C515172" w14:textId="77777777" w:rsidR="00695402" w:rsidRPr="00695402" w:rsidRDefault="00695402" w:rsidP="00695402">
      <w:r w:rsidRPr="00695402">
        <w:t>El claustro docente es el conjunto de profesores que participan activamente en la toma de decisiones académicas y pedagógicas dentro de la institución. Su composición, que puede incluir tanto personal a tiempo completo como parcial, refleja la diversidad de enfoques pedagógicos y especializaciones dentro de la institución. Este grupo es esencial para asegurar que los objetivos educativos se alcancen, no solo en términos de contenido, sino también en la forma en que se presenta y evalúa el proceso de aprendizaje. Mediante el uso de herramientas de análisis de datos como los modelos predictivos y de regresión, ForecEdu permite examinar y optimizar el desempeño del claustro docente, evaluando patrones en su rendimiento y facilitando la toma de decisiones estratégicas.</w:t>
      </w:r>
    </w:p>
    <w:p w14:paraId="36AE7B6D" w14:textId="7F2AF748" w:rsidR="00695402" w:rsidRPr="00695402" w:rsidRDefault="00695402" w:rsidP="00505C6A">
      <w:pPr>
        <w:pStyle w:val="Ttulo3"/>
      </w:pPr>
      <w:bookmarkStart w:id="29" w:name="_Toc191019459"/>
      <w:r w:rsidRPr="00695402">
        <w:t xml:space="preserve">Inteligencia </w:t>
      </w:r>
      <w:r w:rsidR="00505C6A">
        <w:t>a</w:t>
      </w:r>
      <w:r w:rsidRPr="00695402">
        <w:t xml:space="preserve">rtificial y su </w:t>
      </w:r>
      <w:r w:rsidR="00505C6A">
        <w:t>a</w:t>
      </w:r>
      <w:r w:rsidRPr="00695402">
        <w:t xml:space="preserve">plicación en la </w:t>
      </w:r>
      <w:r w:rsidR="00505C6A">
        <w:t>e</w:t>
      </w:r>
      <w:r w:rsidRPr="00695402">
        <w:t>ducación</w:t>
      </w:r>
      <w:r w:rsidR="00505C6A">
        <w:t>.</w:t>
      </w:r>
      <w:bookmarkEnd w:id="29"/>
    </w:p>
    <w:p w14:paraId="5EC1C57C" w14:textId="77777777" w:rsidR="00695402" w:rsidRPr="00695402" w:rsidRDefault="00695402" w:rsidP="00695402">
      <w:r w:rsidRPr="00695402">
        <w:t>La inteligencia artificial (IA) se refiere a sistemas capaces de simular procesos de pensamiento humano para resolver problemas en condiciones de incertidumbre y limitación de recursos. En el contexto de ForecEdu, la IA no solo facilita la toma de decisiones mediante el análisis de grandes volúmenes de datos, sino que también optimiza la predicción del comportamiento futuro del claustro docente. La aplicación de modelos basados en IA permite detectar tendencias emergentes y hacer proyecciones más precisas sobre el rendimiento académico de los docentes, lo que contribuye a la mejora continua del proceso educativo.</w:t>
      </w:r>
    </w:p>
    <w:p w14:paraId="4AC20B6D" w14:textId="4DC6F67C" w:rsidR="00695402" w:rsidRPr="00695402" w:rsidRDefault="00695402" w:rsidP="00505C6A">
      <w:pPr>
        <w:pStyle w:val="Ttulo3"/>
      </w:pPr>
      <w:bookmarkStart w:id="30" w:name="_Toc191019460"/>
      <w:r w:rsidRPr="00695402">
        <w:t xml:space="preserve">Aprendizaje </w:t>
      </w:r>
      <w:r w:rsidR="00505C6A">
        <w:t>a</w:t>
      </w:r>
      <w:r w:rsidRPr="00695402">
        <w:t xml:space="preserve">utomático: </w:t>
      </w:r>
      <w:r w:rsidR="00505C6A">
        <w:t>c</w:t>
      </w:r>
      <w:r w:rsidRPr="00695402">
        <w:t xml:space="preserve">apacidades para la </w:t>
      </w:r>
      <w:r w:rsidR="00505C6A">
        <w:t>p</w:t>
      </w:r>
      <w:r w:rsidRPr="00695402">
        <w:t xml:space="preserve">redicción y </w:t>
      </w:r>
      <w:r w:rsidR="00505C6A" w:rsidRPr="00CB0BAA">
        <w:t>o</w:t>
      </w:r>
      <w:r w:rsidRPr="00CB0BAA">
        <w:t>ptimización</w:t>
      </w:r>
      <w:r w:rsidR="00505C6A">
        <w:t>.</w:t>
      </w:r>
      <w:bookmarkEnd w:id="30"/>
    </w:p>
    <w:p w14:paraId="113D2539" w14:textId="77777777" w:rsidR="00695402" w:rsidRPr="00695402" w:rsidRDefault="00695402" w:rsidP="00695402">
      <w:r w:rsidRPr="00695402">
        <w:t>El aprendizaje automático (</w:t>
      </w:r>
      <w:r w:rsidRPr="00A80FB6">
        <w:t xml:space="preserve">Machine </w:t>
      </w:r>
      <w:proofErr w:type="spellStart"/>
      <w:r w:rsidRPr="00A80FB6">
        <w:t>Learning</w:t>
      </w:r>
      <w:proofErr w:type="spellEnd"/>
      <w:r w:rsidRPr="00695402">
        <w:t xml:space="preserve">) es un subcampo de la IA que se enfoca en desarrollar algoritmos capaces de aprender patrones de datos sin necesidad de intervención humana explícita. En ForecEdu, se utilizan modelos de aprendizaje </w:t>
      </w:r>
      <w:r w:rsidRPr="00695402">
        <w:lastRenderedPageBreak/>
        <w:t>supervisado, no supervisado y por refuerzo para analizar los datos históricos sobre el desempeño del claustro docente. Estos modelos no solo ayudan a identificar tendencias, sino que también predicen comportamientos futuros y optimizan la asignación de recursos educativos, mejorando así la eficiencia operativa y la calidad educativa.</w:t>
      </w:r>
    </w:p>
    <w:p w14:paraId="71C9C044" w14:textId="06E54FF9" w:rsidR="00695402" w:rsidRPr="00695402" w:rsidRDefault="00695402" w:rsidP="00505C6A">
      <w:pPr>
        <w:pStyle w:val="Ttulo3"/>
      </w:pPr>
      <w:bookmarkStart w:id="31" w:name="_Toc191019461"/>
      <w:r w:rsidRPr="00695402">
        <w:t xml:space="preserve">Análisis </w:t>
      </w:r>
      <w:r w:rsidR="00505C6A">
        <w:t>p</w:t>
      </w:r>
      <w:r w:rsidRPr="00695402">
        <w:t xml:space="preserve">redictivo en la </w:t>
      </w:r>
      <w:r w:rsidR="00505C6A">
        <w:t>g</w:t>
      </w:r>
      <w:r w:rsidRPr="00695402">
        <w:t xml:space="preserve">estión </w:t>
      </w:r>
      <w:r w:rsidR="00505C6A">
        <w:t>e</w:t>
      </w:r>
      <w:r w:rsidRPr="00695402">
        <w:t>ducativa</w:t>
      </w:r>
      <w:r w:rsidR="00505C6A">
        <w:t>.</w:t>
      </w:r>
      <w:bookmarkEnd w:id="31"/>
    </w:p>
    <w:p w14:paraId="63E1D242" w14:textId="77777777" w:rsidR="00695402" w:rsidRPr="00695402" w:rsidRDefault="00695402" w:rsidP="00695402">
      <w:r w:rsidRPr="00695402">
        <w:t>El análisis predictivo permite predecir comportamientos futuros a partir de datos históricos. En ForecEdu, esta técnica es esencial para anticipar el rendimiento futuro del claustro docente y tomar decisiones informadas sobre la gestión educativa. Utilizando modelos estadísticos y algoritmos de aprendizaje automático, se pueden analizar variables como el rendimiento en el aula, la participación en actividades académicas y la tendencia en la formación continua. Este tipo de análisis facilita la identificación temprana de posibles desafíos y permite aplicar soluciones proactivas.</w:t>
      </w:r>
    </w:p>
    <w:p w14:paraId="4E8DDD62" w14:textId="01E375E5" w:rsidR="00695402" w:rsidRDefault="00695402" w:rsidP="00695402">
      <w:r w:rsidRPr="00695402">
        <w:t xml:space="preserve">Modelos </w:t>
      </w:r>
      <w:r w:rsidR="00A475B3">
        <w:t>p</w:t>
      </w:r>
      <w:r w:rsidRPr="00695402">
        <w:t xml:space="preserve">redictivos en la </w:t>
      </w:r>
      <w:r w:rsidR="00A475B3">
        <w:t>e</w:t>
      </w:r>
      <w:r w:rsidRPr="00695402">
        <w:t>ducación</w:t>
      </w:r>
      <w:r w:rsidR="00A475B3">
        <w:t>.</w:t>
      </w:r>
    </w:p>
    <w:p w14:paraId="694C1AFF" w14:textId="14EB1AC7" w:rsidR="00695402" w:rsidRPr="00695402" w:rsidRDefault="00695402" w:rsidP="00695402">
      <w:r w:rsidRPr="00695402">
        <w:t>Dentro de los modelos predictivos, los modelos de regresión se destacan por su capacidad para prever el rendimiento docente a partir de variables específicas, como la asistencia a formación continua o la evaluación de desempeño. Estos modelos permiten hacer proyecciones sobre el rendimiento académico en base a datos previos, lo que resulta en una herramienta poderosa para la toma de decisiones dentro de ForecEdu. Además, los modelos de clasificación permiten segmentar a los docentes según su rendimiento, optimizando los recursos destinados a su desarrollo.</w:t>
      </w:r>
    </w:p>
    <w:p w14:paraId="6EDCAA2D" w14:textId="26CA3492" w:rsidR="00695402" w:rsidRDefault="00695402" w:rsidP="00695402">
      <w:r w:rsidRPr="00695402">
        <w:t xml:space="preserve">Modelos de </w:t>
      </w:r>
      <w:r w:rsidR="00A475B3">
        <w:t>s</w:t>
      </w:r>
      <w:r w:rsidRPr="00695402">
        <w:t xml:space="preserve">eries </w:t>
      </w:r>
      <w:r w:rsidR="00A475B3">
        <w:t>t</w:t>
      </w:r>
      <w:r w:rsidRPr="00695402">
        <w:t>emporales</w:t>
      </w:r>
      <w:r w:rsidR="00A475B3">
        <w:t>.</w:t>
      </w:r>
    </w:p>
    <w:p w14:paraId="27B48D7E" w14:textId="77D970F2" w:rsidR="00695402" w:rsidRPr="00695402" w:rsidRDefault="00695402" w:rsidP="00695402">
      <w:r w:rsidRPr="00695402">
        <w:t>Las series temporales son fundamentales en la educación, ya que permiten analizar el comportamiento de los docentes a lo largo del tiempo. Mediante la visualización de estos datos, ForecEdu proporciona una forma de evaluar cómo las tendencias de desempeño se desarrollan durante el ciclo académico y cómo factores externos o cambios en la metodología educativa pueden influir en estos patrones. Las herramientas de visualización de datos en ForecEdu permiten representar de forma clara estos patrones, facilitando la toma de decisiones estratégicas.</w:t>
      </w:r>
    </w:p>
    <w:p w14:paraId="54A4E0FB" w14:textId="2814EB80" w:rsidR="00695402" w:rsidRPr="00695402" w:rsidRDefault="00695402" w:rsidP="00505C6A">
      <w:pPr>
        <w:pStyle w:val="Ttulo3"/>
      </w:pPr>
      <w:bookmarkStart w:id="32" w:name="_Toc191019462"/>
      <w:r w:rsidRPr="00695402">
        <w:t xml:space="preserve">Visualización de </w:t>
      </w:r>
      <w:r w:rsidR="00A475B3">
        <w:t>d</w:t>
      </w:r>
      <w:r w:rsidRPr="00695402">
        <w:t xml:space="preserve">atos: </w:t>
      </w:r>
      <w:r w:rsidR="00A475B3">
        <w:t>f</w:t>
      </w:r>
      <w:r w:rsidRPr="00695402">
        <w:t xml:space="preserve">acilitando la </w:t>
      </w:r>
      <w:r w:rsidR="00A475B3">
        <w:t>c</w:t>
      </w:r>
      <w:r w:rsidRPr="00695402">
        <w:t xml:space="preserve">omprensión del </w:t>
      </w:r>
      <w:r w:rsidR="00A475B3">
        <w:t>r</w:t>
      </w:r>
      <w:r w:rsidRPr="00695402">
        <w:t xml:space="preserve">endimiento </w:t>
      </w:r>
      <w:r w:rsidR="00A475B3" w:rsidRPr="00A475B3">
        <w:t>e</w:t>
      </w:r>
      <w:r w:rsidRPr="00A475B3">
        <w:t>ducativo</w:t>
      </w:r>
      <w:bookmarkEnd w:id="32"/>
    </w:p>
    <w:p w14:paraId="5457DE97" w14:textId="77777777" w:rsidR="00695402" w:rsidRDefault="00695402" w:rsidP="00695402">
      <w:r w:rsidRPr="00695402">
        <w:t xml:space="preserve">La visualización de datos es crucial para representar la información de manera gráfica y permitir que los usuarios comprendan patrones complejos de manera intuitiva. En ForecEdu, los gráficos interactivos, las tablas dinámicas y los </w:t>
      </w:r>
      <w:proofErr w:type="spellStart"/>
      <w:r w:rsidRPr="00695402">
        <w:t>dashboards</w:t>
      </w:r>
      <w:proofErr w:type="spellEnd"/>
      <w:r w:rsidRPr="00695402">
        <w:t xml:space="preserve"> permiten a los usuarios explorar datos educativos de manera flexible. Además, la interfaz gráfica del sistema, desarrollada con tecnologías como Next.js y Tailwind CSS, asegura que la visualización sea fluida y accesible, permitiendo una interacción sencilla y eficiente con los datos.</w:t>
      </w:r>
    </w:p>
    <w:p w14:paraId="01D5C6AD" w14:textId="649CFE06" w:rsidR="00823E26" w:rsidRDefault="00823E26" w:rsidP="00823E26">
      <w:pPr>
        <w:pStyle w:val="Ttulo2"/>
      </w:pPr>
      <w:bookmarkStart w:id="33" w:name="_Toc191019463"/>
      <w:r>
        <w:lastRenderedPageBreak/>
        <w:t xml:space="preserve">Estudio del </w:t>
      </w:r>
      <w:r w:rsidR="000D1D1C">
        <w:t xml:space="preserve">Estado del </w:t>
      </w:r>
      <w:r>
        <w:t>Arte.</w:t>
      </w:r>
      <w:bookmarkEnd w:id="33"/>
    </w:p>
    <w:p w14:paraId="617AEAC2" w14:textId="77777777" w:rsidR="000D1D1C" w:rsidRPr="000D1D1C" w:rsidRDefault="000D1D1C" w:rsidP="00CB0BAA">
      <w:pPr>
        <w:spacing w:after="160" w:line="259" w:lineRule="auto"/>
        <w:ind w:left="0" w:right="0" w:firstLine="0"/>
      </w:pPr>
      <w:r w:rsidRPr="000D1D1C">
        <w:t>El análisis de datos mediante inteligencia artificial ha demostrado ser una herramienta clave en diversas áreas, incluyendo la educación y la visualización de información. En el contexto de herramientas interactivas, los sistemas de visualización permiten interpretar grandes volúmenes de datos de manera eficiente, facilitando la toma de decisiones basada en patrones y tendencias detectadas por modelos de aprendizaje automático. A continuación, se describen algunos sistemas que ilustran cómo se han abordado estos desafíos en la presentación gráfica de resultados procesados por IA.</w:t>
      </w:r>
    </w:p>
    <w:p w14:paraId="438D0FA9" w14:textId="77777777" w:rsidR="000D1D1C" w:rsidRPr="009F264C" w:rsidRDefault="000D1D1C" w:rsidP="00CB0BAA">
      <w:pPr>
        <w:spacing w:after="160" w:line="259" w:lineRule="auto"/>
        <w:ind w:left="0" w:right="0" w:firstLine="0"/>
        <w:rPr>
          <w:i/>
          <w:iCs/>
        </w:rPr>
      </w:pPr>
      <w:r w:rsidRPr="009F264C">
        <w:rPr>
          <w:i/>
          <w:iCs/>
        </w:rPr>
        <w:t>Tableau</w:t>
      </w:r>
    </w:p>
    <w:p w14:paraId="788F71A1" w14:textId="77777777" w:rsidR="000D1D1C" w:rsidRDefault="000D1D1C" w:rsidP="00CB0BAA">
      <w:pPr>
        <w:spacing w:after="160" w:line="259" w:lineRule="auto"/>
        <w:ind w:left="0" w:right="0" w:firstLine="0"/>
      </w:pPr>
      <w:r w:rsidRPr="000D1D1C">
        <w:t xml:space="preserve">Tableau es una plataforma de visualización de datos ampliamente utilizada en diversas industrias. Permite conectar múltiples fuentes de datos y aplicar técnicas de análisis avanzadas, incluyendo inteligencia artificial, para generar </w:t>
      </w:r>
      <w:proofErr w:type="spellStart"/>
      <w:r w:rsidRPr="000D1D1C">
        <w:t>dashboards</w:t>
      </w:r>
      <w:proofErr w:type="spellEnd"/>
      <w:r w:rsidRPr="000D1D1C">
        <w:t xml:space="preserve"> interactivos. Sus capacidades incluyen representación de datos en gráficos dinámicos, mapas de calor, diagramas de dispersión y visualización en tiempo real. La plataforma también permite integrar modelos predictivos, lo que facilita la interpretación de tendencias y la toma de decisiones basada en datos. Sin embargo, su curva de aprendizaje puede ser un desafío para usuarios sin experiencia previa en herramientas de visualización avanzada.</w:t>
      </w:r>
    </w:p>
    <w:p w14:paraId="1B302C55" w14:textId="77777777" w:rsidR="000D1D1C" w:rsidRDefault="000D1D1C" w:rsidP="000D1D1C">
      <w:pPr>
        <w:keepNext/>
        <w:spacing w:after="160" w:line="259" w:lineRule="auto"/>
        <w:ind w:left="0" w:right="0" w:firstLine="0"/>
        <w:jc w:val="center"/>
      </w:pPr>
      <w:r>
        <w:rPr>
          <w:noProof/>
        </w:rPr>
        <w:drawing>
          <wp:inline distT="0" distB="0" distL="0" distR="0" wp14:anchorId="50345C93" wp14:editId="76BB8D4A">
            <wp:extent cx="6115050" cy="2857500"/>
            <wp:effectExtent l="0" t="0" r="0" b="0"/>
            <wp:docPr id="14677958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857500"/>
                    </a:xfrm>
                    <a:prstGeom prst="rect">
                      <a:avLst/>
                    </a:prstGeom>
                    <a:noFill/>
                    <a:ln>
                      <a:noFill/>
                    </a:ln>
                  </pic:spPr>
                </pic:pic>
              </a:graphicData>
            </a:graphic>
          </wp:inline>
        </w:drawing>
      </w:r>
    </w:p>
    <w:p w14:paraId="159E918D" w14:textId="398985F0" w:rsidR="000D1D1C" w:rsidRPr="000D1D1C" w:rsidRDefault="000D1D1C" w:rsidP="000D1D1C">
      <w:pPr>
        <w:pStyle w:val="Descripcin"/>
        <w:jc w:val="center"/>
      </w:pPr>
      <w:r>
        <w:t xml:space="preserve">Ilustración </w:t>
      </w:r>
      <w:r>
        <w:fldChar w:fldCharType="begin"/>
      </w:r>
      <w:r>
        <w:instrText xml:space="preserve"> SEQ Ilustración \* ARABIC </w:instrText>
      </w:r>
      <w:r>
        <w:fldChar w:fldCharType="separate"/>
      </w:r>
      <w:r w:rsidR="006E66CF">
        <w:rPr>
          <w:noProof/>
        </w:rPr>
        <w:t>1</w:t>
      </w:r>
      <w:r>
        <w:fldChar w:fldCharType="end"/>
      </w:r>
      <w:r>
        <w:t xml:space="preserve">: </w:t>
      </w:r>
      <w:r w:rsidRPr="002D0D0E">
        <w:t>Interfaz de Tableau</w:t>
      </w:r>
      <w:r w:rsidR="004C763A">
        <w:t>.</w:t>
      </w:r>
      <w:r w:rsidRPr="000D1D1C">
        <w:br/>
      </w:r>
    </w:p>
    <w:p w14:paraId="7F4288D0" w14:textId="77777777" w:rsidR="000D1D1C" w:rsidRPr="009F264C" w:rsidRDefault="000D1D1C" w:rsidP="000D1D1C">
      <w:pPr>
        <w:spacing w:after="160" w:line="259" w:lineRule="auto"/>
        <w:ind w:left="0" w:right="0" w:firstLine="0"/>
        <w:jc w:val="left"/>
        <w:rPr>
          <w:i/>
          <w:iCs/>
        </w:rPr>
      </w:pPr>
      <w:proofErr w:type="spellStart"/>
      <w:r w:rsidRPr="009F264C">
        <w:rPr>
          <w:i/>
          <w:iCs/>
        </w:rPr>
        <w:t>Power</w:t>
      </w:r>
      <w:proofErr w:type="spellEnd"/>
      <w:r w:rsidRPr="009F264C">
        <w:rPr>
          <w:i/>
          <w:iCs/>
        </w:rPr>
        <w:t xml:space="preserve"> BI</w:t>
      </w:r>
    </w:p>
    <w:p w14:paraId="138461F4" w14:textId="6AF66146" w:rsidR="000D1D1C" w:rsidRDefault="000D1D1C" w:rsidP="000D1D1C">
      <w:proofErr w:type="spellStart"/>
      <w:r w:rsidRPr="000D1D1C">
        <w:t>Power</w:t>
      </w:r>
      <w:proofErr w:type="spellEnd"/>
      <w:r w:rsidRPr="000D1D1C">
        <w:t xml:space="preserve"> BI, desarrollado por Microsoft, es una herramienta de inteligencia de negocios que permite crear informes interactivos y cuadros de mando personalizados. Su integración con modelos de machine </w:t>
      </w:r>
      <w:proofErr w:type="spellStart"/>
      <w:r w:rsidRPr="000D1D1C">
        <w:t>learning</w:t>
      </w:r>
      <w:proofErr w:type="spellEnd"/>
      <w:r w:rsidRPr="000D1D1C">
        <w:t xml:space="preserve"> permite visualizar predicciones y tendencias dentro de conjuntos de datos diversos. Destaca por su compatibilidad con múltiples formatos y su capacidad de automatizar actualizaciones de datos en tiempo real. A pesar de sus </w:t>
      </w:r>
      <w:r w:rsidRPr="000D1D1C">
        <w:lastRenderedPageBreak/>
        <w:t>ventajas, el rendimiento puede verse afectado al manejar grandes volúmenes de datos, lo que puede requerir optimización en la preparación de estos.</w:t>
      </w:r>
    </w:p>
    <w:p w14:paraId="49A39816" w14:textId="7BAEAB56" w:rsidR="000D1D1C" w:rsidRDefault="000D1D1C" w:rsidP="000D1D1C">
      <w:pPr>
        <w:keepNext/>
        <w:spacing w:after="160" w:line="259" w:lineRule="auto"/>
        <w:ind w:left="0" w:right="0" w:firstLine="0"/>
      </w:pPr>
      <w:r w:rsidRPr="000D1D1C">
        <w:rPr>
          <w:b/>
          <w:bCs/>
          <w:noProof/>
        </w:rPr>
        <w:drawing>
          <wp:inline distT="0" distB="0" distL="0" distR="0" wp14:anchorId="4162C1C3" wp14:editId="0BAC0071">
            <wp:extent cx="6120130" cy="3438525"/>
            <wp:effectExtent l="0" t="0" r="0" b="9525"/>
            <wp:docPr id="614032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32018" name=""/>
                    <pic:cNvPicPr/>
                  </pic:nvPicPr>
                  <pic:blipFill>
                    <a:blip r:embed="rId14"/>
                    <a:stretch>
                      <a:fillRect/>
                    </a:stretch>
                  </pic:blipFill>
                  <pic:spPr>
                    <a:xfrm>
                      <a:off x="0" y="0"/>
                      <a:ext cx="6120130" cy="3438525"/>
                    </a:xfrm>
                    <a:prstGeom prst="rect">
                      <a:avLst/>
                    </a:prstGeom>
                  </pic:spPr>
                </pic:pic>
              </a:graphicData>
            </a:graphic>
          </wp:inline>
        </w:drawing>
      </w:r>
    </w:p>
    <w:p w14:paraId="3687956A" w14:textId="51D37B47" w:rsidR="000D1D1C" w:rsidRPr="000D1D1C" w:rsidRDefault="000D1D1C" w:rsidP="000D1D1C">
      <w:pPr>
        <w:pStyle w:val="Descripcin"/>
        <w:jc w:val="center"/>
      </w:pPr>
      <w:r>
        <w:t xml:space="preserve">Ilustración </w:t>
      </w:r>
      <w:r>
        <w:fldChar w:fldCharType="begin"/>
      </w:r>
      <w:r>
        <w:instrText xml:space="preserve"> SEQ Ilustración \* ARABIC </w:instrText>
      </w:r>
      <w:r>
        <w:fldChar w:fldCharType="separate"/>
      </w:r>
      <w:r w:rsidR="006E66CF">
        <w:rPr>
          <w:noProof/>
        </w:rPr>
        <w:t>2</w:t>
      </w:r>
      <w:r>
        <w:fldChar w:fldCharType="end"/>
      </w:r>
      <w:r>
        <w:t xml:space="preserve">: </w:t>
      </w:r>
      <w:r w:rsidRPr="00710A71">
        <w:t xml:space="preserve">Interfaz de </w:t>
      </w:r>
      <w:proofErr w:type="spellStart"/>
      <w:r w:rsidRPr="00710A71">
        <w:t>Power</w:t>
      </w:r>
      <w:proofErr w:type="spellEnd"/>
      <w:r w:rsidRPr="00710A71">
        <w:t xml:space="preserve"> BI</w:t>
      </w:r>
      <w:r w:rsidR="004C763A">
        <w:t>.</w:t>
      </w:r>
    </w:p>
    <w:p w14:paraId="1A142267" w14:textId="77777777" w:rsidR="006E66CF" w:rsidRPr="00F14F76" w:rsidRDefault="006E66CF" w:rsidP="00CB0BAA">
      <w:pPr>
        <w:spacing w:after="160" w:line="259" w:lineRule="auto"/>
        <w:ind w:left="0" w:right="0" w:firstLine="0"/>
        <w:rPr>
          <w:i/>
          <w:iCs/>
        </w:rPr>
      </w:pPr>
      <w:r w:rsidRPr="00F14F76">
        <w:rPr>
          <w:i/>
          <w:iCs/>
        </w:rPr>
        <w:t xml:space="preserve">Zoho </w:t>
      </w:r>
      <w:proofErr w:type="spellStart"/>
      <w:r w:rsidRPr="00F14F76">
        <w:rPr>
          <w:i/>
          <w:iCs/>
        </w:rPr>
        <w:t>Analytics</w:t>
      </w:r>
      <w:proofErr w:type="spellEnd"/>
    </w:p>
    <w:p w14:paraId="1178946D" w14:textId="77777777" w:rsidR="006E66CF" w:rsidRDefault="006E66CF" w:rsidP="00CB0BAA">
      <w:r w:rsidRPr="006E66CF">
        <w:t xml:space="preserve">Zoho </w:t>
      </w:r>
      <w:proofErr w:type="spellStart"/>
      <w:r w:rsidRPr="006E66CF">
        <w:t>Analytics</w:t>
      </w:r>
      <w:proofErr w:type="spellEnd"/>
      <w:r w:rsidRPr="006E66CF">
        <w:t xml:space="preserve"> es una herramienta de análisis de datos que facilita la creación de informes y </w:t>
      </w:r>
      <w:proofErr w:type="spellStart"/>
      <w:r w:rsidRPr="006E66CF">
        <w:t>dashboards</w:t>
      </w:r>
      <w:proofErr w:type="spellEnd"/>
      <w:r w:rsidRPr="006E66CF">
        <w:t xml:space="preserve"> interactivos, permitiendo la integración de modelos predictivos en tiempo real. Esta plataforma es especialmente útil para usuarios que buscan una solución lista para usar, sin necesidad de conocimientos avanzados en desarrollo. Zoho </w:t>
      </w:r>
      <w:proofErr w:type="spellStart"/>
      <w:r w:rsidRPr="006E66CF">
        <w:t>Analytics</w:t>
      </w:r>
      <w:proofErr w:type="spellEnd"/>
      <w:r w:rsidRPr="006E66CF">
        <w:t xml:space="preserve"> permite conectar diversas fuentes de datos y visualizarlos en gráficos interactivos, facilitando el análisis de grandes volúmenes de datos mediante inteligencia artificial. Sin embargo, su flexibilidad es limitada en comparación con bibliotecas como D3.js, que permiten una personalización más profunda de las visualizaciones. A pesar de ello, Zoho </w:t>
      </w:r>
      <w:proofErr w:type="spellStart"/>
      <w:r w:rsidRPr="006E66CF">
        <w:t>Analytics</w:t>
      </w:r>
      <w:proofErr w:type="spellEnd"/>
      <w:r w:rsidRPr="006E66CF">
        <w:t xml:space="preserve"> sigue siendo una opción eficiente y accesible para proyectos que requieren visualización rápida y efectiva de resultados procesados.</w:t>
      </w:r>
    </w:p>
    <w:p w14:paraId="60E28996" w14:textId="77777777" w:rsidR="006E66CF" w:rsidRDefault="006E66CF" w:rsidP="00CB0BAA">
      <w:pPr>
        <w:keepNext/>
      </w:pPr>
      <w:r>
        <w:rPr>
          <w:noProof/>
        </w:rPr>
        <w:lastRenderedPageBreak/>
        <w:drawing>
          <wp:inline distT="0" distB="0" distL="0" distR="0" wp14:anchorId="468C6FBA" wp14:editId="2CACDF98">
            <wp:extent cx="6115050" cy="2857500"/>
            <wp:effectExtent l="0" t="0" r="0" b="0"/>
            <wp:docPr id="1010999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2857500"/>
                    </a:xfrm>
                    <a:prstGeom prst="rect">
                      <a:avLst/>
                    </a:prstGeom>
                    <a:noFill/>
                    <a:ln>
                      <a:noFill/>
                    </a:ln>
                  </pic:spPr>
                </pic:pic>
              </a:graphicData>
            </a:graphic>
          </wp:inline>
        </w:drawing>
      </w:r>
    </w:p>
    <w:p w14:paraId="7C9A3594" w14:textId="7ECB57E9" w:rsidR="006E66CF" w:rsidRPr="006E66CF" w:rsidRDefault="006E66CF" w:rsidP="00CB0BAA">
      <w:pPr>
        <w:pStyle w:val="Descripcin"/>
      </w:pPr>
      <w:r>
        <w:t xml:space="preserve">Ilustración </w:t>
      </w:r>
      <w:r>
        <w:fldChar w:fldCharType="begin"/>
      </w:r>
      <w:r>
        <w:instrText xml:space="preserve"> SEQ Ilustración \* ARABIC </w:instrText>
      </w:r>
      <w:r>
        <w:fldChar w:fldCharType="separate"/>
      </w:r>
      <w:r>
        <w:rPr>
          <w:noProof/>
        </w:rPr>
        <w:t>3</w:t>
      </w:r>
      <w:r>
        <w:fldChar w:fldCharType="end"/>
      </w:r>
      <w:r>
        <w:t xml:space="preserve">: Interfaz de Zoho </w:t>
      </w:r>
      <w:proofErr w:type="spellStart"/>
      <w:r>
        <w:t>Analytics</w:t>
      </w:r>
      <w:proofErr w:type="spellEnd"/>
      <w:r>
        <w:t>.</w:t>
      </w:r>
    </w:p>
    <w:p w14:paraId="03A58CC9" w14:textId="77777777" w:rsidR="000D1D1C" w:rsidRDefault="000D1D1C" w:rsidP="00CB0BAA">
      <w:pPr>
        <w:spacing w:after="160" w:line="259" w:lineRule="auto"/>
        <w:ind w:left="0" w:right="0" w:firstLine="0"/>
      </w:pPr>
      <w:r w:rsidRPr="000D1D1C">
        <w:t>Los sistemas analizados evidencian que la visualización de datos juega un papel fundamental en la interpretación de modelos predictivos. Cada herramienta ofrece ventajas y limitaciones dependiendo del contexto y las necesidades del usuario. En el caso de ForecEdu, la integración de técnicas de visualización dinámica permitirá a los usuarios explorar los resultados de los modelos de IA de manera clara y accesible, facilitando la comprensión y toma de decisiones basada en datos procesados.</w:t>
      </w:r>
    </w:p>
    <w:p w14:paraId="22239D73" w14:textId="25FB7004" w:rsidR="00A80FB6" w:rsidRPr="00A80FB6" w:rsidRDefault="00A80FB6" w:rsidP="00A80FB6">
      <w:pPr>
        <w:pStyle w:val="Ttulo3"/>
      </w:pPr>
      <w:bookmarkStart w:id="34" w:name="_Toc191019464"/>
      <w:r w:rsidRPr="00A80FB6">
        <w:t xml:space="preserve">Comparación de </w:t>
      </w:r>
      <w:r w:rsidR="00D40462">
        <w:t>s</w:t>
      </w:r>
      <w:r w:rsidRPr="00A80FB6">
        <w:t xml:space="preserve">istemas de </w:t>
      </w:r>
      <w:r w:rsidR="00D40462">
        <w:t>v</w:t>
      </w:r>
      <w:r w:rsidRPr="00A80FB6">
        <w:t>isualización</w:t>
      </w:r>
      <w:bookmarkEnd w:id="34"/>
    </w:p>
    <w:p w14:paraId="4B5C0C7C" w14:textId="77777777" w:rsidR="00A80FB6" w:rsidRPr="00A80FB6" w:rsidRDefault="00A80FB6" w:rsidP="00A80FB6">
      <w:r w:rsidRPr="00A80FB6">
        <w:t xml:space="preserve">La siguiente tabla presenta una comparación entre tres de los sistemas más relevantes en la visualización de datos mediante inteligencia artificial: Tableau, </w:t>
      </w:r>
      <w:proofErr w:type="spellStart"/>
      <w:r w:rsidRPr="00A80FB6">
        <w:t>Power</w:t>
      </w:r>
      <w:proofErr w:type="spellEnd"/>
      <w:r w:rsidRPr="00A80FB6">
        <w:t xml:space="preserve"> BI y Zoho </w:t>
      </w:r>
      <w:proofErr w:type="spellStart"/>
      <w:r w:rsidRPr="00A80FB6">
        <w:t>Analytics</w:t>
      </w:r>
      <w:proofErr w:type="spellEnd"/>
      <w:r w:rsidRPr="00A80FB6">
        <w:t>. Se analizan aspectos clave como la facilidad de uso, integración con IA, flexibilidad de personalización y rendimiento con grandes volúmenes de datos. Este análisis permite identificar las mejores prácticas que podrían aplicarse a la solución desarrollada en ForecEdu, así como evitar problemas o deficiencias presentes en estas plataformas.</w:t>
      </w:r>
    </w:p>
    <w:p w14:paraId="2557C45E" w14:textId="70D3136A" w:rsidR="00A80FB6" w:rsidRPr="00A80FB6" w:rsidRDefault="00A80FB6" w:rsidP="00A80FB6">
      <w:pPr>
        <w:spacing w:after="160" w:line="259" w:lineRule="auto"/>
        <w:ind w:left="0" w:right="0" w:firstLine="0"/>
      </w:pPr>
    </w:p>
    <w:p w14:paraId="65A63BB8" w14:textId="03A19434" w:rsidR="00A80FB6" w:rsidRDefault="00A80FB6" w:rsidP="00A80FB6">
      <w:pPr>
        <w:pStyle w:val="Descripcin"/>
        <w:keepNext/>
      </w:pPr>
      <w:r>
        <w:t xml:space="preserve">Table </w:t>
      </w:r>
      <w:r>
        <w:fldChar w:fldCharType="begin"/>
      </w:r>
      <w:r>
        <w:instrText xml:space="preserve"> SEQ Table \* ARABIC </w:instrText>
      </w:r>
      <w:r>
        <w:fldChar w:fldCharType="separate"/>
      </w:r>
      <w:r>
        <w:rPr>
          <w:noProof/>
        </w:rPr>
        <w:t>1</w:t>
      </w:r>
      <w:r>
        <w:fldChar w:fldCharType="end"/>
      </w:r>
      <w:r>
        <w:t xml:space="preserve">: </w:t>
      </w:r>
      <w:r w:rsidRPr="007536D5">
        <w:t xml:space="preserve">Comparación de los sistemas Tableau, </w:t>
      </w:r>
      <w:proofErr w:type="spellStart"/>
      <w:r w:rsidRPr="007536D5">
        <w:t>Power</w:t>
      </w:r>
      <w:proofErr w:type="spellEnd"/>
      <w:r w:rsidRPr="007536D5">
        <w:t xml:space="preserve"> BI y Zoho </w:t>
      </w:r>
      <w:proofErr w:type="spellStart"/>
      <w:r w:rsidRPr="007536D5">
        <w:t>Analytics</w:t>
      </w:r>
      <w:proofErr w:type="spellEnd"/>
      <w:r w:rsidRPr="007536D5">
        <w:t>.</w:t>
      </w:r>
    </w:p>
    <w:tbl>
      <w:tblPr>
        <w:tblStyle w:val="Tablaconcuadrcula5oscura-nfasis3"/>
        <w:tblW w:w="10350" w:type="dxa"/>
        <w:tblInd w:w="-455" w:type="dxa"/>
        <w:tblLook w:val="04A0" w:firstRow="1" w:lastRow="0" w:firstColumn="1" w:lastColumn="0" w:noHBand="0" w:noVBand="1"/>
      </w:tblPr>
      <w:tblGrid>
        <w:gridCol w:w="2070"/>
        <w:gridCol w:w="2610"/>
        <w:gridCol w:w="2574"/>
        <w:gridCol w:w="3096"/>
      </w:tblGrid>
      <w:tr w:rsidR="00A80FB6" w:rsidRPr="00A80FB6" w14:paraId="572AC04C" w14:textId="77777777" w:rsidTr="00A80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33152364" w14:textId="77777777" w:rsidR="00A80FB6" w:rsidRPr="00A80FB6" w:rsidRDefault="00A80FB6" w:rsidP="00A80FB6">
            <w:pPr>
              <w:spacing w:after="160" w:line="259" w:lineRule="auto"/>
              <w:ind w:left="0" w:right="0" w:firstLine="0"/>
              <w:jc w:val="center"/>
              <w:rPr>
                <w:sz w:val="20"/>
                <w:szCs w:val="20"/>
                <w:lang w:val="en-US"/>
              </w:rPr>
            </w:pPr>
            <w:proofErr w:type="spellStart"/>
            <w:r w:rsidRPr="00A80FB6">
              <w:rPr>
                <w:sz w:val="20"/>
                <w:szCs w:val="20"/>
                <w:lang w:val="en-US"/>
              </w:rPr>
              <w:t>Parámetro</w:t>
            </w:r>
            <w:proofErr w:type="spellEnd"/>
          </w:p>
        </w:tc>
        <w:tc>
          <w:tcPr>
            <w:tcW w:w="2610" w:type="dxa"/>
            <w:hideMark/>
          </w:tcPr>
          <w:p w14:paraId="4CFB739E" w14:textId="77777777" w:rsidR="00A80FB6" w:rsidRPr="00A80FB6" w:rsidRDefault="00A80FB6" w:rsidP="00A80FB6">
            <w:pPr>
              <w:spacing w:after="160" w:line="259" w:lineRule="auto"/>
              <w:ind w:left="0" w:right="0"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A80FB6">
              <w:rPr>
                <w:sz w:val="20"/>
                <w:szCs w:val="20"/>
                <w:lang w:val="en-US"/>
              </w:rPr>
              <w:t>Tableau</w:t>
            </w:r>
          </w:p>
        </w:tc>
        <w:tc>
          <w:tcPr>
            <w:tcW w:w="2574" w:type="dxa"/>
            <w:hideMark/>
          </w:tcPr>
          <w:p w14:paraId="658F4864" w14:textId="77777777" w:rsidR="00A80FB6" w:rsidRPr="00A80FB6" w:rsidRDefault="00A80FB6" w:rsidP="00A80FB6">
            <w:pPr>
              <w:spacing w:after="160" w:line="259" w:lineRule="auto"/>
              <w:ind w:left="0" w:right="0"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A80FB6">
              <w:rPr>
                <w:sz w:val="20"/>
                <w:szCs w:val="20"/>
                <w:lang w:val="en-US"/>
              </w:rPr>
              <w:t>Power BI</w:t>
            </w:r>
          </w:p>
        </w:tc>
        <w:tc>
          <w:tcPr>
            <w:tcW w:w="3096" w:type="dxa"/>
            <w:hideMark/>
          </w:tcPr>
          <w:p w14:paraId="44D915EB" w14:textId="77777777" w:rsidR="00A80FB6" w:rsidRPr="00A80FB6" w:rsidRDefault="00A80FB6" w:rsidP="00A80FB6">
            <w:pPr>
              <w:spacing w:after="160" w:line="259" w:lineRule="auto"/>
              <w:ind w:left="0" w:right="0" w:firstLine="0"/>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A80FB6">
              <w:rPr>
                <w:sz w:val="20"/>
                <w:szCs w:val="20"/>
                <w:lang w:val="en-US"/>
              </w:rPr>
              <w:t>Zoho Analytics</w:t>
            </w:r>
          </w:p>
        </w:tc>
      </w:tr>
      <w:tr w:rsidR="00A80FB6" w:rsidRPr="00A80FB6" w14:paraId="6C8FBB68" w14:textId="77777777" w:rsidTr="00A80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1E1FFAFA" w14:textId="77777777" w:rsidR="00A80FB6" w:rsidRPr="00A80FB6" w:rsidRDefault="00A80FB6" w:rsidP="00A80FB6">
            <w:pPr>
              <w:spacing w:after="160" w:line="259" w:lineRule="auto"/>
              <w:ind w:left="0" w:right="0" w:firstLine="0"/>
              <w:rPr>
                <w:sz w:val="20"/>
                <w:szCs w:val="20"/>
                <w:lang w:val="en-US"/>
              </w:rPr>
            </w:pPr>
            <w:proofErr w:type="spellStart"/>
            <w:r w:rsidRPr="00A80FB6">
              <w:rPr>
                <w:sz w:val="20"/>
                <w:szCs w:val="20"/>
                <w:lang w:val="en-US"/>
              </w:rPr>
              <w:t>Facilidad</w:t>
            </w:r>
            <w:proofErr w:type="spellEnd"/>
            <w:r w:rsidRPr="00A80FB6">
              <w:rPr>
                <w:sz w:val="20"/>
                <w:szCs w:val="20"/>
                <w:lang w:val="en-US"/>
              </w:rPr>
              <w:t xml:space="preserve"> de </w:t>
            </w:r>
            <w:proofErr w:type="spellStart"/>
            <w:r w:rsidRPr="00A80FB6">
              <w:rPr>
                <w:sz w:val="20"/>
                <w:szCs w:val="20"/>
                <w:lang w:val="en-US"/>
              </w:rPr>
              <w:t>uso</w:t>
            </w:r>
            <w:proofErr w:type="spellEnd"/>
          </w:p>
        </w:tc>
        <w:tc>
          <w:tcPr>
            <w:tcW w:w="2610" w:type="dxa"/>
            <w:hideMark/>
          </w:tcPr>
          <w:p w14:paraId="4BEC1AB7" w14:textId="77777777" w:rsidR="00A80FB6" w:rsidRPr="00A80FB6" w:rsidRDefault="00A80FB6" w:rsidP="00A80FB6">
            <w:pPr>
              <w:spacing w:after="160" w:line="259" w:lineRule="auto"/>
              <w:ind w:left="0" w:right="0" w:firstLine="0"/>
              <w:cnfStyle w:val="000000100000" w:firstRow="0" w:lastRow="0" w:firstColumn="0" w:lastColumn="0" w:oddVBand="0" w:evenVBand="0" w:oddHBand="1" w:evenHBand="0" w:firstRowFirstColumn="0" w:firstRowLastColumn="0" w:lastRowFirstColumn="0" w:lastRowLastColumn="0"/>
              <w:rPr>
                <w:sz w:val="20"/>
                <w:szCs w:val="20"/>
              </w:rPr>
            </w:pPr>
            <w:r w:rsidRPr="00A80FB6">
              <w:rPr>
                <w:sz w:val="20"/>
                <w:szCs w:val="20"/>
              </w:rPr>
              <w:t>Curva de aprendizaje alta, requiere experiencia</w:t>
            </w:r>
          </w:p>
        </w:tc>
        <w:tc>
          <w:tcPr>
            <w:tcW w:w="2574" w:type="dxa"/>
            <w:hideMark/>
          </w:tcPr>
          <w:p w14:paraId="3BC9CCC7" w14:textId="77777777" w:rsidR="00A80FB6" w:rsidRPr="00A80FB6" w:rsidRDefault="00A80FB6" w:rsidP="00A80FB6">
            <w:pPr>
              <w:spacing w:after="160" w:line="259" w:lineRule="auto"/>
              <w:ind w:left="0" w:right="0" w:firstLine="0"/>
              <w:cnfStyle w:val="000000100000" w:firstRow="0" w:lastRow="0" w:firstColumn="0" w:lastColumn="0" w:oddVBand="0" w:evenVBand="0" w:oddHBand="1" w:evenHBand="0" w:firstRowFirstColumn="0" w:firstRowLastColumn="0" w:lastRowFirstColumn="0" w:lastRowLastColumn="0"/>
              <w:rPr>
                <w:sz w:val="20"/>
                <w:szCs w:val="20"/>
              </w:rPr>
            </w:pPr>
            <w:r w:rsidRPr="00A80FB6">
              <w:rPr>
                <w:sz w:val="20"/>
                <w:szCs w:val="20"/>
              </w:rPr>
              <w:t>Más accesible para usuarios sin experiencia técnica</w:t>
            </w:r>
          </w:p>
        </w:tc>
        <w:tc>
          <w:tcPr>
            <w:tcW w:w="3096" w:type="dxa"/>
            <w:hideMark/>
          </w:tcPr>
          <w:p w14:paraId="47C1B028" w14:textId="77777777" w:rsidR="00A80FB6" w:rsidRPr="00A80FB6" w:rsidRDefault="00A80FB6" w:rsidP="00A80FB6">
            <w:pPr>
              <w:spacing w:after="160" w:line="259" w:lineRule="auto"/>
              <w:ind w:left="0" w:right="0" w:firstLine="0"/>
              <w:cnfStyle w:val="000000100000" w:firstRow="0" w:lastRow="0" w:firstColumn="0" w:lastColumn="0" w:oddVBand="0" w:evenVBand="0" w:oddHBand="1" w:evenHBand="0" w:firstRowFirstColumn="0" w:firstRowLastColumn="0" w:lastRowFirstColumn="0" w:lastRowLastColumn="0"/>
              <w:rPr>
                <w:sz w:val="20"/>
                <w:szCs w:val="20"/>
              </w:rPr>
            </w:pPr>
            <w:r w:rsidRPr="00A80FB6">
              <w:rPr>
                <w:sz w:val="20"/>
                <w:szCs w:val="20"/>
              </w:rPr>
              <w:t>Interfaz amigable, fácil de usar para principiantes</w:t>
            </w:r>
          </w:p>
        </w:tc>
      </w:tr>
      <w:tr w:rsidR="00A80FB6" w:rsidRPr="00A80FB6" w14:paraId="5B615257" w14:textId="77777777" w:rsidTr="00A80FB6">
        <w:tc>
          <w:tcPr>
            <w:cnfStyle w:val="001000000000" w:firstRow="0" w:lastRow="0" w:firstColumn="1" w:lastColumn="0" w:oddVBand="0" w:evenVBand="0" w:oddHBand="0" w:evenHBand="0" w:firstRowFirstColumn="0" w:firstRowLastColumn="0" w:lastRowFirstColumn="0" w:lastRowLastColumn="0"/>
            <w:tcW w:w="2070" w:type="dxa"/>
            <w:hideMark/>
          </w:tcPr>
          <w:p w14:paraId="61156C8E" w14:textId="77777777" w:rsidR="00A80FB6" w:rsidRPr="00A80FB6" w:rsidRDefault="00A80FB6" w:rsidP="00A80FB6">
            <w:pPr>
              <w:spacing w:after="160" w:line="259" w:lineRule="auto"/>
              <w:ind w:left="0" w:right="0" w:firstLine="0"/>
              <w:rPr>
                <w:sz w:val="20"/>
                <w:szCs w:val="20"/>
                <w:lang w:val="en-US"/>
              </w:rPr>
            </w:pPr>
            <w:proofErr w:type="spellStart"/>
            <w:r w:rsidRPr="00A80FB6">
              <w:rPr>
                <w:sz w:val="20"/>
                <w:szCs w:val="20"/>
                <w:lang w:val="en-US"/>
              </w:rPr>
              <w:t>Integración</w:t>
            </w:r>
            <w:proofErr w:type="spellEnd"/>
            <w:r w:rsidRPr="00A80FB6">
              <w:rPr>
                <w:sz w:val="20"/>
                <w:szCs w:val="20"/>
                <w:lang w:val="en-US"/>
              </w:rPr>
              <w:t xml:space="preserve"> con IA</w:t>
            </w:r>
          </w:p>
        </w:tc>
        <w:tc>
          <w:tcPr>
            <w:tcW w:w="2610" w:type="dxa"/>
            <w:hideMark/>
          </w:tcPr>
          <w:p w14:paraId="0DF27375" w14:textId="77777777" w:rsidR="00A80FB6" w:rsidRPr="00A80FB6" w:rsidRDefault="00A80FB6" w:rsidP="00A80FB6">
            <w:pPr>
              <w:spacing w:after="160" w:line="259" w:lineRule="auto"/>
              <w:ind w:left="0" w:right="0" w:firstLine="0"/>
              <w:cnfStyle w:val="000000000000" w:firstRow="0" w:lastRow="0" w:firstColumn="0" w:lastColumn="0" w:oddVBand="0" w:evenVBand="0" w:oddHBand="0" w:evenHBand="0" w:firstRowFirstColumn="0" w:firstRowLastColumn="0" w:lastRowFirstColumn="0" w:lastRowLastColumn="0"/>
              <w:rPr>
                <w:sz w:val="20"/>
                <w:szCs w:val="20"/>
              </w:rPr>
            </w:pPr>
            <w:r w:rsidRPr="00A80FB6">
              <w:rPr>
                <w:sz w:val="20"/>
                <w:szCs w:val="20"/>
              </w:rPr>
              <w:t>Buen soporte para integración con IA y modelos predictivos</w:t>
            </w:r>
          </w:p>
        </w:tc>
        <w:tc>
          <w:tcPr>
            <w:tcW w:w="2574" w:type="dxa"/>
            <w:hideMark/>
          </w:tcPr>
          <w:p w14:paraId="29440A40" w14:textId="77777777" w:rsidR="00A80FB6" w:rsidRPr="00A80FB6" w:rsidRDefault="00A80FB6" w:rsidP="00A80FB6">
            <w:pPr>
              <w:spacing w:after="160" w:line="259" w:lineRule="auto"/>
              <w:ind w:left="0" w:right="0" w:firstLine="0"/>
              <w:cnfStyle w:val="000000000000" w:firstRow="0" w:lastRow="0" w:firstColumn="0" w:lastColumn="0" w:oddVBand="0" w:evenVBand="0" w:oddHBand="0" w:evenHBand="0" w:firstRowFirstColumn="0" w:firstRowLastColumn="0" w:lastRowFirstColumn="0" w:lastRowLastColumn="0"/>
              <w:rPr>
                <w:sz w:val="20"/>
                <w:szCs w:val="20"/>
              </w:rPr>
            </w:pPr>
            <w:r w:rsidRPr="00A80FB6">
              <w:rPr>
                <w:sz w:val="20"/>
                <w:szCs w:val="20"/>
              </w:rPr>
              <w:t xml:space="preserve">Compatible con modelos de machine </w:t>
            </w:r>
            <w:proofErr w:type="spellStart"/>
            <w:r w:rsidRPr="00A80FB6">
              <w:rPr>
                <w:sz w:val="20"/>
                <w:szCs w:val="20"/>
              </w:rPr>
              <w:t>learning</w:t>
            </w:r>
            <w:proofErr w:type="spellEnd"/>
          </w:p>
        </w:tc>
        <w:tc>
          <w:tcPr>
            <w:tcW w:w="3096" w:type="dxa"/>
            <w:hideMark/>
          </w:tcPr>
          <w:p w14:paraId="3249FC50" w14:textId="77777777" w:rsidR="00A80FB6" w:rsidRPr="00A80FB6" w:rsidRDefault="00A80FB6" w:rsidP="00A80FB6">
            <w:pPr>
              <w:spacing w:after="160" w:line="259" w:lineRule="auto"/>
              <w:ind w:left="0" w:right="0" w:firstLine="0"/>
              <w:cnfStyle w:val="000000000000" w:firstRow="0" w:lastRow="0" w:firstColumn="0" w:lastColumn="0" w:oddVBand="0" w:evenVBand="0" w:oddHBand="0" w:evenHBand="0" w:firstRowFirstColumn="0" w:firstRowLastColumn="0" w:lastRowFirstColumn="0" w:lastRowLastColumn="0"/>
              <w:rPr>
                <w:sz w:val="20"/>
                <w:szCs w:val="20"/>
              </w:rPr>
            </w:pPr>
            <w:r w:rsidRPr="00A80FB6">
              <w:rPr>
                <w:sz w:val="20"/>
                <w:szCs w:val="20"/>
              </w:rPr>
              <w:t xml:space="preserve">Integración de IA en tiempo real, pero limitada en comparación con Tableau y </w:t>
            </w:r>
            <w:proofErr w:type="spellStart"/>
            <w:r w:rsidRPr="00A80FB6">
              <w:rPr>
                <w:sz w:val="20"/>
                <w:szCs w:val="20"/>
              </w:rPr>
              <w:t>Power</w:t>
            </w:r>
            <w:proofErr w:type="spellEnd"/>
            <w:r w:rsidRPr="00A80FB6">
              <w:rPr>
                <w:sz w:val="20"/>
                <w:szCs w:val="20"/>
              </w:rPr>
              <w:t xml:space="preserve"> BI</w:t>
            </w:r>
          </w:p>
        </w:tc>
      </w:tr>
      <w:tr w:rsidR="00A80FB6" w:rsidRPr="00A80FB6" w14:paraId="5AE06689" w14:textId="77777777" w:rsidTr="00A80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3FA0C62C" w14:textId="77777777" w:rsidR="00A80FB6" w:rsidRPr="00A80FB6" w:rsidRDefault="00A80FB6" w:rsidP="00A80FB6">
            <w:pPr>
              <w:spacing w:after="160" w:line="259" w:lineRule="auto"/>
              <w:ind w:left="0" w:right="0" w:firstLine="0"/>
              <w:rPr>
                <w:sz w:val="20"/>
                <w:szCs w:val="20"/>
                <w:lang w:val="en-US"/>
              </w:rPr>
            </w:pPr>
            <w:proofErr w:type="spellStart"/>
            <w:r w:rsidRPr="00A80FB6">
              <w:rPr>
                <w:sz w:val="20"/>
                <w:szCs w:val="20"/>
                <w:lang w:val="en-US"/>
              </w:rPr>
              <w:lastRenderedPageBreak/>
              <w:t>Flexibilidad</w:t>
            </w:r>
            <w:proofErr w:type="spellEnd"/>
          </w:p>
        </w:tc>
        <w:tc>
          <w:tcPr>
            <w:tcW w:w="2610" w:type="dxa"/>
            <w:hideMark/>
          </w:tcPr>
          <w:p w14:paraId="15DF5569" w14:textId="77777777" w:rsidR="00A80FB6" w:rsidRPr="00A80FB6" w:rsidRDefault="00A80FB6" w:rsidP="00A80FB6">
            <w:pPr>
              <w:spacing w:after="160" w:line="259" w:lineRule="auto"/>
              <w:ind w:left="0" w:right="0" w:firstLine="0"/>
              <w:cnfStyle w:val="000000100000" w:firstRow="0" w:lastRow="0" w:firstColumn="0" w:lastColumn="0" w:oddVBand="0" w:evenVBand="0" w:oddHBand="1" w:evenHBand="0" w:firstRowFirstColumn="0" w:firstRowLastColumn="0" w:lastRowFirstColumn="0" w:lastRowLastColumn="0"/>
              <w:rPr>
                <w:sz w:val="20"/>
                <w:szCs w:val="20"/>
              </w:rPr>
            </w:pPr>
            <w:r w:rsidRPr="00A80FB6">
              <w:rPr>
                <w:sz w:val="20"/>
                <w:szCs w:val="20"/>
              </w:rPr>
              <w:t>Altamente personalizable con gran control sobre la visualización</w:t>
            </w:r>
          </w:p>
        </w:tc>
        <w:tc>
          <w:tcPr>
            <w:tcW w:w="2574" w:type="dxa"/>
            <w:hideMark/>
          </w:tcPr>
          <w:p w14:paraId="33DC654D" w14:textId="77777777" w:rsidR="00A80FB6" w:rsidRPr="00A80FB6" w:rsidRDefault="00A80FB6" w:rsidP="00A80FB6">
            <w:pPr>
              <w:spacing w:after="160" w:line="259" w:lineRule="auto"/>
              <w:ind w:left="0" w:right="0" w:firstLine="0"/>
              <w:cnfStyle w:val="000000100000" w:firstRow="0" w:lastRow="0" w:firstColumn="0" w:lastColumn="0" w:oddVBand="0" w:evenVBand="0" w:oddHBand="1" w:evenHBand="0" w:firstRowFirstColumn="0" w:firstRowLastColumn="0" w:lastRowFirstColumn="0" w:lastRowLastColumn="0"/>
              <w:rPr>
                <w:sz w:val="20"/>
                <w:szCs w:val="20"/>
              </w:rPr>
            </w:pPr>
            <w:r w:rsidRPr="00A80FB6">
              <w:rPr>
                <w:sz w:val="20"/>
                <w:szCs w:val="20"/>
              </w:rPr>
              <w:t>Moderadamente flexible, pero más rígido que Tableau</w:t>
            </w:r>
          </w:p>
        </w:tc>
        <w:tc>
          <w:tcPr>
            <w:tcW w:w="3096" w:type="dxa"/>
            <w:hideMark/>
          </w:tcPr>
          <w:p w14:paraId="292711BE" w14:textId="77777777" w:rsidR="00A80FB6" w:rsidRPr="00A80FB6" w:rsidRDefault="00A80FB6" w:rsidP="00A80FB6">
            <w:pPr>
              <w:spacing w:after="160" w:line="259" w:lineRule="auto"/>
              <w:ind w:left="0" w:right="0" w:firstLine="0"/>
              <w:cnfStyle w:val="000000100000" w:firstRow="0" w:lastRow="0" w:firstColumn="0" w:lastColumn="0" w:oddVBand="0" w:evenVBand="0" w:oddHBand="1" w:evenHBand="0" w:firstRowFirstColumn="0" w:firstRowLastColumn="0" w:lastRowFirstColumn="0" w:lastRowLastColumn="0"/>
              <w:rPr>
                <w:sz w:val="20"/>
                <w:szCs w:val="20"/>
              </w:rPr>
            </w:pPr>
            <w:r w:rsidRPr="00A80FB6">
              <w:rPr>
                <w:sz w:val="20"/>
                <w:szCs w:val="20"/>
              </w:rPr>
              <w:t>Menos flexible, con menos opciones de personalización</w:t>
            </w:r>
          </w:p>
        </w:tc>
      </w:tr>
      <w:tr w:rsidR="00A80FB6" w:rsidRPr="00A80FB6" w14:paraId="3990B41E" w14:textId="77777777" w:rsidTr="00A80FB6">
        <w:tc>
          <w:tcPr>
            <w:cnfStyle w:val="001000000000" w:firstRow="0" w:lastRow="0" w:firstColumn="1" w:lastColumn="0" w:oddVBand="0" w:evenVBand="0" w:oddHBand="0" w:evenHBand="0" w:firstRowFirstColumn="0" w:firstRowLastColumn="0" w:lastRowFirstColumn="0" w:lastRowLastColumn="0"/>
            <w:tcW w:w="2070" w:type="dxa"/>
            <w:hideMark/>
          </w:tcPr>
          <w:p w14:paraId="6DCA7EAB" w14:textId="77777777" w:rsidR="00A80FB6" w:rsidRPr="00A80FB6" w:rsidRDefault="00A80FB6" w:rsidP="00A80FB6">
            <w:pPr>
              <w:spacing w:after="160" w:line="259" w:lineRule="auto"/>
              <w:ind w:left="0" w:right="0" w:firstLine="0"/>
              <w:rPr>
                <w:sz w:val="20"/>
                <w:szCs w:val="20"/>
              </w:rPr>
            </w:pPr>
            <w:r w:rsidRPr="00A80FB6">
              <w:rPr>
                <w:sz w:val="20"/>
                <w:szCs w:val="20"/>
              </w:rPr>
              <w:t>Rendimiento con grandes volúmenes de datos</w:t>
            </w:r>
          </w:p>
        </w:tc>
        <w:tc>
          <w:tcPr>
            <w:tcW w:w="2610" w:type="dxa"/>
            <w:hideMark/>
          </w:tcPr>
          <w:p w14:paraId="0C6A4B5A" w14:textId="77777777" w:rsidR="00A80FB6" w:rsidRPr="00A80FB6" w:rsidRDefault="00A80FB6" w:rsidP="00A80FB6">
            <w:pPr>
              <w:spacing w:after="160" w:line="259" w:lineRule="auto"/>
              <w:ind w:left="0" w:right="0" w:firstLine="0"/>
              <w:cnfStyle w:val="000000000000" w:firstRow="0" w:lastRow="0" w:firstColumn="0" w:lastColumn="0" w:oddVBand="0" w:evenVBand="0" w:oddHBand="0" w:evenHBand="0" w:firstRowFirstColumn="0" w:firstRowLastColumn="0" w:lastRowFirstColumn="0" w:lastRowLastColumn="0"/>
              <w:rPr>
                <w:sz w:val="20"/>
                <w:szCs w:val="20"/>
              </w:rPr>
            </w:pPr>
            <w:r w:rsidRPr="00A80FB6">
              <w:rPr>
                <w:sz w:val="20"/>
                <w:szCs w:val="20"/>
              </w:rPr>
              <w:t>Muy eficiente con grandes volúmenes</w:t>
            </w:r>
          </w:p>
        </w:tc>
        <w:tc>
          <w:tcPr>
            <w:tcW w:w="2574" w:type="dxa"/>
            <w:hideMark/>
          </w:tcPr>
          <w:p w14:paraId="64D97E74" w14:textId="77777777" w:rsidR="00A80FB6" w:rsidRPr="00A80FB6" w:rsidRDefault="00A80FB6" w:rsidP="00A80FB6">
            <w:pPr>
              <w:spacing w:after="160" w:line="259" w:lineRule="auto"/>
              <w:ind w:left="0" w:right="0" w:firstLine="0"/>
              <w:cnfStyle w:val="000000000000" w:firstRow="0" w:lastRow="0" w:firstColumn="0" w:lastColumn="0" w:oddVBand="0" w:evenVBand="0" w:oddHBand="0" w:evenHBand="0" w:firstRowFirstColumn="0" w:firstRowLastColumn="0" w:lastRowFirstColumn="0" w:lastRowLastColumn="0"/>
              <w:rPr>
                <w:sz w:val="20"/>
                <w:szCs w:val="20"/>
              </w:rPr>
            </w:pPr>
            <w:r w:rsidRPr="00A80FB6">
              <w:rPr>
                <w:sz w:val="20"/>
                <w:szCs w:val="20"/>
              </w:rPr>
              <w:t>Puede requerir optimización en grandes volúmenes</w:t>
            </w:r>
          </w:p>
        </w:tc>
        <w:tc>
          <w:tcPr>
            <w:tcW w:w="3096" w:type="dxa"/>
            <w:hideMark/>
          </w:tcPr>
          <w:p w14:paraId="06D52247" w14:textId="77777777" w:rsidR="00A80FB6" w:rsidRPr="00A80FB6" w:rsidRDefault="00A80FB6" w:rsidP="00A80FB6">
            <w:pPr>
              <w:spacing w:after="160" w:line="259" w:lineRule="auto"/>
              <w:ind w:left="0" w:right="0" w:firstLine="0"/>
              <w:cnfStyle w:val="000000000000" w:firstRow="0" w:lastRow="0" w:firstColumn="0" w:lastColumn="0" w:oddVBand="0" w:evenVBand="0" w:oddHBand="0" w:evenHBand="0" w:firstRowFirstColumn="0" w:firstRowLastColumn="0" w:lastRowFirstColumn="0" w:lastRowLastColumn="0"/>
              <w:rPr>
                <w:sz w:val="20"/>
                <w:szCs w:val="20"/>
              </w:rPr>
            </w:pPr>
            <w:r w:rsidRPr="00A80FB6">
              <w:rPr>
                <w:sz w:val="20"/>
                <w:szCs w:val="20"/>
              </w:rPr>
              <w:t>Buen rendimiento en datos moderados, pero limitado con grandes conjuntos</w:t>
            </w:r>
          </w:p>
        </w:tc>
      </w:tr>
      <w:tr w:rsidR="00A80FB6" w:rsidRPr="00A80FB6" w14:paraId="19D91639" w14:textId="77777777" w:rsidTr="00A80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hideMark/>
          </w:tcPr>
          <w:p w14:paraId="7F5AB0D2" w14:textId="77777777" w:rsidR="00A80FB6" w:rsidRPr="00A80FB6" w:rsidRDefault="00A80FB6" w:rsidP="00A80FB6">
            <w:pPr>
              <w:spacing w:after="160" w:line="259" w:lineRule="auto"/>
              <w:ind w:left="0" w:right="0" w:firstLine="0"/>
              <w:rPr>
                <w:sz w:val="20"/>
                <w:szCs w:val="20"/>
                <w:lang w:val="en-US"/>
              </w:rPr>
            </w:pPr>
            <w:r w:rsidRPr="00A80FB6">
              <w:rPr>
                <w:sz w:val="20"/>
                <w:szCs w:val="20"/>
                <w:lang w:val="en-US"/>
              </w:rPr>
              <w:t>Costo</w:t>
            </w:r>
          </w:p>
        </w:tc>
        <w:tc>
          <w:tcPr>
            <w:tcW w:w="2610" w:type="dxa"/>
            <w:hideMark/>
          </w:tcPr>
          <w:p w14:paraId="553E64E5" w14:textId="77777777" w:rsidR="00A80FB6" w:rsidRPr="00A80FB6" w:rsidRDefault="00A80FB6" w:rsidP="00A80FB6">
            <w:pPr>
              <w:spacing w:after="160" w:line="259" w:lineRule="auto"/>
              <w:ind w:left="0" w:right="0" w:firstLine="0"/>
              <w:cnfStyle w:val="000000100000" w:firstRow="0" w:lastRow="0" w:firstColumn="0" w:lastColumn="0" w:oddVBand="0" w:evenVBand="0" w:oddHBand="1" w:evenHBand="0" w:firstRowFirstColumn="0" w:firstRowLastColumn="0" w:lastRowFirstColumn="0" w:lastRowLastColumn="0"/>
              <w:rPr>
                <w:sz w:val="20"/>
                <w:szCs w:val="20"/>
              </w:rPr>
            </w:pPr>
            <w:r w:rsidRPr="00A80FB6">
              <w:rPr>
                <w:sz w:val="20"/>
                <w:szCs w:val="20"/>
              </w:rPr>
              <w:t>Alto costo, dirigido a empresas grandes</w:t>
            </w:r>
          </w:p>
        </w:tc>
        <w:tc>
          <w:tcPr>
            <w:tcW w:w="2574" w:type="dxa"/>
            <w:hideMark/>
          </w:tcPr>
          <w:p w14:paraId="55B181BA" w14:textId="77777777" w:rsidR="00A80FB6" w:rsidRPr="00A80FB6" w:rsidRDefault="00A80FB6" w:rsidP="00A80FB6">
            <w:pPr>
              <w:spacing w:after="160" w:line="259" w:lineRule="auto"/>
              <w:ind w:left="0" w:right="0" w:firstLine="0"/>
              <w:cnfStyle w:val="000000100000" w:firstRow="0" w:lastRow="0" w:firstColumn="0" w:lastColumn="0" w:oddVBand="0" w:evenVBand="0" w:oddHBand="1" w:evenHBand="0" w:firstRowFirstColumn="0" w:firstRowLastColumn="0" w:lastRowFirstColumn="0" w:lastRowLastColumn="0"/>
              <w:rPr>
                <w:sz w:val="20"/>
                <w:szCs w:val="20"/>
              </w:rPr>
            </w:pPr>
            <w:r w:rsidRPr="00A80FB6">
              <w:rPr>
                <w:sz w:val="20"/>
                <w:szCs w:val="20"/>
              </w:rPr>
              <w:t>Más asequible, ideal para pequeñas y medianas empresas</w:t>
            </w:r>
          </w:p>
        </w:tc>
        <w:tc>
          <w:tcPr>
            <w:tcW w:w="3096" w:type="dxa"/>
            <w:hideMark/>
          </w:tcPr>
          <w:p w14:paraId="15CAA2ED" w14:textId="77777777" w:rsidR="00A80FB6" w:rsidRPr="00A80FB6" w:rsidRDefault="00A80FB6" w:rsidP="00A80FB6">
            <w:pPr>
              <w:spacing w:after="160" w:line="259" w:lineRule="auto"/>
              <w:ind w:left="0" w:right="0" w:firstLine="0"/>
              <w:cnfStyle w:val="000000100000" w:firstRow="0" w:lastRow="0" w:firstColumn="0" w:lastColumn="0" w:oddVBand="0" w:evenVBand="0" w:oddHBand="1" w:evenHBand="0" w:firstRowFirstColumn="0" w:firstRowLastColumn="0" w:lastRowFirstColumn="0" w:lastRowLastColumn="0"/>
              <w:rPr>
                <w:sz w:val="20"/>
                <w:szCs w:val="20"/>
              </w:rPr>
            </w:pPr>
            <w:r w:rsidRPr="00A80FB6">
              <w:rPr>
                <w:sz w:val="20"/>
                <w:szCs w:val="20"/>
              </w:rPr>
              <w:t>Precios competitivos, con opciones accesibles para proyectos pequeños</w:t>
            </w:r>
          </w:p>
        </w:tc>
      </w:tr>
    </w:tbl>
    <w:p w14:paraId="4B3DE400" w14:textId="77777777" w:rsidR="00A80FB6" w:rsidRDefault="00A80FB6" w:rsidP="00A80FB6">
      <w:pPr>
        <w:spacing w:after="160" w:line="259" w:lineRule="auto"/>
        <w:ind w:left="0" w:right="0" w:firstLine="0"/>
        <w:rPr>
          <w:b/>
          <w:bCs/>
        </w:rPr>
      </w:pPr>
    </w:p>
    <w:p w14:paraId="38363E0F" w14:textId="0F1B360D" w:rsidR="00A80FB6" w:rsidRPr="00A80FB6" w:rsidRDefault="00A80FB6" w:rsidP="00A80FB6">
      <w:pPr>
        <w:pStyle w:val="Ttulo3"/>
      </w:pPr>
      <w:bookmarkStart w:id="35" w:name="_Toc191019465"/>
      <w:r w:rsidRPr="00A80FB6">
        <w:t xml:space="preserve">Análisis de las </w:t>
      </w:r>
      <w:r w:rsidR="00F00063">
        <w:t>h</w:t>
      </w:r>
      <w:r w:rsidRPr="00A80FB6">
        <w:t>erramientas para ForecEdu</w:t>
      </w:r>
      <w:bookmarkEnd w:id="35"/>
    </w:p>
    <w:p w14:paraId="13F78584" w14:textId="77777777" w:rsidR="00A80FB6" w:rsidRPr="00A80FB6" w:rsidRDefault="00A80FB6" w:rsidP="00A80FB6">
      <w:pPr>
        <w:spacing w:after="160" w:line="259" w:lineRule="auto"/>
        <w:ind w:left="0" w:right="0" w:firstLine="0"/>
      </w:pPr>
      <w:r w:rsidRPr="00A80FB6">
        <w:t>Cada uno de estos sistemas ofrece características que podrían beneficiar a ForecEdu dependiendo de las necesidades y los recursos disponibles. La integración de técnicas de visualización dinámica será clave en ForecEdu, permitiendo a los usuarios explorar los resultados de los modelos de IA de manera clara y accesible, facilitando la comprensión y toma de decisiones basada en datos procesados. Sin embargo, es importante considerar las limitaciones de cada plataforma, como la flexibilidad en la personalización y el manejo de grandes volúmenes de datos, que podrían impactar el rendimiento general del sistema.</w:t>
      </w:r>
    </w:p>
    <w:p w14:paraId="7BF18B7C" w14:textId="77777777" w:rsidR="00A80FB6" w:rsidRDefault="00A80FB6" w:rsidP="00CB0BAA">
      <w:pPr>
        <w:spacing w:after="160" w:line="259" w:lineRule="auto"/>
        <w:ind w:left="0" w:right="0" w:firstLine="0"/>
      </w:pPr>
    </w:p>
    <w:p w14:paraId="4DC31CD0" w14:textId="65100E63" w:rsidR="009765FD" w:rsidRPr="009765FD" w:rsidRDefault="009765FD" w:rsidP="00CB0BAA">
      <w:pPr>
        <w:pStyle w:val="Ttulo2"/>
      </w:pPr>
      <w:bookmarkStart w:id="36" w:name="_Toc191019466"/>
      <w:r w:rsidRPr="009765FD">
        <w:t>Tecnologías y Herramientas</w:t>
      </w:r>
      <w:bookmarkEnd w:id="36"/>
    </w:p>
    <w:p w14:paraId="513539B8" w14:textId="38F5C38E" w:rsidR="009765FD" w:rsidRPr="009765FD" w:rsidRDefault="009765FD" w:rsidP="00CB0BAA">
      <w:pPr>
        <w:pStyle w:val="Ttulo3"/>
      </w:pPr>
      <w:bookmarkStart w:id="37" w:name="_Toc191019467"/>
      <w:r w:rsidRPr="009765FD">
        <w:t>Lenguaje de programación</w:t>
      </w:r>
      <w:bookmarkEnd w:id="37"/>
    </w:p>
    <w:p w14:paraId="01F41FBD" w14:textId="77777777" w:rsidR="009765FD" w:rsidRPr="009765FD" w:rsidRDefault="009765FD" w:rsidP="00CB0BAA">
      <w:r w:rsidRPr="009765FD">
        <w:t xml:space="preserve">Para el desarrollo del frontend de la aplicación se utilizó </w:t>
      </w:r>
      <w:r w:rsidRPr="002B2ADF">
        <w:rPr>
          <w:i/>
          <w:iCs/>
        </w:rPr>
        <w:t>JavaScript</w:t>
      </w:r>
      <w:r w:rsidRPr="009765FD">
        <w:t xml:space="preserve"> con </w:t>
      </w:r>
      <w:r w:rsidRPr="002B2ADF">
        <w:rPr>
          <w:i/>
          <w:iCs/>
        </w:rPr>
        <w:t>TypeScript</w:t>
      </w:r>
      <w:r w:rsidRPr="009765FD">
        <w:t>, lo que permitió agregar tipado estático al código para mejorar su robustez y mantenibilidad. TypeScript facilita la detección temprana de errores, mejora la organización del código y permite un desarrollo más escalable.</w:t>
      </w:r>
    </w:p>
    <w:p w14:paraId="0D724B9D" w14:textId="5A035AB9" w:rsidR="009765FD" w:rsidRPr="009765FD" w:rsidRDefault="009765FD" w:rsidP="00CB0BAA">
      <w:pPr>
        <w:pStyle w:val="Ttulo3"/>
      </w:pPr>
      <w:bookmarkStart w:id="38" w:name="_Toc191019468"/>
      <w:r w:rsidRPr="009765FD">
        <w:t>Entorno de desarrollo</w:t>
      </w:r>
      <w:r w:rsidR="002B2ADF">
        <w:t>.</w:t>
      </w:r>
      <w:bookmarkEnd w:id="38"/>
    </w:p>
    <w:p w14:paraId="74CB711E" w14:textId="77777777" w:rsidR="009765FD" w:rsidRPr="009765FD" w:rsidRDefault="009765FD" w:rsidP="00CB0BAA">
      <w:pPr>
        <w:spacing w:after="160" w:line="259" w:lineRule="auto"/>
        <w:ind w:left="0" w:right="0" w:firstLine="0"/>
      </w:pPr>
      <w:r w:rsidRPr="009765FD">
        <w:t xml:space="preserve">El desarrollo del frontend se llevó a cabo en </w:t>
      </w:r>
      <w:r w:rsidRPr="009765FD">
        <w:rPr>
          <w:i/>
          <w:iCs/>
        </w:rPr>
        <w:t>Visual Studio Code</w:t>
      </w:r>
      <w:r w:rsidRPr="009765FD">
        <w:t>, un editor de código fuente ampliamente utilizado por su soporte para extensiones, depuración avanzada y compatibilidad con herramientas de desarrollo modernas. Esta herramienta permitió gestionar eficientemente el código, realizar pruebas y optimizar la experiencia de desarrollo.</w:t>
      </w:r>
    </w:p>
    <w:p w14:paraId="3BBF8DC0" w14:textId="72871E5E" w:rsidR="009765FD" w:rsidRPr="009765FD" w:rsidRDefault="009765FD" w:rsidP="00CB0BAA">
      <w:pPr>
        <w:pStyle w:val="Ttulo3"/>
      </w:pPr>
      <w:bookmarkStart w:id="39" w:name="_Toc191019469"/>
      <w:r w:rsidRPr="009765FD">
        <w:t>Frameworks y bibliotecas utilizadas</w:t>
      </w:r>
      <w:r w:rsidR="002B2ADF">
        <w:t>.</w:t>
      </w:r>
      <w:bookmarkEnd w:id="39"/>
    </w:p>
    <w:p w14:paraId="3EADD059" w14:textId="77777777" w:rsidR="009765FD" w:rsidRPr="009765FD" w:rsidRDefault="009765FD" w:rsidP="00CB0BAA">
      <w:r w:rsidRPr="009765FD">
        <w:t>Frameworks</w:t>
      </w:r>
    </w:p>
    <w:p w14:paraId="2D1EB8C1" w14:textId="77777777" w:rsidR="009765FD" w:rsidRPr="009765FD" w:rsidRDefault="009765FD" w:rsidP="00CB0BAA">
      <w:pPr>
        <w:pStyle w:val="Prrafodelista"/>
        <w:numPr>
          <w:ilvl w:val="0"/>
          <w:numId w:val="14"/>
        </w:numPr>
      </w:pPr>
      <w:r w:rsidRPr="009765FD">
        <w:t>Next.js: Framework basado en React que proporciona renderizado del lado del servidor (SSR) y generación estática, mejorando el rendimiento y la optimización SEO de la aplicación.</w:t>
      </w:r>
    </w:p>
    <w:p w14:paraId="0EA29676" w14:textId="77777777" w:rsidR="009765FD" w:rsidRPr="009765FD" w:rsidRDefault="009765FD" w:rsidP="00CB0BAA">
      <w:pPr>
        <w:pStyle w:val="Prrafodelista"/>
        <w:numPr>
          <w:ilvl w:val="0"/>
          <w:numId w:val="14"/>
        </w:numPr>
      </w:pPr>
      <w:r w:rsidRPr="009765FD">
        <w:t>React: Biblioteca para la creación de interfaces de usuario modulares y eficientes.</w:t>
      </w:r>
    </w:p>
    <w:p w14:paraId="0E72F840" w14:textId="77777777" w:rsidR="009765FD" w:rsidRPr="009765FD" w:rsidRDefault="009765FD" w:rsidP="00CB0BAA">
      <w:pPr>
        <w:pStyle w:val="Prrafodelista"/>
        <w:numPr>
          <w:ilvl w:val="0"/>
          <w:numId w:val="14"/>
        </w:numPr>
      </w:pPr>
      <w:r w:rsidRPr="009765FD">
        <w:lastRenderedPageBreak/>
        <w:t>Tailwind CSS: Framework de utilidades para la estilización del frontend, permitiendo diseños flexibles y altamente personalizables.</w:t>
      </w:r>
    </w:p>
    <w:p w14:paraId="6BAA5862" w14:textId="66D28DA5" w:rsidR="009765FD" w:rsidRPr="009765FD" w:rsidRDefault="009765FD" w:rsidP="00CB0BAA">
      <w:pPr>
        <w:pStyle w:val="Ttulo3"/>
        <w:numPr>
          <w:ilvl w:val="0"/>
          <w:numId w:val="0"/>
        </w:numPr>
      </w:pPr>
      <w:bookmarkStart w:id="40" w:name="_Toc191019470"/>
      <w:r w:rsidRPr="009765FD">
        <w:t>Librerías para visualización de datos</w:t>
      </w:r>
      <w:r w:rsidR="002B2ADF">
        <w:t>.</w:t>
      </w:r>
      <w:bookmarkEnd w:id="40"/>
    </w:p>
    <w:p w14:paraId="010D9D18" w14:textId="77777777" w:rsidR="009765FD" w:rsidRPr="009765FD" w:rsidRDefault="009765FD" w:rsidP="00CB0BAA">
      <w:pPr>
        <w:numPr>
          <w:ilvl w:val="0"/>
          <w:numId w:val="11"/>
        </w:numPr>
        <w:spacing w:after="160" w:line="259" w:lineRule="auto"/>
        <w:ind w:right="0"/>
      </w:pPr>
      <w:r w:rsidRPr="009765FD">
        <w:rPr>
          <w:i/>
          <w:iCs/>
        </w:rPr>
        <w:t>Chart.js + react-chartjs-2</w:t>
      </w:r>
      <w:r w:rsidRPr="009765FD">
        <w:t>: Utilizadas para la representación de datos mediante gráficos interactivos.</w:t>
      </w:r>
    </w:p>
    <w:p w14:paraId="02504E01" w14:textId="77777777" w:rsidR="009765FD" w:rsidRPr="009765FD" w:rsidRDefault="009765FD" w:rsidP="00CB0BAA">
      <w:pPr>
        <w:numPr>
          <w:ilvl w:val="0"/>
          <w:numId w:val="11"/>
        </w:numPr>
        <w:spacing w:after="160" w:line="259" w:lineRule="auto"/>
        <w:ind w:right="0"/>
      </w:pPr>
      <w:r w:rsidRPr="009765FD">
        <w:rPr>
          <w:i/>
          <w:iCs/>
        </w:rPr>
        <w:t xml:space="preserve">React </w:t>
      </w:r>
      <w:proofErr w:type="spellStart"/>
      <w:r w:rsidRPr="009765FD">
        <w:rPr>
          <w:i/>
          <w:iCs/>
        </w:rPr>
        <w:t>Graph</w:t>
      </w:r>
      <w:proofErr w:type="spellEnd"/>
      <w:r w:rsidRPr="009765FD">
        <w:rPr>
          <w:i/>
          <w:iCs/>
        </w:rPr>
        <w:t xml:space="preserve"> Vis</w:t>
      </w:r>
      <w:r w:rsidRPr="009765FD">
        <w:t>: Facilita la visualización de grafos, permitiendo representar relaciones entre datos de manera intuitiva.</w:t>
      </w:r>
    </w:p>
    <w:p w14:paraId="5DCD3D40" w14:textId="77777777" w:rsidR="009765FD" w:rsidRPr="009765FD" w:rsidRDefault="009765FD" w:rsidP="00CB0BAA">
      <w:pPr>
        <w:numPr>
          <w:ilvl w:val="0"/>
          <w:numId w:val="11"/>
        </w:numPr>
        <w:spacing w:after="160" w:line="259" w:lineRule="auto"/>
        <w:ind w:right="0"/>
      </w:pPr>
      <w:r w:rsidRPr="009765FD">
        <w:rPr>
          <w:i/>
          <w:iCs/>
        </w:rPr>
        <w:t xml:space="preserve">React </w:t>
      </w:r>
      <w:proofErr w:type="spellStart"/>
      <w:r w:rsidRPr="009765FD">
        <w:rPr>
          <w:i/>
          <w:iCs/>
        </w:rPr>
        <w:t>Tooltip</w:t>
      </w:r>
      <w:proofErr w:type="spellEnd"/>
      <w:r w:rsidRPr="009765FD">
        <w:t xml:space="preserve">: Implementación de </w:t>
      </w:r>
      <w:proofErr w:type="spellStart"/>
      <w:r w:rsidRPr="009765FD">
        <w:t>tooltips</w:t>
      </w:r>
      <w:proofErr w:type="spellEnd"/>
      <w:r w:rsidRPr="009765FD">
        <w:t xml:space="preserve"> para mejorar la interactividad en los elementos visuales de la aplicación.</w:t>
      </w:r>
    </w:p>
    <w:p w14:paraId="25B3B121" w14:textId="2209CC9F" w:rsidR="009765FD" w:rsidRPr="009765FD" w:rsidRDefault="009765FD" w:rsidP="00CB0BAA">
      <w:pPr>
        <w:spacing w:after="160" w:line="259" w:lineRule="auto"/>
        <w:ind w:right="0"/>
      </w:pPr>
      <w:r w:rsidRPr="009765FD">
        <w:t>Herramientas de desarrollo y buenas prácticas</w:t>
      </w:r>
      <w:r w:rsidR="002B2ADF">
        <w:t>.</w:t>
      </w:r>
    </w:p>
    <w:p w14:paraId="799F074A" w14:textId="77777777" w:rsidR="009765FD" w:rsidRPr="009765FD" w:rsidRDefault="009765FD" w:rsidP="00CB0BAA">
      <w:pPr>
        <w:numPr>
          <w:ilvl w:val="0"/>
          <w:numId w:val="12"/>
        </w:numPr>
        <w:spacing w:after="160" w:line="259" w:lineRule="auto"/>
        <w:ind w:right="0"/>
      </w:pPr>
      <w:r w:rsidRPr="009765FD">
        <w:rPr>
          <w:i/>
          <w:iCs/>
        </w:rPr>
        <w:t>TypeScript</w:t>
      </w:r>
      <w:r w:rsidRPr="009765FD">
        <w:t>: Mejora la robustez del código al agregar tipado estático.</w:t>
      </w:r>
    </w:p>
    <w:p w14:paraId="64E7ACF3" w14:textId="77777777" w:rsidR="009765FD" w:rsidRPr="009765FD" w:rsidRDefault="009765FD" w:rsidP="00CB0BAA">
      <w:pPr>
        <w:numPr>
          <w:ilvl w:val="0"/>
          <w:numId w:val="12"/>
        </w:numPr>
        <w:spacing w:after="160" w:line="259" w:lineRule="auto"/>
        <w:ind w:right="0"/>
      </w:pPr>
      <w:proofErr w:type="spellStart"/>
      <w:r w:rsidRPr="009765FD">
        <w:rPr>
          <w:i/>
          <w:iCs/>
        </w:rPr>
        <w:t>ESLint</w:t>
      </w:r>
      <w:proofErr w:type="spellEnd"/>
      <w:r w:rsidRPr="009765FD">
        <w:t>: Garantiza la aplicación de buenas prácticas en el código, reduciendo errores y mejorando la legibilidad.</w:t>
      </w:r>
    </w:p>
    <w:p w14:paraId="26E2C4EA" w14:textId="77777777" w:rsidR="009765FD" w:rsidRPr="009765FD" w:rsidRDefault="009765FD" w:rsidP="00CB0BAA">
      <w:pPr>
        <w:numPr>
          <w:ilvl w:val="0"/>
          <w:numId w:val="12"/>
        </w:numPr>
        <w:spacing w:after="160" w:line="259" w:lineRule="auto"/>
        <w:ind w:right="0"/>
      </w:pPr>
      <w:proofErr w:type="spellStart"/>
      <w:r w:rsidRPr="009765FD">
        <w:rPr>
          <w:i/>
          <w:iCs/>
        </w:rPr>
        <w:t>PostCSS</w:t>
      </w:r>
      <w:proofErr w:type="spellEnd"/>
      <w:r w:rsidRPr="009765FD">
        <w:t>: Procesador de estilos utilizado en conjunto con Tailwind CSS para optimizar los estilos de la aplicación.</w:t>
      </w:r>
    </w:p>
    <w:p w14:paraId="64A9084B" w14:textId="77777777" w:rsidR="009765FD" w:rsidRPr="009765FD" w:rsidRDefault="009765FD" w:rsidP="00CB0BAA">
      <w:pPr>
        <w:spacing w:after="160" w:line="259" w:lineRule="auto"/>
        <w:ind w:right="0"/>
      </w:pPr>
      <w:r w:rsidRPr="009765FD">
        <w:t>Integración con el backend</w:t>
      </w:r>
    </w:p>
    <w:p w14:paraId="43B0036E" w14:textId="77777777" w:rsidR="009765FD" w:rsidRPr="009765FD" w:rsidRDefault="009765FD" w:rsidP="00CB0BAA">
      <w:pPr>
        <w:numPr>
          <w:ilvl w:val="0"/>
          <w:numId w:val="13"/>
        </w:numPr>
        <w:spacing w:after="160" w:line="259" w:lineRule="auto"/>
        <w:ind w:right="0"/>
      </w:pPr>
      <w:r w:rsidRPr="009765FD">
        <w:rPr>
          <w:i/>
          <w:iCs/>
        </w:rPr>
        <w:t>Axios</w:t>
      </w:r>
      <w:r w:rsidRPr="009765FD">
        <w:t>: Cliente HTTP utilizado para la realización de peticiones al backend de manera eficiente y flexible.</w:t>
      </w:r>
    </w:p>
    <w:p w14:paraId="5280792A" w14:textId="77777777" w:rsidR="009765FD" w:rsidRDefault="009765FD" w:rsidP="00CB0BAA">
      <w:pPr>
        <w:spacing w:after="160" w:line="259" w:lineRule="auto"/>
        <w:ind w:left="0" w:right="0" w:firstLine="0"/>
      </w:pPr>
      <w:r w:rsidRPr="009765FD">
        <w:t>Con esta selección de herramientas y bibliotecas, el desarrollo del frontend se estructuró para garantizar un código modular, mantenible y optimizado para su interacción con el backend.</w:t>
      </w:r>
    </w:p>
    <w:p w14:paraId="05780ADF" w14:textId="10555DCD" w:rsidR="00143784" w:rsidRDefault="00143784" w:rsidP="006A0135">
      <w:pPr>
        <w:pStyle w:val="Ttulo3"/>
      </w:pPr>
      <w:bookmarkStart w:id="41" w:name="_Toc191019471"/>
      <w:r w:rsidRPr="006A0135">
        <w:t>Metodología</w:t>
      </w:r>
      <w:r>
        <w:t xml:space="preserve"> de la </w:t>
      </w:r>
      <w:r w:rsidR="009844B0">
        <w:t>i</w:t>
      </w:r>
      <w:r>
        <w:t>nvestigación.</w:t>
      </w:r>
      <w:bookmarkEnd w:id="41"/>
    </w:p>
    <w:p w14:paraId="3B0DB58C" w14:textId="1F30F3D2" w:rsidR="00143784" w:rsidRPr="00143784" w:rsidRDefault="00143784" w:rsidP="00143784">
      <w:r w:rsidRPr="00143784">
        <w:rPr>
          <w:i/>
          <w:iCs/>
        </w:rPr>
        <w:t xml:space="preserve">XP (Extreme </w:t>
      </w:r>
      <w:proofErr w:type="spellStart"/>
      <w:r w:rsidRPr="00143784">
        <w:rPr>
          <w:i/>
          <w:iCs/>
        </w:rPr>
        <w:t>Programming</w:t>
      </w:r>
      <w:proofErr w:type="spellEnd"/>
      <w:r w:rsidRPr="00143784">
        <w:rPr>
          <w:i/>
          <w:iCs/>
        </w:rPr>
        <w:t>),</w:t>
      </w:r>
      <w:r w:rsidRPr="00143784">
        <w:t xml:space="preserve"> destaca por su enfoque ágil y flexible, ideal para proyectos que requieren una rápida adaptación a cambios. XP se enfoca en la entrega continua de software funcional mediante ciclos de desarrollo cortos e iterativos, lo que permite incorporar feedback constante de los usuarios y mejorar el sistema de manera continua. Además, XP promueve una estrecha colaboración entre los miembros del equipo, incluyendo programadores, </w:t>
      </w:r>
      <w:proofErr w:type="spellStart"/>
      <w:r w:rsidRPr="00143784">
        <w:t>testers</w:t>
      </w:r>
      <w:proofErr w:type="spellEnd"/>
      <w:r w:rsidRPr="00143784">
        <w:t xml:space="preserve"> y diseñadores, lo que facilita la resolución de problemas de forma ágil. Otra característica clave de XP es su enfoque en la calidad del código, con prácticas como la refactorización constante y las pruebas automatizadas, asegurando que el software sea robusto y escalable a medida que se desarrollan nuevas funcionalidades. Este enfoque iterativo y colaborativo encaja perfectamente con los objetivos de ForecEdu, permitiendo una rápida evolución del sistema y una alta calidad en su entrega.</w:t>
      </w:r>
    </w:p>
    <w:p w14:paraId="38231B4F" w14:textId="6B2CDB3B" w:rsidR="00660370" w:rsidRDefault="00660370" w:rsidP="006A0135">
      <w:pPr>
        <w:pStyle w:val="Ttulo2"/>
      </w:pPr>
      <w:bookmarkStart w:id="42" w:name="_Toc191019472"/>
      <w:r w:rsidRPr="006A0135">
        <w:t>Conclusiones</w:t>
      </w:r>
      <w:r>
        <w:t xml:space="preserve"> del Capitulo</w:t>
      </w:r>
      <w:bookmarkEnd w:id="42"/>
      <w:r w:rsidR="009844B0">
        <w:t>.</w:t>
      </w:r>
    </w:p>
    <w:p w14:paraId="0E548F39" w14:textId="77777777" w:rsidR="00C37AA4" w:rsidRDefault="00C37AA4" w:rsidP="00C37AA4">
      <w:pPr>
        <w:rPr>
          <w:lang w:eastAsia="en-US"/>
        </w:rPr>
      </w:pPr>
      <w:r w:rsidRPr="00C37AA4">
        <w:rPr>
          <w:lang w:eastAsia="en-US"/>
        </w:rPr>
        <w:lastRenderedPageBreak/>
        <w:t>Se ha desarrollado un marco teórico que abarca los principales conceptos relacionados con la gestión del claustro docente, la inteligencia artificial y el análisis predictivo en el ámbito educativo. Estos fundamentos proporcionan la base conceptual necesaria para entender el contexto en el que opera ForecEdu.</w:t>
      </w:r>
    </w:p>
    <w:p w14:paraId="2F4B5898" w14:textId="77777777" w:rsidR="00C37AA4" w:rsidRDefault="00C37AA4" w:rsidP="00C37AA4">
      <w:pPr>
        <w:rPr>
          <w:lang w:eastAsia="en-US"/>
        </w:rPr>
      </w:pPr>
      <w:r w:rsidRPr="00C37AA4">
        <w:rPr>
          <w:lang w:eastAsia="en-US"/>
        </w:rPr>
        <w:t xml:space="preserve">El análisis del estado del arte ha permitido identificar diversas herramientas y metodologías utilizadas en la visualización y análisis de datos en entornos educativos. La comparación de sistemas como Tableau, </w:t>
      </w:r>
      <w:proofErr w:type="spellStart"/>
      <w:r w:rsidRPr="00C37AA4">
        <w:rPr>
          <w:lang w:eastAsia="en-US"/>
        </w:rPr>
        <w:t>Power</w:t>
      </w:r>
      <w:proofErr w:type="spellEnd"/>
      <w:r w:rsidRPr="00C37AA4">
        <w:rPr>
          <w:lang w:eastAsia="en-US"/>
        </w:rPr>
        <w:t xml:space="preserve"> BI y Zoho </w:t>
      </w:r>
      <w:proofErr w:type="spellStart"/>
      <w:r w:rsidRPr="00C37AA4">
        <w:rPr>
          <w:lang w:eastAsia="en-US"/>
        </w:rPr>
        <w:t>Analytics</w:t>
      </w:r>
      <w:proofErr w:type="spellEnd"/>
      <w:r w:rsidRPr="00C37AA4">
        <w:rPr>
          <w:lang w:eastAsia="en-US"/>
        </w:rPr>
        <w:t xml:space="preserve"> ha evidenciado las ventajas y limitaciones de cada uno, justificando la selección de Zoho </w:t>
      </w:r>
      <w:proofErr w:type="spellStart"/>
      <w:r w:rsidRPr="00C37AA4">
        <w:rPr>
          <w:lang w:eastAsia="en-US"/>
        </w:rPr>
        <w:t>Analytics</w:t>
      </w:r>
      <w:proofErr w:type="spellEnd"/>
      <w:r w:rsidRPr="00C37AA4">
        <w:rPr>
          <w:lang w:eastAsia="en-US"/>
        </w:rPr>
        <w:t xml:space="preserve"> como solución integrada en ForecEdu.</w:t>
      </w:r>
    </w:p>
    <w:p w14:paraId="578EDC64" w14:textId="77777777" w:rsidR="00C37AA4" w:rsidRDefault="00C37AA4" w:rsidP="00C37AA4">
      <w:pPr>
        <w:rPr>
          <w:lang w:eastAsia="en-US"/>
        </w:rPr>
      </w:pPr>
      <w:r w:rsidRPr="00C37AA4">
        <w:rPr>
          <w:lang w:eastAsia="en-US"/>
        </w:rPr>
        <w:t xml:space="preserve">Asimismo, se ha establecido un conjunto de tecnologías y herramientas que conforman la arquitectura del frontend del sistema. El uso de Next.js y Tailwind CSS, junto con bibliotecas especializadas en visualización como Chart.js y React </w:t>
      </w:r>
      <w:proofErr w:type="spellStart"/>
      <w:r w:rsidRPr="00C37AA4">
        <w:rPr>
          <w:lang w:eastAsia="en-US"/>
        </w:rPr>
        <w:t>Graph</w:t>
      </w:r>
      <w:proofErr w:type="spellEnd"/>
      <w:r w:rsidRPr="00C37AA4">
        <w:rPr>
          <w:lang w:eastAsia="en-US"/>
        </w:rPr>
        <w:t xml:space="preserve"> Vis, garantiza una interfaz optimizada para la exploración e interpretación de datos educativos. La integración con el backend mediante Axios permite la comunicación eficiente con los modelos analíticos que sustentan la funcionalidad de la plataforma.</w:t>
      </w:r>
      <w:r w:rsidRPr="00C37AA4">
        <w:rPr>
          <w:lang w:eastAsia="en-US"/>
        </w:rPr>
        <w:br/>
        <w:t xml:space="preserve">Por último, se ha decidido adoptar la metodología de desarrollo XP (Extreme </w:t>
      </w:r>
      <w:proofErr w:type="spellStart"/>
      <w:r w:rsidRPr="00C37AA4">
        <w:rPr>
          <w:lang w:eastAsia="en-US"/>
        </w:rPr>
        <w:t>Programming</w:t>
      </w:r>
      <w:proofErr w:type="spellEnd"/>
      <w:r w:rsidRPr="00C37AA4">
        <w:rPr>
          <w:lang w:eastAsia="en-US"/>
        </w:rPr>
        <w:t>), la cual guiará todo el proceso de desarrollo de ForecEdu, asegurando un enfoque ágil, iterativo y colaborativo.</w:t>
      </w:r>
    </w:p>
    <w:p w14:paraId="287987C9" w14:textId="77777777" w:rsidR="006A0135" w:rsidRDefault="00C37AA4" w:rsidP="00C37AA4">
      <w:pPr>
        <w:rPr>
          <w:lang w:eastAsia="en-US"/>
        </w:rPr>
        <w:sectPr w:rsidR="006A0135" w:rsidSect="00463DC2">
          <w:footerReference w:type="default" r:id="rId16"/>
          <w:pgSz w:w="11906" w:h="16838" w:code="9"/>
          <w:pgMar w:top="1701" w:right="1134" w:bottom="1700" w:left="1134" w:header="1134" w:footer="1134" w:gutter="0"/>
          <w:pgNumType w:fmt="numberInDash"/>
          <w:cols w:space="720"/>
          <w:formProt w:val="0"/>
          <w:docGrid w:linePitch="100"/>
        </w:sectPr>
      </w:pPr>
      <w:r w:rsidRPr="00C37AA4">
        <w:rPr>
          <w:lang w:eastAsia="en-US"/>
        </w:rPr>
        <w:t>Este capítulo sienta las bases teóricas y tecnológicas necesarias para la implementación de ForecEdu, asegurando que el desarrollo del sistema se alinee con los principios del análisis predictivo y la visualización de datos en el contexto educativo.</w:t>
      </w:r>
    </w:p>
    <w:p w14:paraId="69B3427D" w14:textId="77777777" w:rsidR="00544CC9" w:rsidRPr="00774768" w:rsidRDefault="00051A6C" w:rsidP="006A0135">
      <w:pPr>
        <w:pStyle w:val="Ttulo1"/>
        <w:rPr>
          <w:sz w:val="27"/>
          <w:szCs w:val="27"/>
          <w:lang w:eastAsia="en-US"/>
        </w:rPr>
      </w:pPr>
      <w:bookmarkStart w:id="43" w:name="_Toc191019473"/>
      <w:r>
        <w:rPr>
          <w:lang w:eastAsia="en-US"/>
        </w:rPr>
        <w:lastRenderedPageBreak/>
        <w:t xml:space="preserve">Capitulo II. </w:t>
      </w:r>
      <w:r w:rsidR="00544CC9" w:rsidRPr="00774768">
        <w:t xml:space="preserve">Análisis y diseño de la </w:t>
      </w:r>
      <w:r w:rsidR="00544CC9" w:rsidRPr="006A0135">
        <w:t>solución</w:t>
      </w:r>
      <w:bookmarkEnd w:id="43"/>
    </w:p>
    <w:p w14:paraId="4150DDDB" w14:textId="5AF925A2" w:rsidR="00660370" w:rsidRDefault="005E5FB8" w:rsidP="006A0135">
      <w:pPr>
        <w:pStyle w:val="Ttulo2"/>
        <w:numPr>
          <w:ilvl w:val="0"/>
          <w:numId w:val="20"/>
        </w:numPr>
      </w:pPr>
      <w:r w:rsidRPr="005E5FB8">
        <w:t>Descripción de la Plataforma</w:t>
      </w:r>
    </w:p>
    <w:p w14:paraId="27726FC7" w14:textId="083F5EEF" w:rsidR="005E5FB8" w:rsidRPr="005E5FB8" w:rsidRDefault="002A7C07" w:rsidP="006A0135">
      <w:r w:rsidRPr="002A7C07">
        <w:t xml:space="preserve">El análisis y visualización de datos juegan un papel crucial en la </w:t>
      </w:r>
      <w:r w:rsidRPr="006A0135">
        <w:rPr>
          <w:rStyle w:val="Ttulodellibro"/>
        </w:rPr>
        <w:t>interpretación</w:t>
      </w:r>
      <w:r w:rsidRPr="002A7C07">
        <w:t xml:space="preserve"> de tendencias y la toma de decisiones basadas en modelos predictivos. La complejidad de estos modelos puede dificultar la comprensión de sus resultados, lo que hace indispensable una herramienta que </w:t>
      </w:r>
      <w:r w:rsidR="006A0135" w:rsidRPr="002A7C07">
        <w:t>los presentes</w:t>
      </w:r>
      <w:r w:rsidRPr="002A7C07">
        <w:t xml:space="preserve"> de manera clara y accesible. Para atender esta necesidad, se propone ForecEdu, una interfaz gráfica que transforma la información generada por el backend en representaciones visuales intuitivas, permitiendo a los usuarios explorar, comparar y analizar los datos sin necesidad de profundizar en los procesos internos de procesamiento y predicción.</w:t>
      </w:r>
    </w:p>
    <w:p w14:paraId="4F39C776" w14:textId="77777777" w:rsidR="006A0135" w:rsidRPr="006A0135" w:rsidRDefault="006A0135" w:rsidP="006A0135">
      <w:pPr>
        <w:pStyle w:val="Prrafodelista"/>
        <w:numPr>
          <w:ilvl w:val="0"/>
          <w:numId w:val="22"/>
        </w:numPr>
        <w:outlineLvl w:val="1"/>
        <w:rPr>
          <w:b/>
          <w:bCs/>
          <w:vanish/>
        </w:rPr>
      </w:pPr>
    </w:p>
    <w:p w14:paraId="3BDE82A0" w14:textId="77777777" w:rsidR="006A0135" w:rsidRPr="006A0135" w:rsidRDefault="006A0135" w:rsidP="006A0135">
      <w:pPr>
        <w:pStyle w:val="Prrafodelista"/>
        <w:numPr>
          <w:ilvl w:val="1"/>
          <w:numId w:val="22"/>
        </w:numPr>
        <w:outlineLvl w:val="1"/>
        <w:rPr>
          <w:b/>
          <w:bCs/>
          <w:vanish/>
        </w:rPr>
      </w:pPr>
    </w:p>
    <w:p w14:paraId="6CB1B611" w14:textId="28A074F1" w:rsidR="005E5FB8" w:rsidRDefault="005E5FB8" w:rsidP="006A0135">
      <w:pPr>
        <w:pStyle w:val="Ttulo3"/>
      </w:pPr>
      <w:r w:rsidRPr="006A0135">
        <w:t>Propuesta</w:t>
      </w:r>
      <w:r w:rsidRPr="005E5FB8">
        <w:t xml:space="preserve"> de </w:t>
      </w:r>
      <w:r w:rsidR="000D0CAD">
        <w:t>s</w:t>
      </w:r>
      <w:r w:rsidRPr="005E5FB8">
        <w:t>olución</w:t>
      </w:r>
      <w:r w:rsidR="000D0CAD">
        <w:t>.</w:t>
      </w:r>
    </w:p>
    <w:p w14:paraId="6685E8DB" w14:textId="4A0F8864" w:rsidR="00696A60" w:rsidRPr="00696A60" w:rsidRDefault="00696A60" w:rsidP="00696A60">
      <w:pPr>
        <w:rPr>
          <w:lang w:eastAsia="en-US"/>
        </w:rPr>
      </w:pPr>
      <w:r w:rsidRPr="00696A60">
        <w:rPr>
          <w:lang w:eastAsia="en-US"/>
        </w:rPr>
        <w:t>La solución</w:t>
      </w:r>
      <w:r w:rsidR="00DE7167">
        <w:rPr>
          <w:lang w:eastAsia="en-US"/>
        </w:rPr>
        <w:t xml:space="preserve"> </w:t>
      </w:r>
      <w:r w:rsidR="00DE7167" w:rsidRPr="00696A60">
        <w:rPr>
          <w:lang w:eastAsia="en-US"/>
        </w:rPr>
        <w:t>propuesta</w:t>
      </w:r>
      <w:r w:rsidRPr="00696A60">
        <w:rPr>
          <w:lang w:eastAsia="en-US"/>
        </w:rPr>
        <w:t xml:space="preserve"> consiste </w:t>
      </w:r>
      <w:r w:rsidR="002A7C07">
        <w:rPr>
          <w:lang w:eastAsia="en-US"/>
        </w:rPr>
        <w:t xml:space="preserve">en </w:t>
      </w:r>
      <w:r w:rsidRPr="00696A60">
        <w:rPr>
          <w:lang w:eastAsia="en-US"/>
        </w:rPr>
        <w:t>una interfaz gráfica diseñada específicamente para visualizar de manera efectiva los resultados generados por el backend, que procesa y analiza los datos relacionados con la composición y comportamiento del claustro docente en la Universidad de Ciencias Informáticas (UCI). Esta plataforma, construida con Next.js y Tailwind CSS, se enfoca en proporcionar una representación visual clara e intuitiva de las tendencias y hallazgos obtenidos a partir de modelos predictivos como AutoARIMA, CNN, LSTM y Autoencoders.</w:t>
      </w:r>
    </w:p>
    <w:p w14:paraId="3A4310D8" w14:textId="77777777" w:rsidR="00696A60" w:rsidRPr="00696A60" w:rsidRDefault="00696A60" w:rsidP="00696A60">
      <w:pPr>
        <w:rPr>
          <w:lang w:eastAsia="en-US"/>
        </w:rPr>
      </w:pPr>
      <w:r w:rsidRPr="00696A60">
        <w:rPr>
          <w:lang w:eastAsia="en-US"/>
        </w:rPr>
        <w:t>ForecEdu permite a los usuarios interactuar con datos de manera eficiente, facilitando la interpretación de los resultados sin necesidad de conocimientos técnicos profundos. La interfaz está diseñada para mostrar gráficas dinámicas y estadísticas relevantes, permitiendo a los usuarios realizar comparaciones visuales y aplicar pruebas estadísticas, como el test de Friedman y la prueba post-hoc de Nemenyi, que son fundamentales para la toma de decisiones académicas.</w:t>
      </w:r>
    </w:p>
    <w:p w14:paraId="762B059C" w14:textId="335F3CF8" w:rsidR="005E5FB8" w:rsidRPr="00696A60" w:rsidRDefault="00696A60" w:rsidP="00696A60">
      <w:pPr>
        <w:rPr>
          <w:lang w:eastAsia="en-US"/>
        </w:rPr>
      </w:pPr>
      <w:r w:rsidRPr="00696A60">
        <w:rPr>
          <w:lang w:eastAsia="en-US"/>
        </w:rPr>
        <w:t>Los usuarios accederán a un entorno intuitivo que se limita a la visualización de los datos procesados por el backend, eliminando la complejidad asociada a la interpretación de modelos predictivos. La solución se convierte en una herramienta vital para la comunidad académica, optimizando el proceso de análisis de datos y apoyando la toma de decisiones informadas.</w:t>
      </w:r>
    </w:p>
    <w:p w14:paraId="5D953E27" w14:textId="73C4F104" w:rsidR="005E5FB8" w:rsidRDefault="005E5FB8" w:rsidP="006A0135">
      <w:pPr>
        <w:pStyle w:val="Ttulo3"/>
      </w:pPr>
      <w:r w:rsidRPr="006A0135">
        <w:t>Funcionamiento</w:t>
      </w:r>
      <w:r w:rsidRPr="005E5FB8">
        <w:t xml:space="preserve"> </w:t>
      </w:r>
      <w:r w:rsidR="00B93F89">
        <w:t>i</w:t>
      </w:r>
      <w:r w:rsidRPr="005E5FB8">
        <w:t>nterno</w:t>
      </w:r>
      <w:r w:rsidR="00B93F89">
        <w:t>.</w:t>
      </w:r>
    </w:p>
    <w:p w14:paraId="7EA0C847" w14:textId="77777777" w:rsidR="00696A60" w:rsidRPr="00696A60" w:rsidRDefault="00696A60" w:rsidP="00696A60">
      <w:r w:rsidRPr="00696A60">
        <w:t>La propuesta de solución se centra en el desarrollo de ForecEdu, una interfaz gráfica web que permite visualizar de manera intuitiva y eficiente los datos generados por los modelos predictivos implementados en el backend. ForecEdu está diseñado para atender las necesidades de análisis del claustro docente en la Universidad de Ciencias Informáticas (UCI), facilitando la interpretación de tendencias y apoyando la toma de decisiones basadas en datos.</w:t>
      </w:r>
    </w:p>
    <w:p w14:paraId="793058CE" w14:textId="77777777" w:rsidR="00696A60" w:rsidRPr="00696A60" w:rsidRDefault="00696A60" w:rsidP="00696A60">
      <w:r w:rsidRPr="00696A60">
        <w:lastRenderedPageBreak/>
        <w:t>La plataforma se estructura en tres componentes principales: la visualización de datos, las comparaciones entre diferentes conjuntos de datos y la ejecución de pruebas estadísticas.</w:t>
      </w:r>
    </w:p>
    <w:p w14:paraId="4ECBD158" w14:textId="77777777" w:rsidR="00696A60" w:rsidRPr="00696A60" w:rsidRDefault="00696A60" w:rsidP="00696A60">
      <w:pPr>
        <w:numPr>
          <w:ilvl w:val="0"/>
          <w:numId w:val="15"/>
        </w:numPr>
      </w:pPr>
      <w:r w:rsidRPr="00696A60">
        <w:rPr>
          <w:b/>
          <w:bCs/>
        </w:rPr>
        <w:t>Visualización de datos:</w:t>
      </w:r>
      <w:r w:rsidRPr="00696A60">
        <w:t xml:space="preserve"> Esta funcionalidad ofrece una representación clara y accesible de los resultados de los modelos predictivos, como AutoARIMA, CNN, LSTM y Autoencoders. Utilizando gráficos interactivos, los usuarios pueden explorar fácilmente las tendencias y patrones en los datos, lo que permite una comprensión más profunda de la información presentada.</w:t>
      </w:r>
    </w:p>
    <w:p w14:paraId="7C2AF634" w14:textId="77777777" w:rsidR="00696A60" w:rsidRPr="00696A60" w:rsidRDefault="00696A60" w:rsidP="00696A60">
      <w:pPr>
        <w:numPr>
          <w:ilvl w:val="0"/>
          <w:numId w:val="15"/>
        </w:numPr>
      </w:pPr>
      <w:r w:rsidRPr="00696A60">
        <w:rPr>
          <w:b/>
          <w:bCs/>
        </w:rPr>
        <w:t>Comparaciones de datos:</w:t>
      </w:r>
      <w:r w:rsidRPr="00696A60">
        <w:t xml:space="preserve"> ForecEdu permite a los usuarios realizar comparaciones entre diferentes conjuntos de datos, lo que resulta fundamental para identificar variaciones y tendencias en el comportamiento del claustro docente. Esta capacidad de comparación no solo mejora la interpretación de los datos, sino que también ayuda a detectar anomalías que podrían requerir atención.</w:t>
      </w:r>
    </w:p>
    <w:p w14:paraId="173435E9" w14:textId="77777777" w:rsidR="00696A60" w:rsidRPr="00696A60" w:rsidRDefault="00696A60" w:rsidP="00696A60">
      <w:pPr>
        <w:numPr>
          <w:ilvl w:val="0"/>
          <w:numId w:val="15"/>
        </w:numPr>
      </w:pPr>
      <w:r w:rsidRPr="00696A60">
        <w:rPr>
          <w:b/>
          <w:bCs/>
        </w:rPr>
        <w:t>Pruebas estadísticas:</w:t>
      </w:r>
      <w:r w:rsidRPr="00696A60">
        <w:t xml:space="preserve"> La plataforma incluye herramientas para aplicar pruebas estadísticas, como el test de Friedman y la prueba post-hoc de Nemenyi. Estas pruebas permiten a los usuarios evaluar la significancia de los resultados obtenidos y fundamentar las decisiones académicas en análisis rigurosos.</w:t>
      </w:r>
    </w:p>
    <w:p w14:paraId="4904D96D" w14:textId="77777777" w:rsidR="00696A60" w:rsidRPr="00696A60" w:rsidRDefault="00696A60" w:rsidP="00696A60">
      <w:r w:rsidRPr="00696A60">
        <w:t>El desarrollo de ForecEdu se lleva a cabo utilizando Next.js y Tailwind CSS para el frontend, asegurando una experiencia de usuario fluida y atractiva. El sistema consume la información proporcionada por un backend desarrollado en Django, lo que garantiza la integridad y la eficiencia en el manejo de datos.</w:t>
      </w:r>
    </w:p>
    <w:p w14:paraId="409259A2" w14:textId="4DB5B5EF" w:rsidR="00475CBC" w:rsidRPr="00B93F89" w:rsidRDefault="00475CBC" w:rsidP="00475CBC">
      <w:pPr>
        <w:pStyle w:val="Ttulo2"/>
      </w:pPr>
      <w:r w:rsidRPr="00B93F89">
        <w:t>Requerimientos No Funcionales</w:t>
      </w:r>
      <w:r w:rsidR="00B93F89" w:rsidRPr="00B93F89">
        <w:t>.</w:t>
      </w:r>
    </w:p>
    <w:p w14:paraId="49856847" w14:textId="77777777" w:rsidR="00475CBC" w:rsidRPr="00475CBC" w:rsidRDefault="00475CBC" w:rsidP="00475CBC">
      <w:r w:rsidRPr="00475CBC">
        <w:t>Los requerimientos no funcionales establecen las características generales del sistema en términos de rendimiento, compatibilidad, seguridad y usabilidad, sin referirse directamente a sus funcionalidades específicas. Estos requisitos determinan restricciones técnicas y operativas que deben cumplirse para garantizar el correcto funcionamiento de ForecEdu.</w:t>
      </w:r>
    </w:p>
    <w:p w14:paraId="1DFE5020" w14:textId="5F40657A" w:rsidR="00475CBC" w:rsidRPr="00475CBC" w:rsidRDefault="00475CBC" w:rsidP="00475CBC">
      <w:pPr>
        <w:rPr>
          <w:i/>
          <w:iCs/>
        </w:rPr>
      </w:pPr>
      <w:r w:rsidRPr="00475CBC">
        <w:rPr>
          <w:i/>
          <w:iCs/>
        </w:rPr>
        <w:t>Requisitos de usabilidad</w:t>
      </w:r>
      <w:r w:rsidR="00B93F89">
        <w:rPr>
          <w:i/>
          <w:iCs/>
        </w:rPr>
        <w:t>.</w:t>
      </w:r>
    </w:p>
    <w:p w14:paraId="4054976B" w14:textId="77777777" w:rsidR="00475CBC" w:rsidRPr="00475CBC" w:rsidRDefault="00475CBC" w:rsidP="00475CBC">
      <w:r w:rsidRPr="00475CBC">
        <w:rPr>
          <w:b/>
          <w:bCs/>
        </w:rPr>
        <w:t>RNF 01.</w:t>
      </w:r>
      <w:r w:rsidRPr="00475CBC">
        <w:t xml:space="preserve"> La interfaz de usuario debe ser intuitiva y permitir la visualización eficiente de los datos generados por el backend, con una estructura clara y navegación fluida.</w:t>
      </w:r>
      <w:r w:rsidRPr="00475CBC">
        <w:br/>
      </w:r>
      <w:r w:rsidRPr="00475CBC">
        <w:rPr>
          <w:b/>
          <w:bCs/>
        </w:rPr>
        <w:t>RNF 02.</w:t>
      </w:r>
      <w:r w:rsidRPr="00475CBC">
        <w:t xml:space="preserve"> La plataforma debe ser completamente responsive, garantizando su accesibilidad desde computadoras, tabletas y dispositivos móviles.</w:t>
      </w:r>
      <w:r w:rsidRPr="00475CBC">
        <w:br/>
      </w:r>
      <w:r w:rsidRPr="00475CBC">
        <w:rPr>
          <w:b/>
          <w:bCs/>
        </w:rPr>
        <w:t>RNF 03.</w:t>
      </w:r>
      <w:r w:rsidRPr="00475CBC">
        <w:t xml:space="preserve"> El diseño de la interfaz debe facilitar la interpretación de los datos, utilizando gráficos y elementos visuales optimizados para una rápida comprensión.</w:t>
      </w:r>
    </w:p>
    <w:p w14:paraId="0841BBC4" w14:textId="46B3D2A1" w:rsidR="00475CBC" w:rsidRPr="00475CBC" w:rsidRDefault="00475CBC" w:rsidP="00475CBC">
      <w:pPr>
        <w:rPr>
          <w:i/>
          <w:iCs/>
        </w:rPr>
      </w:pPr>
      <w:r w:rsidRPr="00475CBC">
        <w:rPr>
          <w:i/>
          <w:iCs/>
        </w:rPr>
        <w:lastRenderedPageBreak/>
        <w:t>Requisitos de hardware</w:t>
      </w:r>
      <w:r w:rsidR="00B93F89" w:rsidRPr="00B93F89">
        <w:rPr>
          <w:i/>
          <w:iCs/>
        </w:rPr>
        <w:t>.</w:t>
      </w:r>
    </w:p>
    <w:p w14:paraId="5CCD0426" w14:textId="77777777" w:rsidR="00475CBC" w:rsidRPr="00475CBC" w:rsidRDefault="00475CBC" w:rsidP="00475CBC">
      <w:r w:rsidRPr="00475CBC">
        <w:rPr>
          <w:b/>
          <w:bCs/>
        </w:rPr>
        <w:t>RNF 04.</w:t>
      </w:r>
      <w:r w:rsidRPr="00475CBC">
        <w:t xml:space="preserve"> Requisitos mínimos del cliente:</w:t>
      </w:r>
    </w:p>
    <w:p w14:paraId="40251D9E" w14:textId="77777777" w:rsidR="00475CBC" w:rsidRPr="00475CBC" w:rsidRDefault="00475CBC" w:rsidP="00475CBC">
      <w:pPr>
        <w:numPr>
          <w:ilvl w:val="0"/>
          <w:numId w:val="16"/>
        </w:numPr>
        <w:rPr>
          <w:lang w:val="en-US"/>
        </w:rPr>
      </w:pPr>
      <w:proofErr w:type="spellStart"/>
      <w:r w:rsidRPr="00475CBC">
        <w:rPr>
          <w:lang w:val="en-US"/>
        </w:rPr>
        <w:t>Procesador</w:t>
      </w:r>
      <w:proofErr w:type="spellEnd"/>
      <w:r w:rsidRPr="00475CBC">
        <w:rPr>
          <w:lang w:val="en-US"/>
        </w:rPr>
        <w:t>: 1.5 GHz o superior.</w:t>
      </w:r>
    </w:p>
    <w:p w14:paraId="6AEDFAE1" w14:textId="77777777" w:rsidR="00475CBC" w:rsidRPr="00475CBC" w:rsidRDefault="00475CBC" w:rsidP="00475CBC">
      <w:pPr>
        <w:numPr>
          <w:ilvl w:val="0"/>
          <w:numId w:val="16"/>
        </w:numPr>
        <w:rPr>
          <w:lang w:val="en-US"/>
        </w:rPr>
      </w:pPr>
      <w:r w:rsidRPr="00475CBC">
        <w:rPr>
          <w:lang w:val="en-US"/>
        </w:rPr>
        <w:t xml:space="preserve">RAM: 2 GB o </w:t>
      </w:r>
      <w:proofErr w:type="spellStart"/>
      <w:r w:rsidRPr="00475CBC">
        <w:rPr>
          <w:lang w:val="en-US"/>
        </w:rPr>
        <w:t>más</w:t>
      </w:r>
      <w:proofErr w:type="spellEnd"/>
      <w:r w:rsidRPr="00475CBC">
        <w:rPr>
          <w:lang w:val="en-US"/>
        </w:rPr>
        <w:t>.</w:t>
      </w:r>
    </w:p>
    <w:p w14:paraId="46BE8AB1" w14:textId="77777777" w:rsidR="00475CBC" w:rsidRPr="00475CBC" w:rsidRDefault="00475CBC" w:rsidP="00475CBC">
      <w:pPr>
        <w:numPr>
          <w:ilvl w:val="0"/>
          <w:numId w:val="16"/>
        </w:numPr>
      </w:pPr>
      <w:r w:rsidRPr="00475CBC">
        <w:t>Espacio en Disco: 100 MB disponibles.</w:t>
      </w:r>
    </w:p>
    <w:p w14:paraId="16DB7302" w14:textId="77777777" w:rsidR="00475CBC" w:rsidRPr="00475CBC" w:rsidRDefault="00475CBC" w:rsidP="00475CBC">
      <w:pPr>
        <w:numPr>
          <w:ilvl w:val="0"/>
          <w:numId w:val="16"/>
        </w:numPr>
      </w:pPr>
      <w:r w:rsidRPr="00475CBC">
        <w:t>Resolución de pantalla mínima: 1280x720 píxeles.</w:t>
      </w:r>
    </w:p>
    <w:p w14:paraId="7BD7CADF" w14:textId="77777777" w:rsidR="00475CBC" w:rsidRPr="00475CBC" w:rsidRDefault="00475CBC" w:rsidP="00475CBC">
      <w:r w:rsidRPr="00475CBC">
        <w:rPr>
          <w:b/>
          <w:bCs/>
          <w:lang w:val="en-US"/>
        </w:rPr>
        <w:t>RNF 05.</w:t>
      </w:r>
      <w:r w:rsidRPr="00475CBC">
        <w:rPr>
          <w:lang w:val="en-US"/>
        </w:rPr>
        <w:t xml:space="preserve"> </w:t>
      </w:r>
      <w:r w:rsidRPr="00475CBC">
        <w:t>Requisitos del servidor:</w:t>
      </w:r>
    </w:p>
    <w:p w14:paraId="208EC13A" w14:textId="77777777" w:rsidR="00475CBC" w:rsidRPr="00475CBC" w:rsidRDefault="00475CBC" w:rsidP="00475CBC">
      <w:pPr>
        <w:numPr>
          <w:ilvl w:val="0"/>
          <w:numId w:val="17"/>
        </w:numPr>
      </w:pPr>
      <w:r w:rsidRPr="00475CBC">
        <w:t>Procesador: 4 núcleos a 2.5 GHz o superior.</w:t>
      </w:r>
    </w:p>
    <w:p w14:paraId="1F979D6C" w14:textId="77777777" w:rsidR="00475CBC" w:rsidRPr="00475CBC" w:rsidRDefault="00475CBC" w:rsidP="00475CBC">
      <w:pPr>
        <w:numPr>
          <w:ilvl w:val="0"/>
          <w:numId w:val="17"/>
        </w:numPr>
        <w:rPr>
          <w:lang w:val="en-US"/>
        </w:rPr>
      </w:pPr>
      <w:r w:rsidRPr="00475CBC">
        <w:rPr>
          <w:lang w:val="en-US"/>
        </w:rPr>
        <w:t xml:space="preserve">RAM: 8 GB o </w:t>
      </w:r>
      <w:proofErr w:type="spellStart"/>
      <w:r w:rsidRPr="00475CBC">
        <w:rPr>
          <w:lang w:val="en-US"/>
        </w:rPr>
        <w:t>más</w:t>
      </w:r>
      <w:proofErr w:type="spellEnd"/>
      <w:r w:rsidRPr="00475CBC">
        <w:rPr>
          <w:lang w:val="en-US"/>
        </w:rPr>
        <w:t>.</w:t>
      </w:r>
    </w:p>
    <w:p w14:paraId="167EF96D" w14:textId="77777777" w:rsidR="00475CBC" w:rsidRPr="00475CBC" w:rsidRDefault="00475CBC" w:rsidP="00475CBC">
      <w:pPr>
        <w:numPr>
          <w:ilvl w:val="0"/>
          <w:numId w:val="17"/>
        </w:numPr>
      </w:pPr>
      <w:r w:rsidRPr="00475CBC">
        <w:t>Espacio en Disco: 500 GB disponibles.</w:t>
      </w:r>
    </w:p>
    <w:p w14:paraId="20337F20" w14:textId="77777777" w:rsidR="00475CBC" w:rsidRPr="00475CBC" w:rsidRDefault="00475CBC" w:rsidP="00475CBC">
      <w:pPr>
        <w:numPr>
          <w:ilvl w:val="0"/>
          <w:numId w:val="17"/>
        </w:numPr>
      </w:pPr>
      <w:r w:rsidRPr="00475CBC">
        <w:t>Conectividad: Conexión a internet de alta velocidad (mínimo 10 Mbps).</w:t>
      </w:r>
    </w:p>
    <w:p w14:paraId="72A0AEC3" w14:textId="00C6CE11" w:rsidR="00475CBC" w:rsidRPr="00475CBC" w:rsidRDefault="00475CBC" w:rsidP="00475CBC">
      <w:pPr>
        <w:rPr>
          <w:i/>
          <w:iCs/>
        </w:rPr>
      </w:pPr>
      <w:r w:rsidRPr="00475CBC">
        <w:rPr>
          <w:i/>
          <w:iCs/>
        </w:rPr>
        <w:t>Requisitos de software</w:t>
      </w:r>
      <w:r w:rsidR="002805F1">
        <w:rPr>
          <w:i/>
          <w:iCs/>
        </w:rPr>
        <w:t>.</w:t>
      </w:r>
    </w:p>
    <w:p w14:paraId="195D5B44" w14:textId="77777777" w:rsidR="00475CBC" w:rsidRPr="00475CBC" w:rsidRDefault="00475CBC" w:rsidP="00475CBC">
      <w:r w:rsidRPr="00475CBC">
        <w:rPr>
          <w:b/>
          <w:bCs/>
        </w:rPr>
        <w:t>RNF 06.</w:t>
      </w:r>
      <w:r w:rsidRPr="00475CBC">
        <w:t xml:space="preserve"> La aplicación debe ser compatible con los navegadores Google Chrome, Mozilla Firefox, Microsoft Edge y Safari en sus versiones más recientes.</w:t>
      </w:r>
      <w:r w:rsidRPr="00475CBC">
        <w:br/>
      </w:r>
      <w:r w:rsidRPr="00475CBC">
        <w:rPr>
          <w:b/>
          <w:bCs/>
        </w:rPr>
        <w:t>RNF 07.</w:t>
      </w:r>
      <w:r w:rsidRPr="00475CBC">
        <w:t xml:space="preserve"> El frontend debe estar desarrollado con Next.js y Tailwind CSS, asegurando un rendimiento optimizado y una experiencia de usuario fluida.</w:t>
      </w:r>
      <w:r w:rsidRPr="00475CBC">
        <w:br/>
      </w:r>
      <w:r w:rsidRPr="00475CBC">
        <w:rPr>
          <w:b/>
          <w:bCs/>
        </w:rPr>
        <w:t>RNF 08.</w:t>
      </w:r>
      <w:r w:rsidRPr="00475CBC">
        <w:t xml:space="preserve"> El backend debe estar implementado en Django, proporcionando una API REST para la comunicación con el frontend mediante Axios.</w:t>
      </w:r>
      <w:r w:rsidRPr="00475CBC">
        <w:br/>
      </w:r>
      <w:r w:rsidRPr="00475CBC">
        <w:rPr>
          <w:b/>
          <w:bCs/>
        </w:rPr>
        <w:t>RNF 09.</w:t>
      </w:r>
      <w:r w:rsidRPr="00475CBC">
        <w:t xml:space="preserve"> La base de datos debe ser escalable y garantizar integridad en la gestión de la información procesada.</w:t>
      </w:r>
    </w:p>
    <w:p w14:paraId="2D82ECE3" w14:textId="443A3C0B" w:rsidR="00475CBC" w:rsidRPr="00475CBC" w:rsidRDefault="00475CBC" w:rsidP="00475CBC">
      <w:pPr>
        <w:rPr>
          <w:i/>
          <w:iCs/>
        </w:rPr>
      </w:pPr>
      <w:r w:rsidRPr="00475CBC">
        <w:rPr>
          <w:i/>
          <w:iCs/>
        </w:rPr>
        <w:t>Requisitos de seguridad</w:t>
      </w:r>
      <w:r w:rsidR="00BC036D">
        <w:rPr>
          <w:i/>
          <w:iCs/>
        </w:rPr>
        <w:t>.</w:t>
      </w:r>
    </w:p>
    <w:p w14:paraId="12C68840" w14:textId="77777777" w:rsidR="00475CBC" w:rsidRPr="00475CBC" w:rsidRDefault="00475CBC" w:rsidP="00475CBC">
      <w:r w:rsidRPr="00475CBC">
        <w:rPr>
          <w:b/>
          <w:bCs/>
        </w:rPr>
        <w:t>RNF 10.</w:t>
      </w:r>
      <w:r w:rsidRPr="00475CBC">
        <w:t xml:space="preserve"> La comunicación entre el frontend y el backend debe realizarse a través del protocolo HTTPS, asegurando la protección de los datos transmitidos.</w:t>
      </w:r>
      <w:r w:rsidRPr="00475CBC">
        <w:br/>
      </w:r>
      <w:r w:rsidRPr="00475CBC">
        <w:rPr>
          <w:b/>
          <w:bCs/>
        </w:rPr>
        <w:t>RNF 11.</w:t>
      </w:r>
      <w:r w:rsidRPr="00475CBC">
        <w:t xml:space="preserve"> La aplicación no debe almacenar información sensible en el cliente, evitando riesgos de exposición de datos.</w:t>
      </w:r>
      <w:r w:rsidRPr="00475CBC">
        <w:br/>
      </w:r>
      <w:r w:rsidRPr="00475CBC">
        <w:rPr>
          <w:b/>
          <w:bCs/>
        </w:rPr>
        <w:t>RNF 12.</w:t>
      </w:r>
      <w:r w:rsidRPr="00475CBC">
        <w:t xml:space="preserve"> Se deben implementar medidas de protección contra ataques comunes como Cross-Site Scripting (XSS) y Cross-Site </w:t>
      </w:r>
      <w:proofErr w:type="spellStart"/>
      <w:r w:rsidRPr="00475CBC">
        <w:t>Request</w:t>
      </w:r>
      <w:proofErr w:type="spellEnd"/>
      <w:r w:rsidRPr="00475CBC">
        <w:t xml:space="preserve"> </w:t>
      </w:r>
      <w:proofErr w:type="spellStart"/>
      <w:r w:rsidRPr="00475CBC">
        <w:t>Forgery</w:t>
      </w:r>
      <w:proofErr w:type="spellEnd"/>
      <w:r w:rsidRPr="00475CBC">
        <w:t xml:space="preserve"> (CSRF).</w:t>
      </w:r>
    </w:p>
    <w:p w14:paraId="6565B32C" w14:textId="54F7F2DF" w:rsidR="00475CBC" w:rsidRPr="00475CBC" w:rsidRDefault="00475CBC" w:rsidP="00475CBC">
      <w:pPr>
        <w:rPr>
          <w:i/>
          <w:iCs/>
        </w:rPr>
      </w:pPr>
      <w:r w:rsidRPr="00475CBC">
        <w:rPr>
          <w:i/>
          <w:iCs/>
        </w:rPr>
        <w:t>Requisitos de disponibilidad y rendimiento</w:t>
      </w:r>
      <w:r w:rsidR="00C94ECD" w:rsidRPr="00C94ECD">
        <w:rPr>
          <w:i/>
          <w:iCs/>
        </w:rPr>
        <w:t>.</w:t>
      </w:r>
    </w:p>
    <w:p w14:paraId="09979A78" w14:textId="77777777" w:rsidR="00475CBC" w:rsidRPr="00475CBC" w:rsidRDefault="00475CBC" w:rsidP="00475CBC">
      <w:r w:rsidRPr="00475CBC">
        <w:rPr>
          <w:b/>
          <w:bCs/>
        </w:rPr>
        <w:lastRenderedPageBreak/>
        <w:t>RNF 13.</w:t>
      </w:r>
      <w:r w:rsidRPr="00475CBC">
        <w:t xml:space="preserve"> La plataforma debe garantizar una disponibilidad del 99%, minimizando tiempos de inactividad.</w:t>
      </w:r>
      <w:r w:rsidRPr="00475CBC">
        <w:br/>
      </w:r>
      <w:r w:rsidRPr="00475CBC">
        <w:rPr>
          <w:b/>
          <w:bCs/>
        </w:rPr>
        <w:t>RNF 14.</w:t>
      </w:r>
      <w:r w:rsidRPr="00475CBC">
        <w:t xml:space="preserve"> El tiempo de respuesta del backend ante solicitudes estándar no debe superar los 2 segundos en condiciones normales de carga.</w:t>
      </w:r>
      <w:r w:rsidRPr="00475CBC">
        <w:br/>
      </w:r>
      <w:r w:rsidRPr="00475CBC">
        <w:rPr>
          <w:b/>
          <w:bCs/>
        </w:rPr>
        <w:t>RNF 15.</w:t>
      </w:r>
      <w:r w:rsidRPr="00475CBC">
        <w:t xml:space="preserve"> La carga inicial del frontend no debe exceder los 3 segundos en conexiones de al menos 10 Mbps.</w:t>
      </w:r>
    </w:p>
    <w:p w14:paraId="180DAE42" w14:textId="7556772A" w:rsidR="00475CBC" w:rsidRPr="00475CBC" w:rsidRDefault="00475CBC" w:rsidP="00475CBC">
      <w:pPr>
        <w:rPr>
          <w:i/>
          <w:iCs/>
        </w:rPr>
      </w:pPr>
      <w:r w:rsidRPr="00475CBC">
        <w:rPr>
          <w:i/>
          <w:iCs/>
        </w:rPr>
        <w:t>Requisitos de accesibilidad</w:t>
      </w:r>
      <w:r w:rsidR="00C94ECD">
        <w:rPr>
          <w:i/>
          <w:iCs/>
        </w:rPr>
        <w:t>.</w:t>
      </w:r>
    </w:p>
    <w:p w14:paraId="5FE2EA73" w14:textId="77777777" w:rsidR="00475CBC" w:rsidRPr="00475CBC" w:rsidRDefault="00475CBC" w:rsidP="00475CBC">
      <w:r w:rsidRPr="00475CBC">
        <w:rPr>
          <w:b/>
          <w:bCs/>
        </w:rPr>
        <w:t>RNF 16.</w:t>
      </w:r>
      <w:r w:rsidRPr="00475CBC">
        <w:t xml:space="preserve"> La interfaz debe cumplir con los principios de accesibilidad web, permitiendo su uso por personas con discapacidad visual mediante lectores de pantalla.</w:t>
      </w:r>
      <w:r w:rsidRPr="00475CBC">
        <w:br/>
      </w:r>
      <w:r w:rsidRPr="00475CBC">
        <w:rPr>
          <w:b/>
          <w:bCs/>
        </w:rPr>
        <w:t>RNF 17.</w:t>
      </w:r>
      <w:r w:rsidRPr="00475CBC">
        <w:t xml:space="preserve"> La paleta de colores y el contraste deben cumplir con las normas WCAG 2.1 para garantizar una correcta visualización de la información.</w:t>
      </w:r>
    </w:p>
    <w:p w14:paraId="1F491AC4" w14:textId="34419EC5" w:rsidR="00475CBC" w:rsidRPr="00475CBC" w:rsidRDefault="00475CBC" w:rsidP="00475CBC">
      <w:pPr>
        <w:rPr>
          <w:i/>
          <w:iCs/>
        </w:rPr>
      </w:pPr>
      <w:r w:rsidRPr="00475CBC">
        <w:rPr>
          <w:i/>
          <w:iCs/>
        </w:rPr>
        <w:t>Requisitos de mantenimiento y escalabilidad</w:t>
      </w:r>
      <w:r w:rsidR="003D39CB">
        <w:rPr>
          <w:i/>
          <w:iCs/>
        </w:rPr>
        <w:t>.</w:t>
      </w:r>
    </w:p>
    <w:p w14:paraId="529494A3" w14:textId="77777777" w:rsidR="00475CBC" w:rsidRDefault="00475CBC" w:rsidP="00475CBC">
      <w:r w:rsidRPr="00475CBC">
        <w:rPr>
          <w:b/>
          <w:bCs/>
        </w:rPr>
        <w:t>RNF 18.</w:t>
      </w:r>
      <w:r w:rsidRPr="00475CBC">
        <w:t xml:space="preserve"> El código del frontend y backend debe ser modular y seguir buenas prácticas de desarrollo para facilitar su mantenimiento y evolución.</w:t>
      </w:r>
      <w:r w:rsidRPr="00475CBC">
        <w:br/>
      </w:r>
      <w:r w:rsidRPr="00475CBC">
        <w:rPr>
          <w:b/>
          <w:bCs/>
        </w:rPr>
        <w:t>RNF 19.</w:t>
      </w:r>
      <w:r w:rsidRPr="00475CBC">
        <w:t xml:space="preserve"> La arquitectura del sistema debe permitir la integración de nuevas funcionalidades sin afectar el rendimiento de la plataforma.</w:t>
      </w:r>
    </w:p>
    <w:p w14:paraId="277832C8" w14:textId="71BDD4C2" w:rsidR="007254E2" w:rsidRDefault="007254E2" w:rsidP="007254E2">
      <w:pPr>
        <w:pStyle w:val="Ttulo2"/>
      </w:pPr>
      <w:r>
        <w:t>Historias de Sistema.</w:t>
      </w:r>
    </w:p>
    <w:p w14:paraId="6B51FE0C" w14:textId="18F22A34" w:rsidR="007254E2" w:rsidRPr="007254E2" w:rsidRDefault="007254E2" w:rsidP="007254E2">
      <w:r w:rsidRPr="007254E2">
        <w:t xml:space="preserve">Las historias de usuario son una técnica utilizada en </w:t>
      </w:r>
      <w:r w:rsidRPr="007254E2">
        <w:rPr>
          <w:i/>
          <w:iCs/>
          <w:lang w:val="en-US"/>
        </w:rPr>
        <w:t>Extreme Programming</w:t>
      </w:r>
      <w:r w:rsidRPr="007254E2">
        <w:rPr>
          <w:i/>
          <w:iCs/>
        </w:rPr>
        <w:t xml:space="preserve"> (XP)</w:t>
      </w:r>
      <w:r w:rsidRPr="007254E2">
        <w:t xml:space="preserve"> para especificar los requisitos del software. Estas consisten en descripciones breves de las características que el sistema debe poseer, abarcando tanto requisitos funcionales como no funcionales. Su gestión es flexible, permitiendo modificaciones, divisiones o reemplazos en función de la evolución del desarrollo. Cada historia debe ser lo suficientemente clara y acotada para facilitar su implementación en un corto período de tiempo </w:t>
      </w:r>
      <w:sdt>
        <w:sdtPr>
          <w:id w:val="1053973706"/>
          <w:citation/>
        </w:sdtPr>
        <w:sdtContent>
          <w:r w:rsidR="00245FA3">
            <w:fldChar w:fldCharType="begin"/>
          </w:r>
          <w:r w:rsidR="00245FA3" w:rsidRPr="00245FA3">
            <w:instrText xml:space="preserve"> CITATION Let23 \l 1033 </w:instrText>
          </w:r>
          <w:r w:rsidR="00245FA3">
            <w:fldChar w:fldCharType="separate"/>
          </w:r>
          <w:r w:rsidR="00245FA3" w:rsidRPr="00245FA3">
            <w:rPr>
              <w:noProof/>
            </w:rPr>
            <w:t>(Letelier &amp; Penadés, 2023)</w:t>
          </w:r>
          <w:r w:rsidR="00245FA3">
            <w:fldChar w:fldCharType="end"/>
          </w:r>
        </w:sdtContent>
      </w:sdt>
      <w:r w:rsidR="00245FA3">
        <w:t>.</w:t>
      </w:r>
    </w:p>
    <w:p w14:paraId="438C0F6A" w14:textId="519E6722" w:rsidR="007254E2" w:rsidRPr="007254E2" w:rsidRDefault="007254E2" w:rsidP="007254E2">
      <w:r w:rsidRPr="007254E2">
        <w:t xml:space="preserve">En este caso, se opta por emplear </w:t>
      </w:r>
      <w:r w:rsidRPr="007254E2">
        <w:rPr>
          <w:i/>
          <w:iCs/>
        </w:rPr>
        <w:t>historias de sistema</w:t>
      </w:r>
      <w:r w:rsidRPr="007254E2">
        <w:t xml:space="preserve"> en lugar de historias de usuario. Esta decisión responde a la naturaleza del proyecto, donde el enfoque no está en la experiencia del usuario final, sino en la interacción entre los distintos componentes del sistema. Mientras que las historias de usuario priorizan la entrega de valor desde la perspectiva del usuario, las historias de sistema permiten especificar de manera detallada el comportamiento esperado de los procesos internos, las interacciones entre módulos y la respuesta del sistema ante distintos escenarios técnicos. Este enfoque facilita la definición precisa de los requisitos funcionales y la correcta integración entre el </w:t>
      </w:r>
      <w:r w:rsidRPr="007254E2">
        <w:rPr>
          <w:i/>
          <w:iCs/>
        </w:rPr>
        <w:t>frontend y backend</w:t>
      </w:r>
      <w:r w:rsidRPr="007254E2">
        <w:t xml:space="preserve"> </w:t>
      </w:r>
      <w:sdt>
        <w:sdtPr>
          <w:id w:val="866260578"/>
          <w:citation/>
        </w:sdtPr>
        <w:sdtContent>
          <w:r w:rsidR="00245FA3">
            <w:fldChar w:fldCharType="begin"/>
          </w:r>
          <w:r w:rsidR="00245FA3" w:rsidRPr="00245FA3">
            <w:instrText xml:space="preserve"> CITATION Jav19 \l 1033 </w:instrText>
          </w:r>
          <w:r w:rsidR="00245FA3">
            <w:fldChar w:fldCharType="separate"/>
          </w:r>
          <w:r w:rsidR="00245FA3" w:rsidRPr="00245FA3">
            <w:rPr>
              <w:noProof/>
            </w:rPr>
            <w:t>(Tirado, 2019)</w:t>
          </w:r>
          <w:r w:rsidR="00245FA3">
            <w:fldChar w:fldCharType="end"/>
          </w:r>
        </w:sdtContent>
      </w:sdt>
    </w:p>
    <w:p w14:paraId="6F38357D" w14:textId="77777777" w:rsidR="007254E2" w:rsidRPr="007254E2" w:rsidRDefault="007254E2" w:rsidP="007254E2">
      <w:r w:rsidRPr="007254E2">
        <w:t>A continuación, se presentan las historias de sistema definidas para ForecEdu.</w:t>
      </w:r>
    </w:p>
    <w:tbl>
      <w:tblPr>
        <w:tblStyle w:val="Tablaconcuadrcula4-nfasis3"/>
        <w:tblW w:w="10260" w:type="dxa"/>
        <w:jc w:val="center"/>
        <w:tblLook w:val="04A0" w:firstRow="1" w:lastRow="0" w:firstColumn="1" w:lastColumn="0" w:noHBand="0" w:noVBand="1"/>
      </w:tblPr>
      <w:tblGrid>
        <w:gridCol w:w="4770"/>
        <w:gridCol w:w="15"/>
        <w:gridCol w:w="5475"/>
      </w:tblGrid>
      <w:tr w:rsidR="00CD533A" w:rsidRPr="00776E92" w14:paraId="35665AD4" w14:textId="77777777" w:rsidTr="00CD53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60" w:type="dxa"/>
            <w:gridSpan w:val="3"/>
            <w:hideMark/>
          </w:tcPr>
          <w:p w14:paraId="3FA844DB" w14:textId="1D5401F8" w:rsidR="00CD533A" w:rsidRPr="00776E92" w:rsidRDefault="00CD533A" w:rsidP="00486748">
            <w:pPr>
              <w:pStyle w:val="Descripcin"/>
              <w:rPr>
                <w:b w:val="0"/>
                <w:bCs w:val="0"/>
                <w:i w:val="0"/>
                <w:iCs w:val="0"/>
                <w:color w:val="auto"/>
                <w:sz w:val="20"/>
                <w:szCs w:val="20"/>
              </w:rPr>
            </w:pPr>
            <w:r w:rsidRPr="00776E92">
              <w:rPr>
                <w:b w:val="0"/>
                <w:bCs w:val="0"/>
                <w:i w:val="0"/>
                <w:iCs w:val="0"/>
                <w:color w:val="auto"/>
                <w:sz w:val="20"/>
                <w:szCs w:val="20"/>
              </w:rPr>
              <w:lastRenderedPageBreak/>
              <w:t xml:space="preserve">Historia de </w:t>
            </w:r>
            <w:r w:rsidRPr="00CD533A">
              <w:rPr>
                <w:b w:val="0"/>
                <w:bCs w:val="0"/>
                <w:i w:val="0"/>
                <w:iCs w:val="0"/>
                <w:color w:val="auto"/>
                <w:sz w:val="20"/>
                <w:szCs w:val="20"/>
              </w:rPr>
              <w:t>Sistema</w:t>
            </w:r>
          </w:p>
        </w:tc>
      </w:tr>
      <w:tr w:rsidR="00CD533A" w:rsidRPr="00776E92" w14:paraId="7B97AC38" w14:textId="77777777" w:rsidTr="00CD5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5" w:type="dxa"/>
            <w:gridSpan w:val="2"/>
            <w:hideMark/>
          </w:tcPr>
          <w:p w14:paraId="32B7459E" w14:textId="5F0D7190" w:rsidR="00CD533A" w:rsidRPr="00776E92" w:rsidRDefault="00CD533A" w:rsidP="00486748">
            <w:pPr>
              <w:pStyle w:val="Descripcin"/>
              <w:rPr>
                <w:b w:val="0"/>
                <w:bCs w:val="0"/>
                <w:i w:val="0"/>
                <w:iCs w:val="0"/>
                <w:color w:val="auto"/>
                <w:sz w:val="20"/>
                <w:szCs w:val="20"/>
              </w:rPr>
            </w:pPr>
            <w:r w:rsidRPr="00776E92">
              <w:rPr>
                <w:i w:val="0"/>
                <w:iCs w:val="0"/>
                <w:color w:val="auto"/>
                <w:sz w:val="20"/>
                <w:szCs w:val="20"/>
              </w:rPr>
              <w:t>Número:</w:t>
            </w:r>
            <w:r w:rsidRPr="00776E92">
              <w:rPr>
                <w:b w:val="0"/>
                <w:bCs w:val="0"/>
                <w:i w:val="0"/>
                <w:iCs w:val="0"/>
                <w:color w:val="auto"/>
                <w:sz w:val="20"/>
                <w:szCs w:val="20"/>
              </w:rPr>
              <w:t xml:space="preserve"> </w:t>
            </w:r>
            <w:r w:rsidRPr="00CD533A">
              <w:rPr>
                <w:b w:val="0"/>
                <w:bCs w:val="0"/>
                <w:i w:val="0"/>
                <w:iCs w:val="0"/>
                <w:color w:val="auto"/>
                <w:sz w:val="20"/>
                <w:szCs w:val="20"/>
              </w:rPr>
              <w:t>[Número de historia]</w:t>
            </w:r>
          </w:p>
        </w:tc>
        <w:tc>
          <w:tcPr>
            <w:tcW w:w="5475" w:type="dxa"/>
          </w:tcPr>
          <w:p w14:paraId="3BF686A1" w14:textId="34CD043B" w:rsidR="00CD533A" w:rsidRPr="00776E92" w:rsidRDefault="00CD533A" w:rsidP="00486748">
            <w:pPr>
              <w:pStyle w:val="Descripcin"/>
              <w:ind w:left="0" w:firstLine="0"/>
              <w:cnfStyle w:val="000000100000" w:firstRow="0" w:lastRow="0" w:firstColumn="0" w:lastColumn="0" w:oddVBand="0" w:evenVBand="0" w:oddHBand="1" w:evenHBand="0" w:firstRowFirstColumn="0" w:firstRowLastColumn="0" w:lastRowFirstColumn="0" w:lastRowLastColumn="0"/>
              <w:rPr>
                <w:i w:val="0"/>
                <w:iCs w:val="0"/>
                <w:color w:val="auto"/>
                <w:sz w:val="20"/>
                <w:szCs w:val="20"/>
              </w:rPr>
            </w:pPr>
            <w:r w:rsidRPr="00776E92">
              <w:rPr>
                <w:b/>
                <w:bCs/>
                <w:i w:val="0"/>
                <w:iCs w:val="0"/>
                <w:color w:val="auto"/>
                <w:sz w:val="20"/>
                <w:szCs w:val="20"/>
              </w:rPr>
              <w:t>Nombre:</w:t>
            </w:r>
            <w:r w:rsidRPr="00776E92">
              <w:rPr>
                <w:i w:val="0"/>
                <w:iCs w:val="0"/>
                <w:color w:val="auto"/>
                <w:sz w:val="20"/>
                <w:szCs w:val="20"/>
              </w:rPr>
              <w:t xml:space="preserve"> </w:t>
            </w:r>
            <w:r w:rsidRPr="00CD533A">
              <w:rPr>
                <w:i w:val="0"/>
                <w:iCs w:val="0"/>
                <w:color w:val="auto"/>
                <w:sz w:val="20"/>
                <w:szCs w:val="20"/>
              </w:rPr>
              <w:t>[Nombre de la historia]</w:t>
            </w:r>
          </w:p>
        </w:tc>
      </w:tr>
      <w:tr w:rsidR="00CD533A" w:rsidRPr="00776E92" w14:paraId="78273D4A" w14:textId="77777777" w:rsidTr="00CD533A">
        <w:trPr>
          <w:jc w:val="center"/>
        </w:trPr>
        <w:tc>
          <w:tcPr>
            <w:cnfStyle w:val="001000000000" w:firstRow="0" w:lastRow="0" w:firstColumn="1" w:lastColumn="0" w:oddVBand="0" w:evenVBand="0" w:oddHBand="0" w:evenHBand="0" w:firstRowFirstColumn="0" w:firstRowLastColumn="0" w:lastRowFirstColumn="0" w:lastRowLastColumn="0"/>
            <w:tcW w:w="10260" w:type="dxa"/>
            <w:gridSpan w:val="3"/>
            <w:hideMark/>
          </w:tcPr>
          <w:p w14:paraId="04B6E977" w14:textId="3A0DCD4D" w:rsidR="00CD533A" w:rsidRPr="00776E92" w:rsidRDefault="00CD533A" w:rsidP="00486748">
            <w:pPr>
              <w:pStyle w:val="Descripcin"/>
              <w:rPr>
                <w:b w:val="0"/>
                <w:bCs w:val="0"/>
                <w:i w:val="0"/>
                <w:iCs w:val="0"/>
                <w:color w:val="auto"/>
                <w:sz w:val="20"/>
                <w:szCs w:val="20"/>
              </w:rPr>
            </w:pPr>
            <w:r w:rsidRPr="00CD533A">
              <w:rPr>
                <w:i w:val="0"/>
                <w:iCs w:val="0"/>
                <w:color w:val="auto"/>
                <w:sz w:val="20"/>
                <w:szCs w:val="20"/>
              </w:rPr>
              <w:t>Sistema</w:t>
            </w:r>
            <w:r w:rsidRPr="00776E92">
              <w:rPr>
                <w:i w:val="0"/>
                <w:iCs w:val="0"/>
                <w:color w:val="auto"/>
                <w:sz w:val="20"/>
                <w:szCs w:val="20"/>
              </w:rPr>
              <w:t>:</w:t>
            </w:r>
            <w:r w:rsidRPr="00776E92">
              <w:rPr>
                <w:b w:val="0"/>
                <w:bCs w:val="0"/>
                <w:i w:val="0"/>
                <w:iCs w:val="0"/>
                <w:color w:val="auto"/>
                <w:sz w:val="20"/>
                <w:szCs w:val="20"/>
              </w:rPr>
              <w:t xml:space="preserve"> </w:t>
            </w:r>
            <w:r w:rsidRPr="00CD533A">
              <w:rPr>
                <w:b w:val="0"/>
                <w:bCs w:val="0"/>
                <w:i w:val="0"/>
                <w:iCs w:val="0"/>
                <w:color w:val="auto"/>
                <w:sz w:val="20"/>
                <w:szCs w:val="20"/>
              </w:rPr>
              <w:t>[Nombre del sistema]</w:t>
            </w:r>
          </w:p>
        </w:tc>
      </w:tr>
      <w:tr w:rsidR="00CD533A" w:rsidRPr="00776E92" w14:paraId="20DC720E" w14:textId="77777777" w:rsidTr="00CD5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70" w:type="dxa"/>
            <w:hideMark/>
          </w:tcPr>
          <w:p w14:paraId="14672F87" w14:textId="0C2FA8EB" w:rsidR="00CD533A" w:rsidRPr="00776E92" w:rsidRDefault="00CD533A" w:rsidP="00486748">
            <w:pPr>
              <w:pStyle w:val="Descripcin"/>
              <w:rPr>
                <w:b w:val="0"/>
                <w:bCs w:val="0"/>
                <w:i w:val="0"/>
                <w:iCs w:val="0"/>
                <w:color w:val="auto"/>
                <w:sz w:val="20"/>
                <w:szCs w:val="20"/>
              </w:rPr>
            </w:pPr>
            <w:r w:rsidRPr="00776E92">
              <w:rPr>
                <w:i w:val="0"/>
                <w:iCs w:val="0"/>
                <w:color w:val="auto"/>
                <w:sz w:val="20"/>
                <w:szCs w:val="20"/>
              </w:rPr>
              <w:t>Prioridad en el negocio:</w:t>
            </w:r>
            <w:r w:rsidRPr="00776E92">
              <w:rPr>
                <w:b w:val="0"/>
                <w:bCs w:val="0"/>
                <w:i w:val="0"/>
                <w:iCs w:val="0"/>
                <w:color w:val="auto"/>
                <w:sz w:val="20"/>
                <w:szCs w:val="20"/>
              </w:rPr>
              <w:t xml:space="preserve"> </w:t>
            </w:r>
            <w:r w:rsidRPr="00CD533A">
              <w:rPr>
                <w:b w:val="0"/>
                <w:bCs w:val="0"/>
                <w:i w:val="0"/>
                <w:iCs w:val="0"/>
                <w:color w:val="auto"/>
                <w:sz w:val="20"/>
                <w:szCs w:val="20"/>
              </w:rPr>
              <w:t>[Baja/Media/Alta]</w:t>
            </w:r>
          </w:p>
        </w:tc>
        <w:tc>
          <w:tcPr>
            <w:tcW w:w="5490" w:type="dxa"/>
            <w:gridSpan w:val="2"/>
          </w:tcPr>
          <w:p w14:paraId="55971A65" w14:textId="0F0B9F16" w:rsidR="00CD533A" w:rsidRPr="00776E92" w:rsidRDefault="00CD533A" w:rsidP="00486748">
            <w:pPr>
              <w:pStyle w:val="Descripcin"/>
              <w:cnfStyle w:val="000000100000" w:firstRow="0" w:lastRow="0" w:firstColumn="0" w:lastColumn="0" w:oddVBand="0" w:evenVBand="0" w:oddHBand="1" w:evenHBand="0" w:firstRowFirstColumn="0" w:firstRowLastColumn="0" w:lastRowFirstColumn="0" w:lastRowLastColumn="0"/>
              <w:rPr>
                <w:i w:val="0"/>
                <w:iCs w:val="0"/>
                <w:color w:val="auto"/>
                <w:sz w:val="20"/>
                <w:szCs w:val="20"/>
              </w:rPr>
            </w:pPr>
            <w:r w:rsidRPr="00776E92">
              <w:rPr>
                <w:b/>
                <w:bCs/>
                <w:i w:val="0"/>
                <w:iCs w:val="0"/>
                <w:color w:val="auto"/>
                <w:sz w:val="20"/>
                <w:szCs w:val="20"/>
              </w:rPr>
              <w:t>Riesgo en desarrollo:</w:t>
            </w:r>
            <w:r w:rsidRPr="00776E92">
              <w:rPr>
                <w:i w:val="0"/>
                <w:iCs w:val="0"/>
                <w:color w:val="auto"/>
                <w:sz w:val="20"/>
                <w:szCs w:val="20"/>
              </w:rPr>
              <w:t xml:space="preserve"> </w:t>
            </w:r>
            <w:r w:rsidRPr="00CD533A">
              <w:rPr>
                <w:i w:val="0"/>
                <w:iCs w:val="0"/>
                <w:color w:val="auto"/>
                <w:sz w:val="20"/>
                <w:szCs w:val="20"/>
              </w:rPr>
              <w:t>[Baja/Media/Alta]</w:t>
            </w:r>
          </w:p>
        </w:tc>
      </w:tr>
      <w:tr w:rsidR="00CD533A" w:rsidRPr="00776E92" w14:paraId="45F05DC9" w14:textId="77777777" w:rsidTr="00CD533A">
        <w:trPr>
          <w:jc w:val="center"/>
        </w:trPr>
        <w:tc>
          <w:tcPr>
            <w:cnfStyle w:val="001000000000" w:firstRow="0" w:lastRow="0" w:firstColumn="1" w:lastColumn="0" w:oddVBand="0" w:evenVBand="0" w:oddHBand="0" w:evenHBand="0" w:firstRowFirstColumn="0" w:firstRowLastColumn="0" w:lastRowFirstColumn="0" w:lastRowLastColumn="0"/>
            <w:tcW w:w="4770" w:type="dxa"/>
            <w:hideMark/>
          </w:tcPr>
          <w:p w14:paraId="44104300" w14:textId="65F1A2CE" w:rsidR="00CD533A" w:rsidRPr="00776E92" w:rsidRDefault="00CD533A" w:rsidP="00486748">
            <w:pPr>
              <w:pStyle w:val="Descripcin"/>
              <w:rPr>
                <w:b w:val="0"/>
                <w:bCs w:val="0"/>
                <w:i w:val="0"/>
                <w:iCs w:val="0"/>
                <w:color w:val="auto"/>
                <w:sz w:val="20"/>
                <w:szCs w:val="20"/>
              </w:rPr>
            </w:pPr>
            <w:r w:rsidRPr="00776E92">
              <w:rPr>
                <w:i w:val="0"/>
                <w:iCs w:val="0"/>
                <w:color w:val="auto"/>
                <w:sz w:val="20"/>
                <w:szCs w:val="20"/>
              </w:rPr>
              <w:t>Puntos estimados:</w:t>
            </w:r>
            <w:r w:rsidRPr="00776E92">
              <w:rPr>
                <w:b w:val="0"/>
                <w:bCs w:val="0"/>
                <w:i w:val="0"/>
                <w:iCs w:val="0"/>
                <w:color w:val="auto"/>
                <w:sz w:val="20"/>
                <w:szCs w:val="20"/>
              </w:rPr>
              <w:t xml:space="preserve"> </w:t>
            </w:r>
            <w:r w:rsidRPr="00CD533A">
              <w:rPr>
                <w:b w:val="0"/>
                <w:bCs w:val="0"/>
                <w:i w:val="0"/>
                <w:iCs w:val="0"/>
                <w:color w:val="auto"/>
                <w:sz w:val="20"/>
                <w:szCs w:val="20"/>
              </w:rPr>
              <w:t>[Puntos estimados]</w:t>
            </w:r>
          </w:p>
        </w:tc>
        <w:tc>
          <w:tcPr>
            <w:tcW w:w="5490" w:type="dxa"/>
            <w:gridSpan w:val="2"/>
          </w:tcPr>
          <w:p w14:paraId="3EE72E84" w14:textId="6498F7AA" w:rsidR="00CD533A" w:rsidRPr="00776E92" w:rsidRDefault="00CD533A" w:rsidP="00486748">
            <w:pPr>
              <w:pStyle w:val="Descripcin"/>
              <w:ind w:left="0" w:firstLine="0"/>
              <w:cnfStyle w:val="000000000000" w:firstRow="0" w:lastRow="0" w:firstColumn="0" w:lastColumn="0" w:oddVBand="0" w:evenVBand="0" w:oddHBand="0" w:evenHBand="0" w:firstRowFirstColumn="0" w:firstRowLastColumn="0" w:lastRowFirstColumn="0" w:lastRowLastColumn="0"/>
              <w:rPr>
                <w:i w:val="0"/>
                <w:iCs w:val="0"/>
                <w:color w:val="auto"/>
                <w:sz w:val="20"/>
                <w:szCs w:val="20"/>
              </w:rPr>
            </w:pPr>
            <w:r w:rsidRPr="00776E92">
              <w:rPr>
                <w:b/>
                <w:bCs/>
                <w:i w:val="0"/>
                <w:iCs w:val="0"/>
                <w:color w:val="auto"/>
                <w:sz w:val="20"/>
                <w:szCs w:val="20"/>
              </w:rPr>
              <w:t>Iteración asignada:</w:t>
            </w:r>
            <w:r w:rsidRPr="00776E92">
              <w:rPr>
                <w:i w:val="0"/>
                <w:iCs w:val="0"/>
                <w:color w:val="auto"/>
                <w:sz w:val="20"/>
                <w:szCs w:val="20"/>
              </w:rPr>
              <w:t xml:space="preserve"> </w:t>
            </w:r>
            <w:r w:rsidRPr="00CD533A">
              <w:rPr>
                <w:i w:val="0"/>
                <w:iCs w:val="0"/>
                <w:color w:val="auto"/>
                <w:sz w:val="20"/>
                <w:szCs w:val="20"/>
              </w:rPr>
              <w:t>[Iteración asignada]</w:t>
            </w:r>
          </w:p>
        </w:tc>
      </w:tr>
      <w:tr w:rsidR="00CD533A" w:rsidRPr="00776E92" w14:paraId="1DD07184" w14:textId="77777777" w:rsidTr="00CD5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60" w:type="dxa"/>
            <w:gridSpan w:val="3"/>
            <w:hideMark/>
          </w:tcPr>
          <w:p w14:paraId="314ACE13" w14:textId="24A5324D" w:rsidR="00CD533A" w:rsidRPr="00776E92" w:rsidRDefault="00CD533A" w:rsidP="00486748">
            <w:pPr>
              <w:pStyle w:val="Descripcin"/>
              <w:rPr>
                <w:b w:val="0"/>
                <w:bCs w:val="0"/>
                <w:i w:val="0"/>
                <w:iCs w:val="0"/>
                <w:color w:val="auto"/>
                <w:sz w:val="20"/>
                <w:szCs w:val="20"/>
              </w:rPr>
            </w:pPr>
            <w:r w:rsidRPr="00776E92">
              <w:rPr>
                <w:i w:val="0"/>
                <w:iCs w:val="0"/>
                <w:color w:val="auto"/>
                <w:sz w:val="20"/>
                <w:szCs w:val="20"/>
              </w:rPr>
              <w:t>Programadores responsables:</w:t>
            </w:r>
            <w:r w:rsidRPr="00776E92">
              <w:rPr>
                <w:b w:val="0"/>
                <w:bCs w:val="0"/>
                <w:i w:val="0"/>
                <w:iCs w:val="0"/>
                <w:color w:val="auto"/>
                <w:sz w:val="20"/>
                <w:szCs w:val="20"/>
              </w:rPr>
              <w:t xml:space="preserve"> </w:t>
            </w:r>
            <w:r w:rsidRPr="00CD533A">
              <w:rPr>
                <w:b w:val="0"/>
                <w:bCs w:val="0"/>
                <w:i w:val="0"/>
                <w:iCs w:val="0"/>
                <w:color w:val="auto"/>
                <w:sz w:val="20"/>
                <w:szCs w:val="20"/>
              </w:rPr>
              <w:t>[Iteración asignada]</w:t>
            </w:r>
          </w:p>
        </w:tc>
      </w:tr>
      <w:tr w:rsidR="00CD533A" w:rsidRPr="00776E92" w14:paraId="6601F5F2" w14:textId="77777777" w:rsidTr="00CD533A">
        <w:trPr>
          <w:jc w:val="center"/>
        </w:trPr>
        <w:tc>
          <w:tcPr>
            <w:cnfStyle w:val="001000000000" w:firstRow="0" w:lastRow="0" w:firstColumn="1" w:lastColumn="0" w:oddVBand="0" w:evenVBand="0" w:oddHBand="0" w:evenHBand="0" w:firstRowFirstColumn="0" w:firstRowLastColumn="0" w:lastRowFirstColumn="0" w:lastRowLastColumn="0"/>
            <w:tcW w:w="10260" w:type="dxa"/>
            <w:gridSpan w:val="3"/>
            <w:hideMark/>
          </w:tcPr>
          <w:p w14:paraId="609F9AC9" w14:textId="0FB98E4C" w:rsidR="00CD533A" w:rsidRPr="00776E92" w:rsidRDefault="00CD533A" w:rsidP="00486748">
            <w:pPr>
              <w:pStyle w:val="Descripcin"/>
              <w:rPr>
                <w:b w:val="0"/>
                <w:bCs w:val="0"/>
                <w:i w:val="0"/>
                <w:iCs w:val="0"/>
                <w:color w:val="auto"/>
                <w:sz w:val="20"/>
                <w:szCs w:val="20"/>
              </w:rPr>
            </w:pPr>
            <w:r w:rsidRPr="00776E92">
              <w:rPr>
                <w:i w:val="0"/>
                <w:iCs w:val="0"/>
                <w:color w:val="auto"/>
                <w:sz w:val="20"/>
                <w:szCs w:val="20"/>
              </w:rPr>
              <w:t>Descripción:</w:t>
            </w:r>
            <w:r w:rsidRPr="00776E92">
              <w:rPr>
                <w:b w:val="0"/>
                <w:bCs w:val="0"/>
                <w:i w:val="0"/>
                <w:iCs w:val="0"/>
                <w:color w:val="auto"/>
                <w:sz w:val="20"/>
                <w:szCs w:val="20"/>
              </w:rPr>
              <w:t xml:space="preserve"> </w:t>
            </w:r>
            <w:r w:rsidRPr="00CD533A">
              <w:rPr>
                <w:b w:val="0"/>
                <w:bCs w:val="0"/>
                <w:i w:val="0"/>
                <w:iCs w:val="0"/>
                <w:color w:val="auto"/>
                <w:sz w:val="20"/>
                <w:szCs w:val="20"/>
              </w:rPr>
              <w:t>[Iteración asignada]</w:t>
            </w:r>
          </w:p>
        </w:tc>
      </w:tr>
      <w:tr w:rsidR="00CD533A" w:rsidRPr="00776E92" w14:paraId="1E93976E" w14:textId="77777777" w:rsidTr="00CD5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260" w:type="dxa"/>
            <w:gridSpan w:val="3"/>
            <w:hideMark/>
          </w:tcPr>
          <w:p w14:paraId="74453873" w14:textId="77777777" w:rsidR="00CD533A" w:rsidRPr="00776E92" w:rsidRDefault="00CD533A" w:rsidP="00486748">
            <w:pPr>
              <w:pStyle w:val="Descripcin"/>
              <w:rPr>
                <w:i w:val="0"/>
                <w:iCs w:val="0"/>
                <w:color w:val="auto"/>
                <w:sz w:val="20"/>
                <w:szCs w:val="20"/>
              </w:rPr>
            </w:pPr>
            <w:r w:rsidRPr="00776E92">
              <w:rPr>
                <w:i w:val="0"/>
                <w:iCs w:val="0"/>
                <w:color w:val="auto"/>
                <w:sz w:val="20"/>
                <w:szCs w:val="20"/>
              </w:rPr>
              <w:t>Observaciones:</w:t>
            </w:r>
            <w:r w:rsidRPr="00776E92">
              <w:rPr>
                <w:b w:val="0"/>
                <w:bCs w:val="0"/>
                <w:i w:val="0"/>
                <w:iCs w:val="0"/>
                <w:color w:val="auto"/>
                <w:sz w:val="20"/>
                <w:szCs w:val="20"/>
              </w:rPr>
              <w:t xml:space="preserve"> </w:t>
            </w:r>
          </w:p>
        </w:tc>
      </w:tr>
      <w:tr w:rsidR="00CD533A" w:rsidRPr="00776E92" w14:paraId="7C890AB8" w14:textId="77777777" w:rsidTr="00CD533A">
        <w:trPr>
          <w:jc w:val="center"/>
        </w:trPr>
        <w:tc>
          <w:tcPr>
            <w:cnfStyle w:val="001000000000" w:firstRow="0" w:lastRow="0" w:firstColumn="1" w:lastColumn="0" w:oddVBand="0" w:evenVBand="0" w:oddHBand="0" w:evenHBand="0" w:firstRowFirstColumn="0" w:firstRowLastColumn="0" w:lastRowFirstColumn="0" w:lastRowLastColumn="0"/>
            <w:tcW w:w="10260" w:type="dxa"/>
            <w:gridSpan w:val="3"/>
            <w:hideMark/>
          </w:tcPr>
          <w:p w14:paraId="1F250FFC" w14:textId="619065F2" w:rsidR="00CD533A" w:rsidRPr="00776E92" w:rsidRDefault="00CD533A" w:rsidP="00486748">
            <w:pPr>
              <w:pStyle w:val="Descripcin"/>
              <w:rPr>
                <w:i w:val="0"/>
                <w:iCs w:val="0"/>
                <w:color w:val="auto"/>
                <w:sz w:val="20"/>
                <w:szCs w:val="20"/>
              </w:rPr>
            </w:pPr>
            <w:r w:rsidRPr="00776E92">
              <w:rPr>
                <w:i w:val="0"/>
                <w:iCs w:val="0"/>
                <w:color w:val="auto"/>
                <w:sz w:val="20"/>
                <w:szCs w:val="20"/>
              </w:rPr>
              <w:t>Interfaz:</w:t>
            </w:r>
            <w:r w:rsidRPr="00CD533A">
              <w:rPr>
                <w:b w:val="0"/>
                <w:bCs w:val="0"/>
                <w:i w:val="0"/>
                <w:iCs w:val="0"/>
                <w:color w:val="000000"/>
                <w:sz w:val="24"/>
                <w:szCs w:val="22"/>
              </w:rPr>
              <w:t xml:space="preserve"> </w:t>
            </w:r>
            <w:r w:rsidRPr="00CD533A">
              <w:rPr>
                <w:b w:val="0"/>
                <w:bCs w:val="0"/>
                <w:i w:val="0"/>
                <w:iCs w:val="0"/>
                <w:color w:val="auto"/>
                <w:sz w:val="20"/>
                <w:szCs w:val="20"/>
              </w:rPr>
              <w:t>[Detalles sobre la interfaz necesaria]</w:t>
            </w:r>
          </w:p>
          <w:p w14:paraId="6BE2F2C9" w14:textId="77777777" w:rsidR="00CD533A" w:rsidRPr="00776E92" w:rsidRDefault="00CD533A" w:rsidP="00486748">
            <w:pPr>
              <w:pStyle w:val="Descripcin"/>
              <w:jc w:val="center"/>
              <w:rPr>
                <w:b w:val="0"/>
                <w:bCs w:val="0"/>
                <w:i w:val="0"/>
                <w:iCs w:val="0"/>
                <w:color w:val="auto"/>
                <w:sz w:val="20"/>
                <w:szCs w:val="20"/>
              </w:rPr>
            </w:pPr>
          </w:p>
        </w:tc>
      </w:tr>
    </w:tbl>
    <w:p w14:paraId="3FC5AFAF" w14:textId="77777777" w:rsidR="00A97AA9" w:rsidRPr="00475CBC" w:rsidRDefault="00A97AA9" w:rsidP="00475CBC"/>
    <w:p w14:paraId="4C51503B" w14:textId="77777777" w:rsidR="005E5FB8" w:rsidRPr="005E5FB8" w:rsidRDefault="005E5FB8" w:rsidP="005E5FB8"/>
    <w:p w14:paraId="41D4504A" w14:textId="77777777" w:rsidR="009765FD" w:rsidRPr="000D1D1C" w:rsidRDefault="009765FD" w:rsidP="000D1D1C">
      <w:pPr>
        <w:spacing w:after="160" w:line="259" w:lineRule="auto"/>
        <w:ind w:left="0" w:right="0" w:firstLine="0"/>
        <w:jc w:val="left"/>
      </w:pPr>
    </w:p>
    <w:p w14:paraId="3C2EEBE6" w14:textId="5D3DD56B" w:rsidR="00823E26" w:rsidRDefault="00823E26">
      <w:pPr>
        <w:spacing w:after="160" w:line="259" w:lineRule="auto"/>
        <w:ind w:left="0" w:right="0" w:firstLine="0"/>
        <w:jc w:val="left"/>
      </w:pPr>
      <w:r>
        <w:br w:type="page"/>
      </w:r>
    </w:p>
    <w:p w14:paraId="43DAB0A8" w14:textId="77777777" w:rsidR="00710799" w:rsidRPr="001712AA" w:rsidRDefault="00710799" w:rsidP="00505C6A">
      <w:pPr>
        <w:pStyle w:val="Ttulo1"/>
      </w:pPr>
      <w:bookmarkStart w:id="44" w:name="_Toc170642227"/>
      <w:bookmarkStart w:id="45" w:name="_Toc191019474"/>
      <w:r w:rsidRPr="001712AA">
        <w:lastRenderedPageBreak/>
        <w:t>Conclusiones Generales.</w:t>
      </w:r>
      <w:bookmarkEnd w:id="44"/>
      <w:bookmarkEnd w:id="45"/>
    </w:p>
    <w:p w14:paraId="37B8069B" w14:textId="77777777" w:rsidR="00710799" w:rsidRPr="001712AA" w:rsidRDefault="00000000" w:rsidP="000C19DB">
      <w:sdt>
        <w:sdtPr>
          <w:alias w:val="Conclusiones"/>
          <w:tag w:val="Conclusiones"/>
          <w:id w:val="673374125"/>
          <w:placeholder>
            <w:docPart w:val="BDE35A9274424F2982E415D289BA1997"/>
          </w:placeholder>
          <w:temporary/>
        </w:sdtPr>
        <w:sdtContent>
          <w:r w:rsidR="004422EF">
            <w:t>[</w:t>
          </w:r>
          <w:r w:rsidR="004422EF" w:rsidRPr="004422EF">
            <w:t>Las conclusiones se centran en resumir los resultados obtenidos a lo largo del estudio. Se analizan y discuten los hallazgos más relevantes, destacando la importancia y las implicaciones de estos resultados en el contexto del objeto de estudio y el campo de acción. Además, se revisa críticamente el estado del arte relacionado, contextualizando cómo los hallazgos contribuyen al avance del conocimiento en la materia. Por último, se reflexiona sobre los métodos utilizados y se evalúa la validez de la solución propuesta, subrayando los logros alcanzados y las posibles áreas para futuras investigaciones.</w:t>
          </w:r>
          <w:r w:rsidR="004422EF">
            <w:t>]</w:t>
          </w:r>
        </w:sdtContent>
      </w:sdt>
      <w:r w:rsidR="00710799" w:rsidRPr="001712AA">
        <w:br w:type="page"/>
      </w:r>
    </w:p>
    <w:p w14:paraId="29E23F87" w14:textId="77777777" w:rsidR="00710799" w:rsidRPr="004422EF" w:rsidRDefault="00710799" w:rsidP="00505C6A">
      <w:pPr>
        <w:pStyle w:val="Ttulo1"/>
      </w:pPr>
      <w:bookmarkStart w:id="46" w:name="_Toc170642228"/>
      <w:bookmarkStart w:id="47" w:name="_Toc191019475"/>
      <w:r w:rsidRPr="004422EF">
        <w:lastRenderedPageBreak/>
        <w:t xml:space="preserve">Referencias </w:t>
      </w:r>
      <w:r w:rsidR="004422EF" w:rsidRPr="004422EF">
        <w:t>Bibliográficas</w:t>
      </w:r>
      <w:r w:rsidRPr="004422EF">
        <w:t>.</w:t>
      </w:r>
      <w:bookmarkEnd w:id="46"/>
      <w:bookmarkEnd w:id="47"/>
    </w:p>
    <w:p w14:paraId="67ABE200" w14:textId="77777777" w:rsidR="004422EF" w:rsidRDefault="004422EF" w:rsidP="004422EF">
      <w:r>
        <w:t>Listado de las referencias bibliográficas con igual tipo de fuente Arial, pero a tamaño 11 puntos e interlineado 1.15 puntos. En las referencias solo se incluyen los trabajos citados explícitamente en el texto. Evite el uso de fuentes no confiables (</w:t>
      </w:r>
      <w:r>
        <w:rPr>
          <w:rFonts w:cs="Arial"/>
        </w:rPr>
        <w:t>Ilustrados.com; Wikipedia; aulafacil.com; monografías.com; sitios web no arbitrados o institucionales; publicaciones sin ISSN o ISBN o toda fuente que no sea posible localizar o cuyos datos de recuperación no sean posible de obtener</w:t>
      </w:r>
      <w:r>
        <w:t xml:space="preserve">). </w:t>
      </w:r>
      <w:r>
        <w:rPr>
          <w:u w:val="single"/>
        </w:rPr>
        <w:t>Toda la bibliografía usada debe estar acotada en el cuerpo del documento</w:t>
      </w:r>
      <w:r>
        <w:t xml:space="preserve"> siguiendo las pautas de las normas APA de la forma (Apellido, año) ej.</w:t>
      </w:r>
      <w:r>
        <w:rPr>
          <w:i/>
        </w:rPr>
        <w:t xml:space="preserve"> </w:t>
      </w:r>
      <w:r>
        <w:rPr>
          <w:rFonts w:cs="CMR10;Times New Roman"/>
          <w:color w:val="0000FF"/>
        </w:rPr>
        <w:t xml:space="preserve">Smith and Jones </w:t>
      </w:r>
      <w:r>
        <w:rPr>
          <w:rFonts w:cs="CMR10;Times New Roman"/>
        </w:rPr>
        <w:t>(</w:t>
      </w:r>
      <w:r>
        <w:rPr>
          <w:rFonts w:cs="CMR10;Times New Roman"/>
          <w:color w:val="0000FF"/>
        </w:rPr>
        <w:t>2012</w:t>
      </w:r>
      <w:r>
        <w:rPr>
          <w:rFonts w:cs="CMR10;Times New Roman"/>
        </w:rPr>
        <w:t>) o (</w:t>
      </w:r>
      <w:r>
        <w:rPr>
          <w:rFonts w:cs="CMR10;Times New Roman"/>
          <w:color w:val="0000FF"/>
        </w:rPr>
        <w:t>Jones and Smith</w:t>
      </w:r>
      <w:r>
        <w:rPr>
          <w:rFonts w:cs="CMR10;Times New Roman"/>
        </w:rPr>
        <w:t xml:space="preserve">, </w:t>
      </w:r>
      <w:r>
        <w:rPr>
          <w:rFonts w:cs="CMR10;Times New Roman"/>
          <w:color w:val="0000FF"/>
        </w:rPr>
        <w:t>2013</w:t>
      </w:r>
      <w:r>
        <w:rPr>
          <w:rFonts w:cs="CMR10;Times New Roman"/>
        </w:rPr>
        <w:t>)</w:t>
      </w:r>
    </w:p>
    <w:p w14:paraId="480A1089" w14:textId="77777777" w:rsidR="004422EF" w:rsidRDefault="004422EF" w:rsidP="004422EF">
      <w:pPr>
        <w:rPr>
          <w:lang w:eastAsia="en-US"/>
        </w:rPr>
      </w:pPr>
      <w:r>
        <w:rPr>
          <w:b/>
        </w:rPr>
        <w:t>Ejemplos:</w:t>
      </w:r>
      <w:r>
        <w:rPr>
          <w:b/>
        </w:rPr>
        <w:br/>
      </w:r>
      <w:r>
        <w:rPr>
          <w:rStyle w:val="StrongEmphasis"/>
          <w:sz w:val="22"/>
        </w:rPr>
        <w:t>Libro</w:t>
      </w:r>
    </w:p>
    <w:p w14:paraId="45293F3F" w14:textId="77777777" w:rsidR="004422EF" w:rsidRDefault="004422EF" w:rsidP="004422EF">
      <w:r>
        <w:t xml:space="preserve">Herrán Gascón, A., Cortina Selva, M. y González Sánchez, I. (2006). </w:t>
      </w:r>
      <w:r>
        <w:rPr>
          <w:rStyle w:val="nfasis"/>
          <w:sz w:val="22"/>
        </w:rPr>
        <w:t>La muerte y su didáctica. Manual para educación infantil, primaria y secundaria</w:t>
      </w:r>
      <w:r>
        <w:t xml:space="preserve">. Madrid: </w:t>
      </w:r>
      <w:proofErr w:type="spellStart"/>
      <w:r>
        <w:t>Universitas</w:t>
      </w:r>
      <w:proofErr w:type="spellEnd"/>
      <w:r>
        <w:t>.</w:t>
      </w:r>
    </w:p>
    <w:p w14:paraId="5A6C27CE" w14:textId="77777777" w:rsidR="004422EF" w:rsidRDefault="004422EF" w:rsidP="004422EF">
      <w:r>
        <w:rPr>
          <w:rStyle w:val="StrongEmphasis"/>
          <w:sz w:val="22"/>
        </w:rPr>
        <w:t>Libro (antología o compilación)</w:t>
      </w:r>
    </w:p>
    <w:p w14:paraId="023FF477" w14:textId="77777777" w:rsidR="004422EF" w:rsidRDefault="004422EF" w:rsidP="004422EF">
      <w:r>
        <w:t xml:space="preserve">Trillo, J. (Ed.). (2001). </w:t>
      </w:r>
      <w:r>
        <w:rPr>
          <w:rStyle w:val="nfasis"/>
          <w:sz w:val="22"/>
        </w:rPr>
        <w:t>El legado pedagógico del siglo XX para la escuela del siglo XXI</w:t>
      </w:r>
      <w:r>
        <w:t>. Barcelona: Graó.</w:t>
      </w:r>
    </w:p>
    <w:p w14:paraId="6A92188C" w14:textId="77777777" w:rsidR="004422EF" w:rsidRDefault="004422EF" w:rsidP="004422EF">
      <w:r>
        <w:rPr>
          <w:rStyle w:val="StrongEmphasis"/>
          <w:sz w:val="22"/>
        </w:rPr>
        <w:t>Capítulo de libro</w:t>
      </w:r>
    </w:p>
    <w:p w14:paraId="01C4B039" w14:textId="77777777" w:rsidR="004422EF" w:rsidRDefault="004422EF" w:rsidP="004422EF">
      <w:proofErr w:type="spellStart"/>
      <w:r>
        <w:t>Gilmartín</w:t>
      </w:r>
      <w:proofErr w:type="spellEnd"/>
      <w:r>
        <w:t xml:space="preserve">, M. A. (2008). Ambientes escolares. En J. A. Aragonés y M. </w:t>
      </w:r>
      <w:proofErr w:type="spellStart"/>
      <w:r>
        <w:t>Amérigo</w:t>
      </w:r>
      <w:proofErr w:type="spellEnd"/>
      <w:r>
        <w:t xml:space="preserve"> (Eds.), </w:t>
      </w:r>
      <w:r>
        <w:rPr>
          <w:rStyle w:val="nfasis"/>
          <w:sz w:val="22"/>
        </w:rPr>
        <w:t xml:space="preserve">Psicología ambiental </w:t>
      </w:r>
      <w:r>
        <w:t>(pp. 221-237). Madrid: Pirámide.</w:t>
      </w:r>
    </w:p>
    <w:p w14:paraId="71A91A66" w14:textId="77777777" w:rsidR="004422EF" w:rsidRDefault="004422EF" w:rsidP="004422EF">
      <w:r>
        <w:rPr>
          <w:rStyle w:val="StrongEmphasis"/>
          <w:sz w:val="22"/>
        </w:rPr>
        <w:t>Artículo de revista en papel</w:t>
      </w:r>
    </w:p>
    <w:p w14:paraId="7F66B4E3" w14:textId="77777777" w:rsidR="004422EF" w:rsidRPr="0064262E" w:rsidRDefault="004422EF" w:rsidP="004422EF">
      <w:pPr>
        <w:rPr>
          <w:lang w:val="en-US"/>
        </w:rPr>
      </w:pPr>
      <w:r w:rsidRPr="00335271">
        <w:t xml:space="preserve">Rodríguez, C. (2007). </w:t>
      </w:r>
      <w:proofErr w:type="spellStart"/>
      <w:r w:rsidRPr="00335271">
        <w:t>God's</w:t>
      </w:r>
      <w:proofErr w:type="spellEnd"/>
      <w:r w:rsidRPr="00335271">
        <w:t xml:space="preserve"> </w:t>
      </w:r>
      <w:proofErr w:type="spellStart"/>
      <w:r w:rsidRPr="00335271">
        <w:t>eye</w:t>
      </w:r>
      <w:proofErr w:type="spellEnd"/>
      <w:r w:rsidRPr="00335271">
        <w:t xml:space="preserve"> </w:t>
      </w:r>
      <w:proofErr w:type="spellStart"/>
      <w:r w:rsidRPr="00335271">
        <w:t>does</w:t>
      </w:r>
      <w:proofErr w:type="spellEnd"/>
      <w:r w:rsidRPr="00335271">
        <w:t xml:space="preserve"> </w:t>
      </w:r>
      <w:proofErr w:type="spellStart"/>
      <w:r w:rsidRPr="00335271">
        <w:t>not</w:t>
      </w:r>
      <w:proofErr w:type="spellEnd"/>
      <w:r w:rsidRPr="00335271">
        <w:t xml:space="preserve"> look at </w:t>
      </w:r>
      <w:proofErr w:type="spellStart"/>
      <w:r w:rsidRPr="00335271">
        <w:t>signs</w:t>
      </w:r>
      <w:proofErr w:type="spellEnd"/>
      <w:r w:rsidRPr="00335271">
        <w:t xml:space="preserve">. </w:t>
      </w:r>
      <w:r w:rsidRPr="0064262E">
        <w:rPr>
          <w:lang w:val="en-US"/>
        </w:rPr>
        <w:t xml:space="preserve">Early development and semiotics. </w:t>
      </w:r>
      <w:proofErr w:type="spellStart"/>
      <w:r w:rsidRPr="0064262E">
        <w:rPr>
          <w:rStyle w:val="nfasis"/>
          <w:sz w:val="22"/>
          <w:lang w:val="en-US"/>
        </w:rPr>
        <w:t>Infancia</w:t>
      </w:r>
      <w:proofErr w:type="spellEnd"/>
      <w:r w:rsidRPr="0064262E">
        <w:rPr>
          <w:rStyle w:val="nfasis"/>
          <w:sz w:val="22"/>
          <w:lang w:val="en-US"/>
        </w:rPr>
        <w:t xml:space="preserve"> y </w:t>
      </w:r>
      <w:proofErr w:type="spellStart"/>
      <w:r w:rsidRPr="0064262E">
        <w:rPr>
          <w:rStyle w:val="nfasis"/>
          <w:sz w:val="22"/>
          <w:lang w:val="en-US"/>
        </w:rPr>
        <w:t>Aprendizaje</w:t>
      </w:r>
      <w:proofErr w:type="spellEnd"/>
      <w:r w:rsidRPr="0064262E">
        <w:rPr>
          <w:rStyle w:val="nfasis"/>
          <w:sz w:val="22"/>
          <w:lang w:val="en-US"/>
        </w:rPr>
        <w:t>, 30</w:t>
      </w:r>
      <w:r w:rsidRPr="0064262E">
        <w:rPr>
          <w:lang w:val="en-US"/>
        </w:rPr>
        <w:t>(3), 343-374.</w:t>
      </w:r>
    </w:p>
    <w:p w14:paraId="223666B9" w14:textId="77777777" w:rsidR="004422EF" w:rsidRDefault="004422EF" w:rsidP="004422EF">
      <w:r>
        <w:rPr>
          <w:rStyle w:val="StrongEmphasis"/>
          <w:sz w:val="22"/>
        </w:rPr>
        <w:t>Artículo de revista electrónica (con DOI)</w:t>
      </w:r>
    </w:p>
    <w:p w14:paraId="1C0F7D3C" w14:textId="77777777" w:rsidR="004422EF" w:rsidRDefault="004422EF" w:rsidP="004422EF">
      <w:r w:rsidRPr="0064262E">
        <w:rPr>
          <w:lang w:val="en-US"/>
        </w:rPr>
        <w:t xml:space="preserve">Herbst-Damn, K. L., y Kulik, J. A. (2005). Volunteer support, marital status, and the survival times of terminally ill patients. </w:t>
      </w:r>
      <w:proofErr w:type="spellStart"/>
      <w:r>
        <w:rPr>
          <w:rStyle w:val="nfasis"/>
          <w:sz w:val="22"/>
        </w:rPr>
        <w:t>Health</w:t>
      </w:r>
      <w:proofErr w:type="spellEnd"/>
      <w:r>
        <w:rPr>
          <w:rStyle w:val="nfasis"/>
          <w:sz w:val="22"/>
        </w:rPr>
        <w:t xml:space="preserve"> </w:t>
      </w:r>
      <w:proofErr w:type="spellStart"/>
      <w:r>
        <w:rPr>
          <w:rStyle w:val="nfasis"/>
          <w:sz w:val="22"/>
        </w:rPr>
        <w:t>Psychology</w:t>
      </w:r>
      <w:proofErr w:type="spellEnd"/>
      <w:r>
        <w:rPr>
          <w:rStyle w:val="nfasis"/>
          <w:sz w:val="22"/>
        </w:rPr>
        <w:t>, 24</w:t>
      </w:r>
      <w:r>
        <w:t>, 225-229. doi:10.1037/0278-6133.24.2.225</w:t>
      </w:r>
    </w:p>
    <w:p w14:paraId="194418DA" w14:textId="77777777" w:rsidR="004422EF" w:rsidRDefault="004422EF" w:rsidP="004422EF">
      <w:r>
        <w:rPr>
          <w:rStyle w:val="StrongEmphasis"/>
          <w:sz w:val="22"/>
        </w:rPr>
        <w:t>Artículo de revista electrónica (sin DOI)</w:t>
      </w:r>
    </w:p>
    <w:p w14:paraId="647A238F" w14:textId="77777777" w:rsidR="004422EF" w:rsidRPr="0064262E" w:rsidRDefault="004422EF" w:rsidP="004422EF">
      <w:pPr>
        <w:rPr>
          <w:lang w:val="en-US"/>
        </w:rPr>
      </w:pPr>
      <w:proofErr w:type="spellStart"/>
      <w:r>
        <w:t>Sillick</w:t>
      </w:r>
      <w:proofErr w:type="spellEnd"/>
      <w:r>
        <w:t xml:space="preserve">, T. J., y </w:t>
      </w:r>
      <w:proofErr w:type="spellStart"/>
      <w:r>
        <w:t>Schutte</w:t>
      </w:r>
      <w:proofErr w:type="spellEnd"/>
      <w:r>
        <w:t xml:space="preserve">, N. S. (2006). </w:t>
      </w:r>
      <w:r w:rsidRPr="0064262E">
        <w:rPr>
          <w:lang w:val="en-US"/>
        </w:rPr>
        <w:t xml:space="preserve">Emotional intelligence and self-esteem mediate between perceived early parental love and adult happiness. </w:t>
      </w:r>
      <w:r w:rsidRPr="0064262E">
        <w:rPr>
          <w:rStyle w:val="nfasis"/>
          <w:sz w:val="22"/>
          <w:lang w:val="en-US"/>
        </w:rPr>
        <w:t>E-Journal of Applied Psychology, 2</w:t>
      </w:r>
      <w:r w:rsidRPr="0064262E">
        <w:rPr>
          <w:lang w:val="en-US"/>
        </w:rPr>
        <w:t xml:space="preserve">(2), 28-48. </w:t>
      </w:r>
      <w:proofErr w:type="spellStart"/>
      <w:r w:rsidRPr="0064262E">
        <w:rPr>
          <w:lang w:val="en-US"/>
        </w:rPr>
        <w:t>Recuperado</w:t>
      </w:r>
      <w:proofErr w:type="spellEnd"/>
      <w:r w:rsidRPr="0064262E">
        <w:rPr>
          <w:lang w:val="en-US"/>
        </w:rPr>
        <w:t xml:space="preserve"> de http://ojs.lib.swin.edu.au/index.php/ejap</w:t>
      </w:r>
    </w:p>
    <w:p w14:paraId="3CB2FFEA" w14:textId="77777777" w:rsidR="004422EF" w:rsidRDefault="004422EF" w:rsidP="004422EF">
      <w:r>
        <w:rPr>
          <w:rStyle w:val="StrongEmphasis"/>
          <w:sz w:val="22"/>
        </w:rPr>
        <w:t>Artículo de periódico</w:t>
      </w:r>
    </w:p>
    <w:p w14:paraId="3A107B1E" w14:textId="77777777" w:rsidR="004422EF" w:rsidRDefault="004422EF" w:rsidP="004422EF">
      <w:proofErr w:type="spellStart"/>
      <w:r>
        <w:lastRenderedPageBreak/>
        <w:t>Aréchaga</w:t>
      </w:r>
      <w:proofErr w:type="spellEnd"/>
      <w:r>
        <w:t xml:space="preserve">, J. (15 de septiembre de 2011). Los españoles y las revistas científicas... ¡Que editen ellos! </w:t>
      </w:r>
      <w:r>
        <w:rPr>
          <w:rStyle w:val="nfasis"/>
          <w:sz w:val="22"/>
        </w:rPr>
        <w:t>El País</w:t>
      </w:r>
      <w:r>
        <w:t>, pp. 20-22.</w:t>
      </w:r>
    </w:p>
    <w:p w14:paraId="254FEFD6" w14:textId="77777777" w:rsidR="004422EF" w:rsidRDefault="004422EF" w:rsidP="004422EF">
      <w:r>
        <w:rPr>
          <w:rStyle w:val="StrongEmphasis"/>
          <w:sz w:val="22"/>
        </w:rPr>
        <w:t>Comunicación en un congreso</w:t>
      </w:r>
    </w:p>
    <w:p w14:paraId="06B0B897" w14:textId="77777777" w:rsidR="004422EF" w:rsidRDefault="004422EF" w:rsidP="004422EF">
      <w:r>
        <w:t xml:space="preserve">López, E. (junio, 2011). Percepción de riesgo y respuesta psicosocial antes desastres naturales y tecnológicos. Trabajo presentado en el </w:t>
      </w:r>
      <w:r>
        <w:rPr>
          <w:rStyle w:val="nfasis"/>
          <w:sz w:val="22"/>
        </w:rPr>
        <w:t>V Congreso Latinoamericano de Psicología de la Salud</w:t>
      </w:r>
      <w:r>
        <w:t>, Xalapa, Veracruz.</w:t>
      </w:r>
    </w:p>
    <w:p w14:paraId="44A63626" w14:textId="77777777" w:rsidR="004422EF" w:rsidRDefault="004422EF" w:rsidP="004422EF">
      <w:r>
        <w:rPr>
          <w:rStyle w:val="StrongEmphasis"/>
          <w:sz w:val="22"/>
        </w:rPr>
        <w:t>Página web</w:t>
      </w:r>
    </w:p>
    <w:p w14:paraId="3778199C" w14:textId="77777777" w:rsidR="004422EF" w:rsidRPr="001355A4" w:rsidRDefault="004422EF" w:rsidP="004422EF">
      <w:pPr>
        <w:rPr>
          <w:lang w:val="en-US"/>
        </w:rPr>
        <w:sectPr w:rsidR="004422EF" w:rsidRPr="001355A4" w:rsidSect="00463DC2">
          <w:pgSz w:w="11906" w:h="16838" w:code="9"/>
          <w:pgMar w:top="1701" w:right="1134" w:bottom="1700" w:left="1134" w:header="1134" w:footer="1134" w:gutter="0"/>
          <w:pgNumType w:fmt="numberInDash"/>
          <w:cols w:space="720"/>
          <w:formProt w:val="0"/>
          <w:docGrid w:linePitch="100"/>
        </w:sectPr>
      </w:pPr>
      <w:r>
        <w:t xml:space="preserve">American </w:t>
      </w:r>
      <w:proofErr w:type="spellStart"/>
      <w:r>
        <w:t>Psychological</w:t>
      </w:r>
      <w:proofErr w:type="spellEnd"/>
      <w:r>
        <w:t xml:space="preserve"> </w:t>
      </w:r>
      <w:proofErr w:type="spellStart"/>
      <w:r>
        <w:t>Association</w:t>
      </w:r>
      <w:proofErr w:type="spellEnd"/>
      <w:r>
        <w:t xml:space="preserve"> (7 de diciembre de 2016). </w:t>
      </w:r>
      <w:r w:rsidRPr="0064262E">
        <w:rPr>
          <w:rStyle w:val="nfasis"/>
          <w:sz w:val="22"/>
          <w:lang w:val="en-US"/>
        </w:rPr>
        <w:t>APA Style</w:t>
      </w:r>
      <w:r w:rsidRPr="0064262E">
        <w:rPr>
          <w:lang w:val="en-US"/>
        </w:rPr>
        <w:t xml:space="preserve">. </w:t>
      </w:r>
      <w:proofErr w:type="spellStart"/>
      <w:r w:rsidRPr="0064262E">
        <w:rPr>
          <w:lang w:val="en-US"/>
        </w:rPr>
        <w:t>Recuperado</w:t>
      </w:r>
      <w:proofErr w:type="spellEnd"/>
      <w:r w:rsidRPr="0064262E">
        <w:rPr>
          <w:lang w:val="en-US"/>
        </w:rPr>
        <w:t xml:space="preserve"> de http://www.apastyle.org Nielsen, M. E. (2010).</w:t>
      </w:r>
      <w:r w:rsidRPr="0064262E">
        <w:rPr>
          <w:rStyle w:val="nfasis"/>
          <w:sz w:val="22"/>
          <w:lang w:val="en-US"/>
        </w:rPr>
        <w:t xml:space="preserve">Notable people in psychology of religion. </w:t>
      </w:r>
      <w:proofErr w:type="spellStart"/>
      <w:r w:rsidRPr="001355A4">
        <w:rPr>
          <w:lang w:val="en-US"/>
        </w:rPr>
        <w:t>Recuperado</w:t>
      </w:r>
      <w:proofErr w:type="spellEnd"/>
      <w:r w:rsidRPr="001355A4">
        <w:rPr>
          <w:lang w:val="en-US"/>
        </w:rPr>
        <w:t xml:space="preserve"> de </w:t>
      </w:r>
      <w:hyperlink r:id="rId17" w:tgtFrame="_blank">
        <w:r w:rsidRPr="001355A4">
          <w:rPr>
            <w:rStyle w:val="Hipervnculo"/>
            <w:sz w:val="22"/>
            <w:lang w:val="en-US"/>
          </w:rPr>
          <w:t>http</w:t>
        </w:r>
      </w:hyperlink>
      <w:hyperlink r:id="rId18" w:tgtFrame="_blank">
        <w:r w:rsidRPr="001355A4">
          <w:rPr>
            <w:rStyle w:val="Hipervnculo"/>
            <w:sz w:val="22"/>
            <w:lang w:val="en-US"/>
          </w:rPr>
          <w:t>://www.psywww.com/psyrelig/psyrelpr.htm</w:t>
        </w:r>
      </w:hyperlink>
      <w:r w:rsidRPr="001355A4">
        <w:rPr>
          <w:lang w:val="en-US"/>
        </w:rPr>
        <w:t xml:space="preserve"> </w:t>
      </w:r>
    </w:p>
    <w:p w14:paraId="157B4C4B" w14:textId="77777777" w:rsidR="004422EF" w:rsidRDefault="004422EF" w:rsidP="004422EF">
      <w:r w:rsidRPr="0064262E">
        <w:rPr>
          <w:rStyle w:val="nfasis"/>
          <w:sz w:val="22"/>
          <w:lang w:val="en-US"/>
        </w:rPr>
        <w:t>All 33 Chile miners freed in flawless rescue.</w:t>
      </w:r>
      <w:r w:rsidRPr="0064262E">
        <w:rPr>
          <w:lang w:val="en-US"/>
        </w:rPr>
        <w:t xml:space="preserve"> </w:t>
      </w:r>
      <w:r>
        <w:t>(13 de octubre de 2010). Recuperado de</w:t>
      </w:r>
      <w:r>
        <w:br/>
      </w:r>
      <w:hyperlink r:id="rId19" w:tgtFrame="_blank">
        <w:r>
          <w:rPr>
            <w:rStyle w:val="Hipervnculo"/>
            <w:sz w:val="22"/>
          </w:rPr>
          <w:t>http</w:t>
        </w:r>
      </w:hyperlink>
      <w:hyperlink r:id="rId20" w:tgtFrame="_blank">
        <w:r>
          <w:rPr>
            <w:rStyle w:val="Hipervnculo"/>
            <w:sz w:val="22"/>
          </w:rPr>
          <w:t>://www.msnbc.msn.com/id/39625809/ns/world_news-americas/</w:t>
        </w:r>
      </w:hyperlink>
      <w:r>
        <w:t xml:space="preserve"> </w:t>
      </w:r>
    </w:p>
    <w:p w14:paraId="362A8BD3" w14:textId="77777777" w:rsidR="004422EF" w:rsidRDefault="004422EF" w:rsidP="004422EF">
      <w:r>
        <w:rPr>
          <w:rStyle w:val="StrongEmphasis"/>
          <w:sz w:val="22"/>
        </w:rPr>
        <w:t>Tesis doctoral electrónica</w:t>
      </w:r>
    </w:p>
    <w:p w14:paraId="1942E86F" w14:textId="77777777" w:rsidR="004422EF" w:rsidRDefault="004422EF" w:rsidP="004422EF">
      <w:r>
        <w:t xml:space="preserve">Fernández González, A. (2010). </w:t>
      </w:r>
      <w:r>
        <w:rPr>
          <w:rStyle w:val="nfasis"/>
          <w:sz w:val="22"/>
        </w:rPr>
        <w:t xml:space="preserve">La inteligencia emocional como variable predictora de adaptación psicosocial en estudiantes de la Comunidad de Madrid </w:t>
      </w:r>
      <w:r>
        <w:t>(Tesis doctoral). Recuperado de http://hdl.handle.net/10486/4872</w:t>
      </w:r>
    </w:p>
    <w:p w14:paraId="36DBA871" w14:textId="77777777" w:rsidR="004422EF" w:rsidRDefault="004422EF" w:rsidP="004422EF">
      <w:r>
        <w:rPr>
          <w:rStyle w:val="StrongEmphasis"/>
          <w:sz w:val="22"/>
        </w:rPr>
        <w:t>Tesis doctoral impresa</w:t>
      </w:r>
    </w:p>
    <w:p w14:paraId="23D9C0C8" w14:textId="77777777" w:rsidR="004422EF" w:rsidRDefault="004422EF" w:rsidP="004422EF">
      <w:r>
        <w:t xml:space="preserve">Fernández González, A. (2010). </w:t>
      </w:r>
      <w:r>
        <w:rPr>
          <w:rStyle w:val="nfasis"/>
          <w:sz w:val="22"/>
        </w:rPr>
        <w:t xml:space="preserve">La inteligencia emocional como variable predictora de adaptación psicosocial en estudiantes de la Comunidad de Madrid </w:t>
      </w:r>
      <w:r>
        <w:t>(Tesis doctoral). Universidad Autónoma de Madrid.</w:t>
      </w:r>
    </w:p>
    <w:p w14:paraId="73C5884D" w14:textId="77777777" w:rsidR="004422EF" w:rsidRDefault="004422EF" w:rsidP="004422EF">
      <w:r>
        <w:rPr>
          <w:rStyle w:val="StrongEmphasis"/>
          <w:sz w:val="22"/>
        </w:rPr>
        <w:t>Datos de investigación</w:t>
      </w:r>
    </w:p>
    <w:p w14:paraId="7C0AF565" w14:textId="77777777" w:rsidR="004422EF" w:rsidRDefault="004422EF" w:rsidP="004422EF">
      <w:pPr>
        <w:sectPr w:rsidR="004422EF" w:rsidSect="00956AB3">
          <w:headerReference w:type="even" r:id="rId21"/>
          <w:headerReference w:type="default" r:id="rId22"/>
          <w:footerReference w:type="even" r:id="rId23"/>
          <w:footerReference w:type="default" r:id="rId24"/>
          <w:type w:val="continuous"/>
          <w:pgSz w:w="11906" w:h="16838" w:code="9"/>
          <w:pgMar w:top="1700" w:right="1134" w:bottom="1700" w:left="1134" w:header="1134" w:footer="1134" w:gutter="0"/>
          <w:cols w:space="720"/>
          <w:formProt w:val="0"/>
          <w:docGrid w:linePitch="100"/>
        </w:sectPr>
      </w:pPr>
      <w:r>
        <w:t xml:space="preserve">Remesar </w:t>
      </w:r>
      <w:proofErr w:type="spellStart"/>
      <w:r>
        <w:t>Betlloch</w:t>
      </w:r>
      <w:proofErr w:type="spellEnd"/>
      <w:r>
        <w:t xml:space="preserve">, X., Antelo, A., </w:t>
      </w:r>
      <w:proofErr w:type="spellStart"/>
      <w:r>
        <w:t>Llivina</w:t>
      </w:r>
      <w:proofErr w:type="spellEnd"/>
      <w:r>
        <w:t xml:space="preserve">, C., </w:t>
      </w:r>
      <w:proofErr w:type="spellStart"/>
      <w:r>
        <w:t>Albà</w:t>
      </w:r>
      <w:proofErr w:type="spellEnd"/>
      <w:r>
        <w:t xml:space="preserve">, E., </w:t>
      </w:r>
      <w:proofErr w:type="spellStart"/>
      <w:r>
        <w:t>Berdié</w:t>
      </w:r>
      <w:proofErr w:type="spellEnd"/>
      <w:r>
        <w:t xml:space="preserve">, L., </w:t>
      </w:r>
      <w:proofErr w:type="spellStart"/>
      <w:r>
        <w:t>Agnelli</w:t>
      </w:r>
      <w:proofErr w:type="spellEnd"/>
      <w:r>
        <w:t xml:space="preserve">, S. (2015). </w:t>
      </w:r>
      <w:r w:rsidRPr="0064262E">
        <w:rPr>
          <w:lang w:val="en-US"/>
        </w:rPr>
        <w:t xml:space="preserve">Influence of a </w:t>
      </w:r>
      <w:proofErr w:type="spellStart"/>
      <w:r w:rsidRPr="0064262E">
        <w:rPr>
          <w:lang w:val="en-US"/>
        </w:rPr>
        <w:t>hyperlipidic</w:t>
      </w:r>
      <w:proofErr w:type="spellEnd"/>
      <w:r w:rsidRPr="0064262E">
        <w:rPr>
          <w:lang w:val="en-US"/>
        </w:rPr>
        <w:t xml:space="preserve"> diet on the composition of the non-membrane lipid 6 pool of red blood cells of male and female rats. </w:t>
      </w:r>
      <w:r>
        <w:t>[Dataset]. Versión de 22 de junio de 2015. Recuperado de http://hdl.handle.net/2445/66010</w:t>
      </w:r>
    </w:p>
    <w:p w14:paraId="4B75149C" w14:textId="77777777" w:rsidR="00710799" w:rsidRPr="004422EF" w:rsidRDefault="00710799" w:rsidP="000C19DB"/>
    <w:sectPr w:rsidR="00710799" w:rsidRPr="004422EF" w:rsidSect="00956AB3">
      <w:footerReference w:type="default" r:id="rId25"/>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9ECDE" w14:textId="77777777" w:rsidR="004605DB" w:rsidRDefault="004605DB" w:rsidP="000C19DB">
      <w:r>
        <w:separator/>
      </w:r>
    </w:p>
  </w:endnote>
  <w:endnote w:type="continuationSeparator" w:id="0">
    <w:p w14:paraId="4EF2F71F" w14:textId="77777777" w:rsidR="004605DB" w:rsidRDefault="004605DB" w:rsidP="000C1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altName w:val="FreeSerif"/>
    <w:panose1 w:val="02020404030301010803"/>
    <w:charset w:val="00"/>
    <w:family w:val="roman"/>
    <w:pitch w:val="variable"/>
    <w:sig w:usb0="00000287" w:usb1="00000000" w:usb2="00000000" w:usb3="00000000" w:csb0="0000009F" w:csb1="00000000"/>
  </w:font>
  <w:font w:name="CMR10;Times New Roman">
    <w:altName w:val="DejaVu Sans"/>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2EAA6" w14:textId="77777777" w:rsidR="004422EF" w:rsidRDefault="004422EF">
    <w:pPr>
      <w:pStyle w:val="Piedepgina"/>
      <w:jc w:val="center"/>
    </w:pPr>
    <w:r>
      <w:fldChar w:fldCharType="begin"/>
    </w:r>
    <w:r>
      <w:instrText>PAGE</w:instrText>
    </w:r>
    <w:r>
      <w:fldChar w:fldCharType="separate"/>
    </w:r>
    <w:r>
      <w:t>6</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C15DD" w14:textId="77777777" w:rsidR="004422EF" w:rsidRDefault="004422EF">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2101935"/>
      <w:docPartObj>
        <w:docPartGallery w:val="Page Numbers (Bottom of Page)"/>
        <w:docPartUnique/>
      </w:docPartObj>
    </w:sdtPr>
    <w:sdtEndPr>
      <w:rPr>
        <w:noProof/>
      </w:rPr>
    </w:sdtEndPr>
    <w:sdtContent>
      <w:p w14:paraId="66DAE276" w14:textId="77777777" w:rsidR="000A540A" w:rsidRDefault="000A540A">
        <w:pPr>
          <w:pStyle w:val="Piedepgina"/>
          <w:jc w:val="center"/>
        </w:pPr>
        <w:r>
          <w:rPr>
            <w:noProof/>
          </w:rPr>
          <mc:AlternateContent>
            <mc:Choice Requires="wps">
              <w:drawing>
                <wp:inline distT="0" distB="0" distL="0" distR="0" wp14:anchorId="22CF8B47" wp14:editId="0F1EED6D">
                  <wp:extent cx="5467350" cy="45085"/>
                  <wp:effectExtent l="9525" t="9525" r="0" b="2540"/>
                  <wp:docPr id="1874300170" name="Diagrama de flujo: decisió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DE50BDE"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62EB2AA" w14:textId="77777777" w:rsidR="000A540A" w:rsidRDefault="000A540A">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78890FE0" w14:textId="77777777" w:rsidR="000A540A" w:rsidRDefault="000A540A">
    <w:pPr>
      <w:pStyle w:val="Piedepgina"/>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E3C06" w14:textId="77777777" w:rsidR="004422EF" w:rsidRDefault="004422EF">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81D9A" w14:textId="77777777" w:rsidR="004422EF" w:rsidRDefault="004422EF">
    <w:pPr>
      <w:pStyle w:val="Piedepgina"/>
      <w:jc w:val="center"/>
    </w:pPr>
    <w:r>
      <w:fldChar w:fldCharType="begin"/>
    </w:r>
    <w:r>
      <w:instrText>PAGE</w:instrText>
    </w:r>
    <w:r>
      <w:fldChar w:fldCharType="separate"/>
    </w:r>
    <w:r>
      <w:t>7</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35445" w14:textId="77777777" w:rsidR="00E212E1" w:rsidRPr="00E212E1" w:rsidRDefault="00E212E1" w:rsidP="000C19DB">
    <w:pPr>
      <w:pStyle w:val="Subttulo"/>
      <w:rPr>
        <w:noProof/>
      </w:rPr>
    </w:pPr>
    <w:r w:rsidRPr="00E212E1">
      <w:fldChar w:fldCharType="begin"/>
    </w:r>
    <w:r w:rsidRPr="00E212E1">
      <w:instrText xml:space="preserve"> PAGE   \* MERGEFORMAT </w:instrText>
    </w:r>
    <w:r w:rsidRPr="00E212E1">
      <w:fldChar w:fldCharType="separate"/>
    </w:r>
    <w:r w:rsidRPr="00E212E1">
      <w:rPr>
        <w:noProof/>
      </w:rPr>
      <w:t>2</w:t>
    </w:r>
    <w:r w:rsidRPr="00E212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86D41" w14:textId="77777777" w:rsidR="004605DB" w:rsidRDefault="004605DB" w:rsidP="000C19DB">
      <w:r>
        <w:separator/>
      </w:r>
    </w:p>
  </w:footnote>
  <w:footnote w:type="continuationSeparator" w:id="0">
    <w:p w14:paraId="6903EE87" w14:textId="77777777" w:rsidR="004605DB" w:rsidRDefault="004605DB" w:rsidP="000C19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24F5F" w14:textId="5DB01524" w:rsidR="004422EF" w:rsidRPr="009A0530" w:rsidRDefault="009A0530" w:rsidP="009A0530">
    <w:pPr>
      <w:pStyle w:val="HeaderLeft"/>
      <w:spacing w:after="0"/>
      <w:jc w:val="right"/>
      <w:rPr>
        <w:rFonts w:ascii="Arial" w:hAnsi="Arial"/>
        <w:i/>
        <w:iCs/>
        <w:sz w:val="20"/>
        <w:lang w:val="en-US"/>
      </w:rPr>
    </w:pPr>
    <w:r>
      <w:rPr>
        <w:rFonts w:ascii="Arial" w:hAnsi="Arial"/>
        <w:i/>
        <w:iCs/>
        <w:sz w:val="20"/>
        <w:lang w:val="en-US"/>
      </w:rPr>
      <w:fldChar w:fldCharType="begin"/>
    </w:r>
    <w:r>
      <w:rPr>
        <w:rFonts w:ascii="Arial" w:hAnsi="Arial"/>
        <w:i/>
        <w:iCs/>
        <w:sz w:val="20"/>
        <w:lang w:val="en-US"/>
      </w:rPr>
      <w:instrText xml:space="preserve"> STYLEREF  "Título 1"  \* MERGEFORMAT </w:instrText>
    </w:r>
    <w:r w:rsidR="00CD533A">
      <w:rPr>
        <w:rFonts w:ascii="Arial" w:hAnsi="Arial"/>
        <w:i/>
        <w:iCs/>
        <w:sz w:val="20"/>
        <w:lang w:val="en-US"/>
      </w:rPr>
      <w:fldChar w:fldCharType="separate"/>
    </w:r>
    <w:r w:rsidR="00CD533A">
      <w:rPr>
        <w:rFonts w:ascii="Arial" w:hAnsi="Arial"/>
        <w:i/>
        <w:iCs/>
        <w:noProof/>
        <w:sz w:val="20"/>
        <w:lang w:val="en-US"/>
      </w:rPr>
      <w:t>Conclusiones Generales.</w:t>
    </w:r>
    <w:r>
      <w:rPr>
        <w:rFonts w:ascii="Arial" w:hAnsi="Arial"/>
        <w:i/>
        <w:iCs/>
        <w:sz w:val="20"/>
        <w:lang w:val="en-U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46C45" w14:textId="77777777" w:rsidR="004422EF" w:rsidRDefault="004422E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B3E7BD" w14:textId="77777777" w:rsidR="004422EF" w:rsidRDefault="004422EF">
    <w:pPr>
      <w:pStyle w:val="HeaderLeft"/>
      <w:spacing w:after="0"/>
      <w:jc w:val="right"/>
      <w:rPr>
        <w:rFonts w:ascii="Arial" w:hAnsi="Arial"/>
        <w:i/>
        <w:iCs/>
        <w:sz w:val="20"/>
      </w:rPr>
    </w:pPr>
    <w:r>
      <w:rPr>
        <w:rFonts w:ascii="Arial" w:hAnsi="Arial"/>
        <w:i/>
        <w:iCs/>
        <w:sz w:val="20"/>
      </w:rPr>
      <w:t>Referencias bibliográficas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66C662E"/>
    <w:multiLevelType w:val="multilevel"/>
    <w:tmpl w:val="F66C662E"/>
    <w:lvl w:ilvl="0">
      <w:start w:val="1"/>
      <w:numFmt w:val="bullet"/>
      <w:lvlText w:val=""/>
      <w:lvlJc w:val="left"/>
      <w:pPr>
        <w:tabs>
          <w:tab w:val="left" w:pos="707"/>
        </w:tabs>
        <w:ind w:left="707" w:hanging="283"/>
      </w:pPr>
      <w:rPr>
        <w:rFonts w:ascii="Symbol" w:hAnsi="Symbol" w:cs="Symbol" w:hint="default"/>
      </w:rPr>
    </w:lvl>
    <w:lvl w:ilvl="1">
      <w:start w:val="1"/>
      <w:numFmt w:val="bullet"/>
      <w:lvlText w:val=""/>
      <w:lvlJc w:val="left"/>
      <w:pPr>
        <w:tabs>
          <w:tab w:val="left" w:pos="1414"/>
        </w:tabs>
        <w:ind w:left="1414" w:hanging="283"/>
      </w:pPr>
      <w:rPr>
        <w:rFonts w:ascii="Symbol" w:hAnsi="Symbol" w:cs="Symbol" w:hint="default"/>
      </w:rPr>
    </w:lvl>
    <w:lvl w:ilvl="2">
      <w:start w:val="1"/>
      <w:numFmt w:val="bullet"/>
      <w:lvlText w:val=""/>
      <w:lvlJc w:val="left"/>
      <w:pPr>
        <w:tabs>
          <w:tab w:val="left" w:pos="2121"/>
        </w:tabs>
        <w:ind w:left="2121" w:hanging="283"/>
      </w:pPr>
      <w:rPr>
        <w:rFonts w:ascii="Symbol" w:hAnsi="Symbol" w:cs="Symbol" w:hint="default"/>
      </w:rPr>
    </w:lvl>
    <w:lvl w:ilvl="3">
      <w:start w:val="1"/>
      <w:numFmt w:val="bullet"/>
      <w:lvlText w:val=""/>
      <w:lvlJc w:val="left"/>
      <w:pPr>
        <w:tabs>
          <w:tab w:val="left" w:pos="2828"/>
        </w:tabs>
        <w:ind w:left="2828" w:hanging="283"/>
      </w:pPr>
      <w:rPr>
        <w:rFonts w:ascii="Symbol" w:hAnsi="Symbol" w:cs="Symbol" w:hint="default"/>
      </w:rPr>
    </w:lvl>
    <w:lvl w:ilvl="4">
      <w:start w:val="1"/>
      <w:numFmt w:val="bullet"/>
      <w:lvlText w:val=""/>
      <w:lvlJc w:val="left"/>
      <w:pPr>
        <w:tabs>
          <w:tab w:val="left" w:pos="3535"/>
        </w:tabs>
        <w:ind w:left="3535" w:hanging="283"/>
      </w:pPr>
      <w:rPr>
        <w:rFonts w:ascii="Symbol" w:hAnsi="Symbol" w:cs="Symbol" w:hint="default"/>
      </w:rPr>
    </w:lvl>
    <w:lvl w:ilvl="5">
      <w:start w:val="1"/>
      <w:numFmt w:val="bullet"/>
      <w:lvlText w:val=""/>
      <w:lvlJc w:val="left"/>
      <w:pPr>
        <w:tabs>
          <w:tab w:val="left" w:pos="4242"/>
        </w:tabs>
        <w:ind w:left="4242" w:hanging="283"/>
      </w:pPr>
      <w:rPr>
        <w:rFonts w:ascii="Symbol" w:hAnsi="Symbol" w:cs="Symbol" w:hint="default"/>
      </w:rPr>
    </w:lvl>
    <w:lvl w:ilvl="6">
      <w:start w:val="1"/>
      <w:numFmt w:val="bullet"/>
      <w:lvlText w:val=""/>
      <w:lvlJc w:val="left"/>
      <w:pPr>
        <w:tabs>
          <w:tab w:val="left" w:pos="4949"/>
        </w:tabs>
        <w:ind w:left="4949" w:hanging="283"/>
      </w:pPr>
      <w:rPr>
        <w:rFonts w:ascii="Symbol" w:hAnsi="Symbol" w:cs="Symbol" w:hint="default"/>
      </w:rPr>
    </w:lvl>
    <w:lvl w:ilvl="7">
      <w:start w:val="1"/>
      <w:numFmt w:val="bullet"/>
      <w:lvlText w:val=""/>
      <w:lvlJc w:val="left"/>
      <w:pPr>
        <w:tabs>
          <w:tab w:val="left" w:pos="5656"/>
        </w:tabs>
        <w:ind w:left="5656" w:hanging="283"/>
      </w:pPr>
      <w:rPr>
        <w:rFonts w:ascii="Symbol" w:hAnsi="Symbol" w:cs="Symbol" w:hint="default"/>
      </w:rPr>
    </w:lvl>
    <w:lvl w:ilvl="8">
      <w:start w:val="1"/>
      <w:numFmt w:val="bullet"/>
      <w:lvlText w:val=""/>
      <w:lvlJc w:val="left"/>
      <w:pPr>
        <w:tabs>
          <w:tab w:val="left" w:pos="6363"/>
        </w:tabs>
        <w:ind w:left="6363" w:hanging="283"/>
      </w:pPr>
      <w:rPr>
        <w:rFonts w:ascii="Symbol" w:hAnsi="Symbol" w:cs="Symbol" w:hint="default"/>
      </w:rPr>
    </w:lvl>
  </w:abstractNum>
  <w:abstractNum w:abstractNumId="1" w15:restartNumberingAfterBreak="0">
    <w:nsid w:val="032F5977"/>
    <w:multiLevelType w:val="hybridMultilevel"/>
    <w:tmpl w:val="F8BA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7189E"/>
    <w:multiLevelType w:val="multilevel"/>
    <w:tmpl w:val="2FE27D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3F6639"/>
    <w:multiLevelType w:val="multilevel"/>
    <w:tmpl w:val="BF18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8525B"/>
    <w:multiLevelType w:val="multilevel"/>
    <w:tmpl w:val="60A8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3C5E8A"/>
    <w:multiLevelType w:val="multilevel"/>
    <w:tmpl w:val="3AC2AA92"/>
    <w:styleLink w:val="Estilo1"/>
    <w:lvl w:ilvl="0">
      <w:start w:val="1"/>
      <w:numFmt w:val="decimal"/>
      <w:lvlText w:val="%1."/>
      <w:lvlJc w:val="left"/>
      <w:pPr>
        <w:ind w:left="390" w:hanging="390"/>
      </w:pPr>
      <w:rPr>
        <w:rFonts w:ascii="Arial" w:hAnsi="Arial" w:hint="default"/>
        <w:b/>
        <w:i w:val="0"/>
        <w:sz w:val="28"/>
      </w:rPr>
    </w:lvl>
    <w:lvl w:ilvl="1">
      <w:start w:val="1"/>
      <w:numFmt w:val="decimal"/>
      <w:lvlText w:val="%1.%2."/>
      <w:lvlJc w:val="left"/>
      <w:pPr>
        <w:ind w:left="1890" w:hanging="720"/>
      </w:pPr>
      <w:rPr>
        <w:rFonts w:ascii="Arial" w:hAnsi="Arial" w:hint="default"/>
        <w:b/>
        <w:sz w:val="24"/>
      </w:rPr>
    </w:lvl>
    <w:lvl w:ilvl="2">
      <w:start w:val="1"/>
      <w:numFmt w:val="decimal"/>
      <w:lvlText w:val="%1.%2.%3."/>
      <w:lvlJc w:val="left"/>
      <w:pPr>
        <w:ind w:left="720" w:hanging="432"/>
      </w:pPr>
      <w:rPr>
        <w:rFonts w:ascii="Arial" w:hAnsi="Arial" w:hint="default"/>
        <w:b/>
        <w:i w:val="0"/>
        <w:iCs w:val="0"/>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5751860"/>
    <w:multiLevelType w:val="hybridMultilevel"/>
    <w:tmpl w:val="98EC38C6"/>
    <w:lvl w:ilvl="0" w:tplc="ECA2BAB0">
      <w:start w:val="1"/>
      <w:numFmt w:val="decimal"/>
      <w:pStyle w:val="Ttulo4"/>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39565D"/>
    <w:multiLevelType w:val="multilevel"/>
    <w:tmpl w:val="F4F4E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395333"/>
    <w:multiLevelType w:val="multilevel"/>
    <w:tmpl w:val="4074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C52B42"/>
    <w:multiLevelType w:val="multilevel"/>
    <w:tmpl w:val="7E9E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194645"/>
    <w:multiLevelType w:val="multilevel"/>
    <w:tmpl w:val="24EC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EDF33"/>
    <w:multiLevelType w:val="multilevel"/>
    <w:tmpl w:val="5BBEDF33"/>
    <w:lvl w:ilvl="0">
      <w:start w:val="1"/>
      <w:numFmt w:val="bullet"/>
      <w:lvlText w:val=""/>
      <w:lvlJc w:val="left"/>
      <w:pPr>
        <w:tabs>
          <w:tab w:val="left" w:pos="707"/>
        </w:tabs>
        <w:ind w:left="707" w:hanging="283"/>
      </w:pPr>
      <w:rPr>
        <w:rFonts w:ascii="Symbol" w:hAnsi="Symbol" w:cs="Symbol" w:hint="default"/>
      </w:rPr>
    </w:lvl>
    <w:lvl w:ilvl="1">
      <w:start w:val="1"/>
      <w:numFmt w:val="bullet"/>
      <w:lvlText w:val=""/>
      <w:lvlJc w:val="left"/>
      <w:pPr>
        <w:tabs>
          <w:tab w:val="left" w:pos="1414"/>
        </w:tabs>
        <w:ind w:left="1414" w:hanging="283"/>
      </w:pPr>
      <w:rPr>
        <w:rFonts w:ascii="Symbol" w:hAnsi="Symbol" w:cs="Symbol" w:hint="default"/>
      </w:rPr>
    </w:lvl>
    <w:lvl w:ilvl="2">
      <w:start w:val="1"/>
      <w:numFmt w:val="bullet"/>
      <w:lvlText w:val=""/>
      <w:lvlJc w:val="left"/>
      <w:pPr>
        <w:tabs>
          <w:tab w:val="left" w:pos="2121"/>
        </w:tabs>
        <w:ind w:left="2121" w:hanging="283"/>
      </w:pPr>
      <w:rPr>
        <w:rFonts w:ascii="Symbol" w:hAnsi="Symbol" w:cs="Symbol" w:hint="default"/>
      </w:rPr>
    </w:lvl>
    <w:lvl w:ilvl="3">
      <w:start w:val="1"/>
      <w:numFmt w:val="bullet"/>
      <w:lvlText w:val=""/>
      <w:lvlJc w:val="left"/>
      <w:pPr>
        <w:tabs>
          <w:tab w:val="left" w:pos="2828"/>
        </w:tabs>
        <w:ind w:left="2828" w:hanging="283"/>
      </w:pPr>
      <w:rPr>
        <w:rFonts w:ascii="Symbol" w:hAnsi="Symbol" w:cs="Symbol" w:hint="default"/>
      </w:rPr>
    </w:lvl>
    <w:lvl w:ilvl="4">
      <w:start w:val="1"/>
      <w:numFmt w:val="bullet"/>
      <w:lvlText w:val=""/>
      <w:lvlJc w:val="left"/>
      <w:pPr>
        <w:tabs>
          <w:tab w:val="left" w:pos="3535"/>
        </w:tabs>
        <w:ind w:left="3535" w:hanging="283"/>
      </w:pPr>
      <w:rPr>
        <w:rFonts w:ascii="Symbol" w:hAnsi="Symbol" w:cs="Symbol" w:hint="default"/>
      </w:rPr>
    </w:lvl>
    <w:lvl w:ilvl="5">
      <w:start w:val="1"/>
      <w:numFmt w:val="bullet"/>
      <w:lvlText w:val=""/>
      <w:lvlJc w:val="left"/>
      <w:pPr>
        <w:tabs>
          <w:tab w:val="left" w:pos="4242"/>
        </w:tabs>
        <w:ind w:left="4242" w:hanging="283"/>
      </w:pPr>
      <w:rPr>
        <w:rFonts w:ascii="Symbol" w:hAnsi="Symbol" w:cs="Symbol" w:hint="default"/>
      </w:rPr>
    </w:lvl>
    <w:lvl w:ilvl="6">
      <w:start w:val="1"/>
      <w:numFmt w:val="bullet"/>
      <w:lvlText w:val=""/>
      <w:lvlJc w:val="left"/>
      <w:pPr>
        <w:tabs>
          <w:tab w:val="left" w:pos="4949"/>
        </w:tabs>
        <w:ind w:left="4949" w:hanging="283"/>
      </w:pPr>
      <w:rPr>
        <w:rFonts w:ascii="Symbol" w:hAnsi="Symbol" w:cs="Symbol" w:hint="default"/>
      </w:rPr>
    </w:lvl>
    <w:lvl w:ilvl="7">
      <w:start w:val="1"/>
      <w:numFmt w:val="bullet"/>
      <w:lvlText w:val=""/>
      <w:lvlJc w:val="left"/>
      <w:pPr>
        <w:tabs>
          <w:tab w:val="left" w:pos="5656"/>
        </w:tabs>
        <w:ind w:left="5656" w:hanging="283"/>
      </w:pPr>
      <w:rPr>
        <w:rFonts w:ascii="Symbol" w:hAnsi="Symbol" w:cs="Symbol" w:hint="default"/>
      </w:rPr>
    </w:lvl>
    <w:lvl w:ilvl="8">
      <w:start w:val="1"/>
      <w:numFmt w:val="bullet"/>
      <w:lvlText w:val=""/>
      <w:lvlJc w:val="left"/>
      <w:pPr>
        <w:tabs>
          <w:tab w:val="left" w:pos="6363"/>
        </w:tabs>
        <w:ind w:left="6363" w:hanging="283"/>
      </w:pPr>
      <w:rPr>
        <w:rFonts w:ascii="Symbol" w:hAnsi="Symbol" w:cs="Symbol" w:hint="default"/>
      </w:rPr>
    </w:lvl>
  </w:abstractNum>
  <w:abstractNum w:abstractNumId="12" w15:restartNumberingAfterBreak="0">
    <w:nsid w:val="5D8344BE"/>
    <w:multiLevelType w:val="hybridMultilevel"/>
    <w:tmpl w:val="E1727FDA"/>
    <w:lvl w:ilvl="0" w:tplc="B7C462B2">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84187"/>
    <w:multiLevelType w:val="multilevel"/>
    <w:tmpl w:val="22F0D75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64793BEC"/>
    <w:multiLevelType w:val="hybridMultilevel"/>
    <w:tmpl w:val="F0768FD8"/>
    <w:lvl w:ilvl="0" w:tplc="6D68C382">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912DBD"/>
    <w:multiLevelType w:val="multilevel"/>
    <w:tmpl w:val="F010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464760"/>
    <w:multiLevelType w:val="multilevel"/>
    <w:tmpl w:val="DB3A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A012CD"/>
    <w:multiLevelType w:val="multilevel"/>
    <w:tmpl w:val="DB54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A24E6A"/>
    <w:multiLevelType w:val="multilevel"/>
    <w:tmpl w:val="EEFCDC6E"/>
    <w:lvl w:ilvl="0">
      <w:start w:val="1"/>
      <w:numFmt w:val="decimal"/>
      <w:lvlText w:val="%1."/>
      <w:lvlJc w:val="left"/>
      <w:pPr>
        <w:ind w:left="390" w:hanging="390"/>
      </w:pPr>
      <w:rPr>
        <w:rFonts w:hint="default"/>
      </w:rPr>
    </w:lvl>
    <w:lvl w:ilvl="1">
      <w:start w:val="1"/>
      <w:numFmt w:val="decimal"/>
      <w:pStyle w:val="Ttulo2"/>
      <w:lvlText w:val="%1.%2."/>
      <w:lvlJc w:val="left"/>
      <w:pPr>
        <w:ind w:left="720" w:hanging="72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40001963">
    <w:abstractNumId w:val="14"/>
  </w:num>
  <w:num w:numId="2" w16cid:durableId="1026248520">
    <w:abstractNumId w:val="11"/>
  </w:num>
  <w:num w:numId="3" w16cid:durableId="366759561">
    <w:abstractNumId w:val="0"/>
  </w:num>
  <w:num w:numId="4" w16cid:durableId="921838840">
    <w:abstractNumId w:val="5"/>
  </w:num>
  <w:num w:numId="5" w16cid:durableId="1729068057">
    <w:abstractNumId w:val="13"/>
  </w:num>
  <w:num w:numId="6" w16cid:durableId="1838883657">
    <w:abstractNumId w:val="10"/>
  </w:num>
  <w:num w:numId="7" w16cid:durableId="1906908654">
    <w:abstractNumId w:val="9"/>
  </w:num>
  <w:num w:numId="8" w16cid:durableId="1216309478">
    <w:abstractNumId w:val="2"/>
  </w:num>
  <w:num w:numId="9" w16cid:durableId="49504533">
    <w:abstractNumId w:val="18"/>
  </w:num>
  <w:num w:numId="10" w16cid:durableId="436365972">
    <w:abstractNumId w:val="3"/>
  </w:num>
  <w:num w:numId="11" w16cid:durableId="1756782912">
    <w:abstractNumId w:val="17"/>
  </w:num>
  <w:num w:numId="12" w16cid:durableId="673923161">
    <w:abstractNumId w:val="4"/>
  </w:num>
  <w:num w:numId="13" w16cid:durableId="320351914">
    <w:abstractNumId w:val="8"/>
  </w:num>
  <w:num w:numId="14" w16cid:durableId="268976088">
    <w:abstractNumId w:val="1"/>
  </w:num>
  <w:num w:numId="15" w16cid:durableId="1102385283">
    <w:abstractNumId w:val="7"/>
  </w:num>
  <w:num w:numId="16" w16cid:durableId="567346228">
    <w:abstractNumId w:val="15"/>
  </w:num>
  <w:num w:numId="17" w16cid:durableId="63376162">
    <w:abstractNumId w:val="16"/>
  </w:num>
  <w:num w:numId="18" w16cid:durableId="1095176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51224928">
    <w:abstractNumId w:val="6"/>
  </w:num>
  <w:num w:numId="20" w16cid:durableId="366217882">
    <w:abstractNumId w:val="12"/>
  </w:num>
  <w:num w:numId="21" w16cid:durableId="417410130">
    <w:abstractNumId w:val="18"/>
    <w:lvlOverride w:ilvl="0">
      <w:startOverride w:val="2"/>
    </w:lvlOverride>
    <w:lvlOverride w:ilvl="1">
      <w:startOverride w:val="5"/>
    </w:lvlOverride>
    <w:lvlOverride w:ilvl="2">
      <w:startOverride w:val="1"/>
    </w:lvlOverride>
  </w:num>
  <w:num w:numId="22" w16cid:durableId="2714739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8E"/>
    <w:rsid w:val="000105D3"/>
    <w:rsid w:val="00011AA4"/>
    <w:rsid w:val="0001568D"/>
    <w:rsid w:val="00023F53"/>
    <w:rsid w:val="00031FA8"/>
    <w:rsid w:val="00034888"/>
    <w:rsid w:val="00041EE8"/>
    <w:rsid w:val="00051A6C"/>
    <w:rsid w:val="00081944"/>
    <w:rsid w:val="00082279"/>
    <w:rsid w:val="00083D4E"/>
    <w:rsid w:val="00084A98"/>
    <w:rsid w:val="000A540A"/>
    <w:rsid w:val="000A73CC"/>
    <w:rsid w:val="000B5796"/>
    <w:rsid w:val="000C19DB"/>
    <w:rsid w:val="000C3FFC"/>
    <w:rsid w:val="000D0CAD"/>
    <w:rsid w:val="000D1D1C"/>
    <w:rsid w:val="000F0CEE"/>
    <w:rsid w:val="000F664B"/>
    <w:rsid w:val="001042FD"/>
    <w:rsid w:val="00112002"/>
    <w:rsid w:val="00114F88"/>
    <w:rsid w:val="001355A4"/>
    <w:rsid w:val="00143784"/>
    <w:rsid w:val="001712AA"/>
    <w:rsid w:val="00175111"/>
    <w:rsid w:val="001A360E"/>
    <w:rsid w:val="001D53DF"/>
    <w:rsid w:val="00220F48"/>
    <w:rsid w:val="00245FA3"/>
    <w:rsid w:val="002805F1"/>
    <w:rsid w:val="002A7C07"/>
    <w:rsid w:val="002B2ADF"/>
    <w:rsid w:val="002B789F"/>
    <w:rsid w:val="002C3923"/>
    <w:rsid w:val="002D6E5E"/>
    <w:rsid w:val="002F7E2F"/>
    <w:rsid w:val="00305B61"/>
    <w:rsid w:val="0031721C"/>
    <w:rsid w:val="00335271"/>
    <w:rsid w:val="00357743"/>
    <w:rsid w:val="00375941"/>
    <w:rsid w:val="0037730C"/>
    <w:rsid w:val="00392694"/>
    <w:rsid w:val="003B6100"/>
    <w:rsid w:val="003B7D35"/>
    <w:rsid w:val="003C6122"/>
    <w:rsid w:val="003D39CB"/>
    <w:rsid w:val="003E79D0"/>
    <w:rsid w:val="003F4F94"/>
    <w:rsid w:val="00415B42"/>
    <w:rsid w:val="00436FB4"/>
    <w:rsid w:val="004422EF"/>
    <w:rsid w:val="00442DE6"/>
    <w:rsid w:val="004605DB"/>
    <w:rsid w:val="00463DC2"/>
    <w:rsid w:val="00473820"/>
    <w:rsid w:val="00475CBC"/>
    <w:rsid w:val="004B701A"/>
    <w:rsid w:val="004C5D19"/>
    <w:rsid w:val="004C763A"/>
    <w:rsid w:val="00505C6A"/>
    <w:rsid w:val="005160E7"/>
    <w:rsid w:val="00517205"/>
    <w:rsid w:val="00522EAA"/>
    <w:rsid w:val="00544CC9"/>
    <w:rsid w:val="00565C0D"/>
    <w:rsid w:val="00581D31"/>
    <w:rsid w:val="00587DCB"/>
    <w:rsid w:val="005A4F74"/>
    <w:rsid w:val="005D4982"/>
    <w:rsid w:val="005E3868"/>
    <w:rsid w:val="005E5FB8"/>
    <w:rsid w:val="005F4484"/>
    <w:rsid w:val="006008C1"/>
    <w:rsid w:val="00660370"/>
    <w:rsid w:val="00695402"/>
    <w:rsid w:val="00696A60"/>
    <w:rsid w:val="006A0135"/>
    <w:rsid w:val="006B5468"/>
    <w:rsid w:val="006D16DD"/>
    <w:rsid w:val="006E66CF"/>
    <w:rsid w:val="006F4603"/>
    <w:rsid w:val="00710799"/>
    <w:rsid w:val="007129A0"/>
    <w:rsid w:val="007254E2"/>
    <w:rsid w:val="00732B59"/>
    <w:rsid w:val="00733141"/>
    <w:rsid w:val="007408CD"/>
    <w:rsid w:val="00751CF6"/>
    <w:rsid w:val="007829C6"/>
    <w:rsid w:val="007858CF"/>
    <w:rsid w:val="007A1B59"/>
    <w:rsid w:val="007A5706"/>
    <w:rsid w:val="00802261"/>
    <w:rsid w:val="008047D0"/>
    <w:rsid w:val="00821738"/>
    <w:rsid w:val="00823E26"/>
    <w:rsid w:val="0083037E"/>
    <w:rsid w:val="00835E23"/>
    <w:rsid w:val="00854995"/>
    <w:rsid w:val="00863CB7"/>
    <w:rsid w:val="0086533C"/>
    <w:rsid w:val="008741BA"/>
    <w:rsid w:val="008C04D2"/>
    <w:rsid w:val="008D6C0E"/>
    <w:rsid w:val="008E3C8F"/>
    <w:rsid w:val="0090440A"/>
    <w:rsid w:val="00956AB3"/>
    <w:rsid w:val="009765FD"/>
    <w:rsid w:val="009844B0"/>
    <w:rsid w:val="009912B0"/>
    <w:rsid w:val="009A0530"/>
    <w:rsid w:val="009A36C0"/>
    <w:rsid w:val="009B4761"/>
    <w:rsid w:val="009C159D"/>
    <w:rsid w:val="009F264C"/>
    <w:rsid w:val="009F2D69"/>
    <w:rsid w:val="009F48AF"/>
    <w:rsid w:val="00A23DFB"/>
    <w:rsid w:val="00A475B3"/>
    <w:rsid w:val="00A74BB2"/>
    <w:rsid w:val="00A80FB6"/>
    <w:rsid w:val="00A926A3"/>
    <w:rsid w:val="00A97AA9"/>
    <w:rsid w:val="00AA6725"/>
    <w:rsid w:val="00AB2368"/>
    <w:rsid w:val="00AE5C60"/>
    <w:rsid w:val="00B138D1"/>
    <w:rsid w:val="00B17859"/>
    <w:rsid w:val="00B21C72"/>
    <w:rsid w:val="00B629E2"/>
    <w:rsid w:val="00B65A4D"/>
    <w:rsid w:val="00B671A9"/>
    <w:rsid w:val="00B76F06"/>
    <w:rsid w:val="00B93BE4"/>
    <w:rsid w:val="00B93F89"/>
    <w:rsid w:val="00BA394A"/>
    <w:rsid w:val="00BC036D"/>
    <w:rsid w:val="00BC439A"/>
    <w:rsid w:val="00C24913"/>
    <w:rsid w:val="00C37AA4"/>
    <w:rsid w:val="00C61C7E"/>
    <w:rsid w:val="00C94ECD"/>
    <w:rsid w:val="00CA4B74"/>
    <w:rsid w:val="00CB0BAA"/>
    <w:rsid w:val="00CB6310"/>
    <w:rsid w:val="00CD3729"/>
    <w:rsid w:val="00CD533A"/>
    <w:rsid w:val="00CE566C"/>
    <w:rsid w:val="00CF587D"/>
    <w:rsid w:val="00CF5C2B"/>
    <w:rsid w:val="00D1340E"/>
    <w:rsid w:val="00D2148D"/>
    <w:rsid w:val="00D2449F"/>
    <w:rsid w:val="00D26701"/>
    <w:rsid w:val="00D40462"/>
    <w:rsid w:val="00D42320"/>
    <w:rsid w:val="00DB4B8E"/>
    <w:rsid w:val="00DE7167"/>
    <w:rsid w:val="00E1207B"/>
    <w:rsid w:val="00E13FA0"/>
    <w:rsid w:val="00E15F51"/>
    <w:rsid w:val="00E212E1"/>
    <w:rsid w:val="00E23D5F"/>
    <w:rsid w:val="00E77153"/>
    <w:rsid w:val="00E82B48"/>
    <w:rsid w:val="00E84043"/>
    <w:rsid w:val="00E84AC4"/>
    <w:rsid w:val="00E91081"/>
    <w:rsid w:val="00EB530B"/>
    <w:rsid w:val="00ED20C1"/>
    <w:rsid w:val="00ED4352"/>
    <w:rsid w:val="00EE59FF"/>
    <w:rsid w:val="00EE6919"/>
    <w:rsid w:val="00EF46D8"/>
    <w:rsid w:val="00F00063"/>
    <w:rsid w:val="00F14F76"/>
    <w:rsid w:val="00F2206A"/>
    <w:rsid w:val="00F506EE"/>
    <w:rsid w:val="00F66F59"/>
    <w:rsid w:val="00F77CE3"/>
    <w:rsid w:val="00F80D29"/>
    <w:rsid w:val="00FD4ADA"/>
    <w:rsid w:val="00FE1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B48A44"/>
  <w15:chartTrackingRefBased/>
  <w15:docId w15:val="{756BCE02-7A56-4DEB-A905-1C2B4F183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9DB"/>
    <w:pPr>
      <w:spacing w:after="240" w:line="276" w:lineRule="auto"/>
      <w:ind w:left="10" w:right="201" w:hanging="10"/>
      <w:jc w:val="both"/>
    </w:pPr>
    <w:rPr>
      <w:rFonts w:ascii="Arial" w:hAnsi="Arial" w:cs="Calibri"/>
      <w:color w:val="000000"/>
      <w:kern w:val="0"/>
      <w:sz w:val="24"/>
      <w:lang w:val="es-ES" w:eastAsia="es-ES"/>
      <w14:ligatures w14:val="none"/>
    </w:rPr>
  </w:style>
  <w:style w:type="paragraph" w:styleId="Ttulo1">
    <w:name w:val="heading 1"/>
    <w:basedOn w:val="Normal"/>
    <w:next w:val="Normal"/>
    <w:link w:val="Ttulo1Car"/>
    <w:uiPriority w:val="9"/>
    <w:qFormat/>
    <w:rsid w:val="00544CC9"/>
    <w:pPr>
      <w:keepNext/>
      <w:keepLines/>
      <w:spacing w:before="240"/>
      <w:outlineLvl w:val="0"/>
    </w:pPr>
    <w:rPr>
      <w:rFonts w:eastAsiaTheme="majorEastAsia" w:cstheme="majorBidi"/>
      <w:b/>
      <w:caps/>
      <w:color w:val="000000" w:themeColor="text1"/>
      <w:sz w:val="32"/>
      <w:szCs w:val="40"/>
    </w:rPr>
  </w:style>
  <w:style w:type="paragraph" w:styleId="Ttulo2">
    <w:name w:val="heading 2"/>
    <w:basedOn w:val="Prrafodelista"/>
    <w:next w:val="Normal"/>
    <w:link w:val="Ttulo2Car"/>
    <w:uiPriority w:val="9"/>
    <w:unhideWhenUsed/>
    <w:qFormat/>
    <w:rsid w:val="00505C6A"/>
    <w:pPr>
      <w:numPr>
        <w:ilvl w:val="1"/>
        <w:numId w:val="22"/>
      </w:numPr>
      <w:outlineLvl w:val="1"/>
    </w:pPr>
    <w:rPr>
      <w:b/>
      <w:bCs/>
    </w:rPr>
  </w:style>
  <w:style w:type="paragraph" w:styleId="Ttulo3">
    <w:name w:val="heading 3"/>
    <w:basedOn w:val="Normal"/>
    <w:next w:val="Normal"/>
    <w:link w:val="Ttulo3Car"/>
    <w:uiPriority w:val="9"/>
    <w:unhideWhenUsed/>
    <w:qFormat/>
    <w:rsid w:val="00505C6A"/>
    <w:pPr>
      <w:keepNext/>
      <w:keepLines/>
      <w:numPr>
        <w:ilvl w:val="2"/>
        <w:numId w:val="22"/>
      </w:numPr>
      <w:spacing w:before="160" w:after="80"/>
      <w:outlineLvl w:val="2"/>
    </w:pPr>
    <w:rPr>
      <w:rFonts w:eastAsiaTheme="majorEastAsia" w:cs="Arial"/>
      <w:color w:val="auto"/>
      <w:szCs w:val="24"/>
    </w:rPr>
  </w:style>
  <w:style w:type="paragraph" w:styleId="Ttulo4">
    <w:name w:val="heading 4"/>
    <w:basedOn w:val="Ttulo2"/>
    <w:next w:val="Normal"/>
    <w:link w:val="Ttulo4Car"/>
    <w:uiPriority w:val="9"/>
    <w:unhideWhenUsed/>
    <w:rsid w:val="006A0135"/>
    <w:pPr>
      <w:numPr>
        <w:ilvl w:val="0"/>
        <w:numId w:val="19"/>
      </w:numPr>
      <w:outlineLvl w:val="3"/>
    </w:pPr>
  </w:style>
  <w:style w:type="paragraph" w:styleId="Ttulo5">
    <w:name w:val="heading 5"/>
    <w:basedOn w:val="Ttulo4"/>
    <w:next w:val="Normal"/>
    <w:link w:val="Ttulo5Car"/>
    <w:uiPriority w:val="9"/>
    <w:unhideWhenUsed/>
    <w:rsid w:val="006A0135"/>
    <w:pPr>
      <w:numPr>
        <w:ilvl w:val="1"/>
        <w:numId w:val="9"/>
      </w:numPr>
      <w:outlineLvl w:val="4"/>
    </w:pPr>
  </w:style>
  <w:style w:type="paragraph" w:styleId="Ttulo6">
    <w:name w:val="heading 6"/>
    <w:basedOn w:val="Normal"/>
    <w:next w:val="Normal"/>
    <w:link w:val="Ttulo6Car"/>
    <w:uiPriority w:val="9"/>
    <w:unhideWhenUsed/>
    <w:rsid w:val="003C6122"/>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rsid w:val="003C6122"/>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3C6122"/>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3C6122"/>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Text">
    <w:name w:val="Abstract Text"/>
    <w:basedOn w:val="Normal"/>
    <w:rsid w:val="00587DCB"/>
    <w:pPr>
      <w:suppressAutoHyphens/>
      <w:spacing w:after="0" w:line="240" w:lineRule="auto"/>
      <w:ind w:left="0" w:right="0" w:firstLine="0"/>
    </w:pPr>
    <w:rPr>
      <w:rFonts w:eastAsia="Times New Roman" w:cs="Times New Roman"/>
      <w:color w:val="auto"/>
      <w:szCs w:val="24"/>
      <w:lang w:eastAsia="en-US"/>
    </w:rPr>
  </w:style>
  <w:style w:type="character" w:customStyle="1" w:styleId="Ttulo1Car">
    <w:name w:val="Título 1 Car"/>
    <w:basedOn w:val="Fuentedeprrafopredeter"/>
    <w:link w:val="Ttulo1"/>
    <w:uiPriority w:val="9"/>
    <w:rsid w:val="00544CC9"/>
    <w:rPr>
      <w:rFonts w:ascii="Arial" w:eastAsiaTheme="majorEastAsia" w:hAnsi="Arial" w:cstheme="majorBidi"/>
      <w:b/>
      <w:caps/>
      <w:color w:val="000000" w:themeColor="text1"/>
      <w:kern w:val="0"/>
      <w:sz w:val="32"/>
      <w:szCs w:val="40"/>
      <w:lang w:val="es-ES" w:eastAsia="es-ES"/>
      <w14:ligatures w14:val="none"/>
    </w:rPr>
  </w:style>
  <w:style w:type="character" w:customStyle="1" w:styleId="Ttulo2Car">
    <w:name w:val="Título 2 Car"/>
    <w:basedOn w:val="Fuentedeprrafopredeter"/>
    <w:link w:val="Ttulo2"/>
    <w:uiPriority w:val="9"/>
    <w:rsid w:val="00505C6A"/>
    <w:rPr>
      <w:rFonts w:ascii="Arial" w:hAnsi="Arial" w:cs="Calibri"/>
      <w:b/>
      <w:bCs/>
      <w:color w:val="000000"/>
      <w:kern w:val="0"/>
      <w:sz w:val="24"/>
      <w:lang w:val="es-ES" w:eastAsia="es-ES"/>
      <w14:ligatures w14:val="none"/>
    </w:rPr>
  </w:style>
  <w:style w:type="character" w:customStyle="1" w:styleId="Ttulo3Car">
    <w:name w:val="Título 3 Car"/>
    <w:basedOn w:val="Fuentedeprrafopredeter"/>
    <w:link w:val="Ttulo3"/>
    <w:uiPriority w:val="9"/>
    <w:rsid w:val="00505C6A"/>
    <w:rPr>
      <w:rFonts w:ascii="Arial" w:eastAsiaTheme="majorEastAsia" w:hAnsi="Arial" w:cs="Arial"/>
      <w:kern w:val="0"/>
      <w:sz w:val="24"/>
      <w:szCs w:val="24"/>
      <w:lang w:val="es-ES" w:eastAsia="es-ES"/>
      <w14:ligatures w14:val="none"/>
    </w:rPr>
  </w:style>
  <w:style w:type="character" w:customStyle="1" w:styleId="Ttulo4Car">
    <w:name w:val="Título 4 Car"/>
    <w:basedOn w:val="Fuentedeprrafopredeter"/>
    <w:link w:val="Ttulo4"/>
    <w:uiPriority w:val="9"/>
    <w:rsid w:val="006A0135"/>
    <w:rPr>
      <w:rFonts w:ascii="Arial" w:hAnsi="Arial" w:cs="Calibri"/>
      <w:b/>
      <w:bCs/>
      <w:color w:val="000000"/>
      <w:kern w:val="0"/>
      <w:sz w:val="24"/>
      <w:lang w:val="es-ES" w:eastAsia="es-ES"/>
      <w14:ligatures w14:val="none"/>
    </w:rPr>
  </w:style>
  <w:style w:type="character" w:customStyle="1" w:styleId="Ttulo5Car">
    <w:name w:val="Título 5 Car"/>
    <w:basedOn w:val="Fuentedeprrafopredeter"/>
    <w:link w:val="Ttulo5"/>
    <w:uiPriority w:val="9"/>
    <w:rsid w:val="006A0135"/>
    <w:rPr>
      <w:rFonts w:ascii="Arial" w:hAnsi="Arial" w:cs="Calibri"/>
      <w:b/>
      <w:bCs/>
      <w:color w:val="000000"/>
      <w:kern w:val="0"/>
      <w:sz w:val="24"/>
      <w:lang w:val="es-ES" w:eastAsia="es-ES"/>
      <w14:ligatures w14:val="none"/>
    </w:rPr>
  </w:style>
  <w:style w:type="character" w:customStyle="1" w:styleId="Ttulo6Car">
    <w:name w:val="Título 6 Car"/>
    <w:basedOn w:val="Fuentedeprrafopredeter"/>
    <w:link w:val="Ttulo6"/>
    <w:uiPriority w:val="9"/>
    <w:rsid w:val="003C6122"/>
    <w:rPr>
      <w:rFonts w:eastAsiaTheme="majorEastAsia" w:cstheme="majorBidi"/>
      <w:i/>
      <w:iCs/>
      <w:color w:val="595959" w:themeColor="text1" w:themeTint="A6"/>
      <w:kern w:val="0"/>
      <w:sz w:val="24"/>
      <w:lang w:val="es-ES" w:eastAsia="es-ES"/>
      <w14:ligatures w14:val="none"/>
    </w:rPr>
  </w:style>
  <w:style w:type="character" w:customStyle="1" w:styleId="Ttulo7Car">
    <w:name w:val="Título 7 Car"/>
    <w:basedOn w:val="Fuentedeprrafopredeter"/>
    <w:link w:val="Ttulo7"/>
    <w:uiPriority w:val="9"/>
    <w:semiHidden/>
    <w:rsid w:val="003C6122"/>
    <w:rPr>
      <w:rFonts w:eastAsiaTheme="majorEastAsia" w:cstheme="majorBidi"/>
      <w:color w:val="595959" w:themeColor="text1" w:themeTint="A6"/>
      <w:kern w:val="0"/>
      <w:sz w:val="24"/>
      <w:lang w:val="es-ES" w:eastAsia="es-ES"/>
      <w14:ligatures w14:val="none"/>
    </w:rPr>
  </w:style>
  <w:style w:type="character" w:customStyle="1" w:styleId="Ttulo8Car">
    <w:name w:val="Título 8 Car"/>
    <w:basedOn w:val="Fuentedeprrafopredeter"/>
    <w:link w:val="Ttulo8"/>
    <w:uiPriority w:val="9"/>
    <w:semiHidden/>
    <w:rsid w:val="003C6122"/>
    <w:rPr>
      <w:rFonts w:eastAsiaTheme="majorEastAsia" w:cstheme="majorBidi"/>
      <w:i/>
      <w:iCs/>
      <w:color w:val="272727" w:themeColor="text1" w:themeTint="D8"/>
      <w:kern w:val="0"/>
      <w:sz w:val="24"/>
      <w:lang w:val="es-ES" w:eastAsia="es-ES"/>
      <w14:ligatures w14:val="none"/>
    </w:rPr>
  </w:style>
  <w:style w:type="character" w:customStyle="1" w:styleId="Ttulo9Car">
    <w:name w:val="Título 9 Car"/>
    <w:basedOn w:val="Fuentedeprrafopredeter"/>
    <w:link w:val="Ttulo9"/>
    <w:uiPriority w:val="9"/>
    <w:semiHidden/>
    <w:rsid w:val="003C6122"/>
    <w:rPr>
      <w:rFonts w:eastAsiaTheme="majorEastAsia" w:cstheme="majorBidi"/>
      <w:color w:val="272727" w:themeColor="text1" w:themeTint="D8"/>
      <w:kern w:val="0"/>
      <w:sz w:val="24"/>
      <w:lang w:val="es-ES" w:eastAsia="es-ES"/>
      <w14:ligatures w14:val="none"/>
    </w:rPr>
  </w:style>
  <w:style w:type="paragraph" w:styleId="Ttulo">
    <w:name w:val="Title"/>
    <w:basedOn w:val="Normal"/>
    <w:next w:val="Normal"/>
    <w:link w:val="TtuloCar"/>
    <w:uiPriority w:val="10"/>
    <w:rsid w:val="003C612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3C6122"/>
    <w:rPr>
      <w:rFonts w:asciiTheme="majorHAnsi" w:eastAsiaTheme="majorEastAsia" w:hAnsiTheme="majorHAnsi" w:cstheme="majorBidi"/>
      <w:spacing w:val="-10"/>
      <w:kern w:val="28"/>
      <w:sz w:val="56"/>
      <w:szCs w:val="56"/>
      <w:lang w:val="es-ES" w:eastAsia="es-ES"/>
      <w14:ligatures w14:val="none"/>
    </w:rPr>
  </w:style>
  <w:style w:type="paragraph" w:styleId="Subttulo">
    <w:name w:val="Subtitle"/>
    <w:basedOn w:val="Normal"/>
    <w:next w:val="Normal"/>
    <w:link w:val="SubttuloCar"/>
    <w:uiPriority w:val="11"/>
    <w:rsid w:val="003C6122"/>
    <w:pPr>
      <w:numPr>
        <w:ilvl w:val="1"/>
      </w:numPr>
      <w:spacing w:after="160"/>
      <w:ind w:left="10" w:hanging="1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6122"/>
    <w:rPr>
      <w:rFonts w:eastAsiaTheme="majorEastAsia" w:cstheme="majorBidi"/>
      <w:color w:val="595959" w:themeColor="text1" w:themeTint="A6"/>
      <w:spacing w:val="15"/>
      <w:kern w:val="0"/>
      <w:sz w:val="28"/>
      <w:szCs w:val="28"/>
      <w:lang w:val="es-ES" w:eastAsia="es-ES"/>
      <w14:ligatures w14:val="none"/>
    </w:rPr>
  </w:style>
  <w:style w:type="paragraph" w:styleId="Cita">
    <w:name w:val="Quote"/>
    <w:basedOn w:val="Normal"/>
    <w:next w:val="Normal"/>
    <w:link w:val="CitaCar"/>
    <w:uiPriority w:val="29"/>
    <w:rsid w:val="003C612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C6122"/>
    <w:rPr>
      <w:rFonts w:ascii="Arial" w:hAnsi="Arial" w:cs="Calibri"/>
      <w:i/>
      <w:iCs/>
      <w:color w:val="404040" w:themeColor="text1" w:themeTint="BF"/>
      <w:kern w:val="0"/>
      <w:sz w:val="24"/>
      <w:lang w:val="es-ES" w:eastAsia="es-ES"/>
      <w14:ligatures w14:val="none"/>
    </w:rPr>
  </w:style>
  <w:style w:type="paragraph" w:styleId="Prrafodelista">
    <w:name w:val="List Paragraph"/>
    <w:basedOn w:val="Normal"/>
    <w:uiPriority w:val="34"/>
    <w:rsid w:val="003C6122"/>
    <w:pPr>
      <w:ind w:left="720"/>
      <w:contextualSpacing/>
    </w:pPr>
  </w:style>
  <w:style w:type="character" w:styleId="nfasisintenso">
    <w:name w:val="Intense Emphasis"/>
    <w:basedOn w:val="Fuentedeprrafopredeter"/>
    <w:uiPriority w:val="21"/>
    <w:rsid w:val="003C6122"/>
    <w:rPr>
      <w:i/>
      <w:iCs/>
      <w:color w:val="2F5496" w:themeColor="accent1" w:themeShade="BF"/>
    </w:rPr>
  </w:style>
  <w:style w:type="paragraph" w:styleId="Citadestacada">
    <w:name w:val="Intense Quote"/>
    <w:basedOn w:val="Normal"/>
    <w:next w:val="Normal"/>
    <w:link w:val="CitadestacadaCar"/>
    <w:uiPriority w:val="30"/>
    <w:rsid w:val="003C61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C6122"/>
    <w:rPr>
      <w:rFonts w:ascii="Arial" w:hAnsi="Arial" w:cs="Calibri"/>
      <w:i/>
      <w:iCs/>
      <w:color w:val="2F5496" w:themeColor="accent1" w:themeShade="BF"/>
      <w:kern w:val="0"/>
      <w:sz w:val="24"/>
      <w:lang w:val="es-ES" w:eastAsia="es-ES"/>
      <w14:ligatures w14:val="none"/>
    </w:rPr>
  </w:style>
  <w:style w:type="character" w:styleId="Referenciaintensa">
    <w:name w:val="Intense Reference"/>
    <w:basedOn w:val="Fuentedeprrafopredeter"/>
    <w:uiPriority w:val="32"/>
    <w:rsid w:val="003C6122"/>
    <w:rPr>
      <w:b/>
      <w:bCs/>
      <w:smallCaps/>
      <w:color w:val="2F5496" w:themeColor="accent1" w:themeShade="BF"/>
      <w:spacing w:val="5"/>
    </w:rPr>
  </w:style>
  <w:style w:type="paragraph" w:styleId="Encabezado">
    <w:name w:val="header"/>
    <w:basedOn w:val="Normal"/>
    <w:link w:val="EncabezadoCar"/>
    <w:unhideWhenUsed/>
    <w:rsid w:val="00E23D5F"/>
    <w:pPr>
      <w:tabs>
        <w:tab w:val="center" w:pos="4680"/>
        <w:tab w:val="right" w:pos="9360"/>
      </w:tabs>
      <w:spacing w:after="0" w:line="240" w:lineRule="auto"/>
    </w:pPr>
  </w:style>
  <w:style w:type="character" w:customStyle="1" w:styleId="EncabezadoCar">
    <w:name w:val="Encabezado Car"/>
    <w:basedOn w:val="Fuentedeprrafopredeter"/>
    <w:link w:val="Encabezado"/>
    <w:rsid w:val="00E23D5F"/>
    <w:rPr>
      <w:rFonts w:ascii="Arial" w:hAnsi="Arial" w:cs="Calibri"/>
      <w:color w:val="000000"/>
      <w:kern w:val="0"/>
      <w:sz w:val="24"/>
      <w:lang w:val="es-ES" w:eastAsia="es-ES"/>
      <w14:ligatures w14:val="none"/>
    </w:rPr>
  </w:style>
  <w:style w:type="paragraph" w:styleId="Piedepgina">
    <w:name w:val="footer"/>
    <w:basedOn w:val="Normal"/>
    <w:link w:val="PiedepginaCar"/>
    <w:uiPriority w:val="99"/>
    <w:unhideWhenUsed/>
    <w:rsid w:val="00E23D5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23D5F"/>
    <w:rPr>
      <w:rFonts w:ascii="Arial" w:hAnsi="Arial" w:cs="Calibri"/>
      <w:color w:val="000000"/>
      <w:kern w:val="0"/>
      <w:sz w:val="24"/>
      <w:lang w:val="es-ES" w:eastAsia="es-ES"/>
      <w14:ligatures w14:val="none"/>
    </w:rPr>
  </w:style>
  <w:style w:type="paragraph" w:styleId="Sinespaciado">
    <w:name w:val="No Spacing"/>
    <w:uiPriority w:val="1"/>
    <w:rsid w:val="00E77153"/>
    <w:pPr>
      <w:spacing w:after="0" w:line="240" w:lineRule="auto"/>
      <w:ind w:left="10" w:right="201" w:hanging="10"/>
      <w:jc w:val="both"/>
    </w:pPr>
    <w:rPr>
      <w:rFonts w:ascii="Arial" w:hAnsi="Arial" w:cs="Calibri"/>
      <w:color w:val="000000"/>
      <w:kern w:val="0"/>
      <w:sz w:val="24"/>
      <w:lang w:val="es-ES" w:eastAsia="es-ES"/>
      <w14:ligatures w14:val="none"/>
    </w:rPr>
  </w:style>
  <w:style w:type="character" w:styleId="Textodelmarcadordeposicin">
    <w:name w:val="Placeholder Text"/>
    <w:basedOn w:val="Fuentedeprrafopredeter"/>
    <w:uiPriority w:val="99"/>
    <w:semiHidden/>
    <w:rsid w:val="00E91081"/>
    <w:rPr>
      <w:color w:val="666666"/>
    </w:rPr>
  </w:style>
  <w:style w:type="paragraph" w:styleId="ndice1">
    <w:name w:val="index 1"/>
    <w:basedOn w:val="Normal"/>
    <w:next w:val="Normal"/>
    <w:autoRedefine/>
    <w:uiPriority w:val="99"/>
    <w:unhideWhenUsed/>
    <w:rsid w:val="00D26701"/>
    <w:pPr>
      <w:ind w:left="240" w:hanging="240"/>
      <w:jc w:val="left"/>
    </w:pPr>
    <w:rPr>
      <w:rFonts w:asciiTheme="minorHAnsi" w:hAnsiTheme="minorHAnsi" w:cstheme="minorHAnsi"/>
      <w:sz w:val="18"/>
      <w:szCs w:val="18"/>
    </w:rPr>
  </w:style>
  <w:style w:type="paragraph" w:styleId="ndice2">
    <w:name w:val="index 2"/>
    <w:basedOn w:val="Normal"/>
    <w:next w:val="Normal"/>
    <w:autoRedefine/>
    <w:uiPriority w:val="99"/>
    <w:unhideWhenUsed/>
    <w:rsid w:val="00D26701"/>
    <w:pPr>
      <w:ind w:left="480" w:hanging="240"/>
      <w:jc w:val="left"/>
    </w:pPr>
    <w:rPr>
      <w:rFonts w:asciiTheme="minorHAnsi" w:hAnsiTheme="minorHAnsi" w:cstheme="minorHAnsi"/>
      <w:sz w:val="18"/>
      <w:szCs w:val="18"/>
    </w:rPr>
  </w:style>
  <w:style w:type="paragraph" w:styleId="ndice3">
    <w:name w:val="index 3"/>
    <w:basedOn w:val="Normal"/>
    <w:next w:val="Normal"/>
    <w:autoRedefine/>
    <w:uiPriority w:val="99"/>
    <w:unhideWhenUsed/>
    <w:rsid w:val="00D26701"/>
    <w:pPr>
      <w:ind w:left="720" w:hanging="240"/>
      <w:jc w:val="left"/>
    </w:pPr>
    <w:rPr>
      <w:rFonts w:asciiTheme="minorHAnsi" w:hAnsiTheme="minorHAnsi" w:cstheme="minorHAnsi"/>
      <w:sz w:val="18"/>
      <w:szCs w:val="18"/>
    </w:rPr>
  </w:style>
  <w:style w:type="paragraph" w:styleId="ndice4">
    <w:name w:val="index 4"/>
    <w:basedOn w:val="Normal"/>
    <w:next w:val="Normal"/>
    <w:autoRedefine/>
    <w:uiPriority w:val="99"/>
    <w:unhideWhenUsed/>
    <w:rsid w:val="00D26701"/>
    <w:pPr>
      <w:ind w:left="960" w:hanging="240"/>
      <w:jc w:val="left"/>
    </w:pPr>
    <w:rPr>
      <w:rFonts w:asciiTheme="minorHAnsi" w:hAnsiTheme="minorHAnsi" w:cstheme="minorHAnsi"/>
      <w:sz w:val="18"/>
      <w:szCs w:val="18"/>
    </w:rPr>
  </w:style>
  <w:style w:type="paragraph" w:styleId="ndice5">
    <w:name w:val="index 5"/>
    <w:basedOn w:val="Normal"/>
    <w:next w:val="Normal"/>
    <w:autoRedefine/>
    <w:uiPriority w:val="99"/>
    <w:unhideWhenUsed/>
    <w:rsid w:val="00D26701"/>
    <w:pPr>
      <w:ind w:left="1200" w:hanging="240"/>
      <w:jc w:val="left"/>
    </w:pPr>
    <w:rPr>
      <w:rFonts w:asciiTheme="minorHAnsi" w:hAnsiTheme="minorHAnsi" w:cstheme="minorHAnsi"/>
      <w:sz w:val="18"/>
      <w:szCs w:val="18"/>
    </w:rPr>
  </w:style>
  <w:style w:type="paragraph" w:styleId="ndice6">
    <w:name w:val="index 6"/>
    <w:basedOn w:val="Normal"/>
    <w:next w:val="Normal"/>
    <w:autoRedefine/>
    <w:uiPriority w:val="99"/>
    <w:unhideWhenUsed/>
    <w:rsid w:val="00D26701"/>
    <w:pPr>
      <w:ind w:left="1440" w:hanging="240"/>
      <w:jc w:val="left"/>
    </w:pPr>
    <w:rPr>
      <w:rFonts w:asciiTheme="minorHAnsi" w:hAnsiTheme="minorHAnsi" w:cstheme="minorHAnsi"/>
      <w:sz w:val="18"/>
      <w:szCs w:val="18"/>
    </w:rPr>
  </w:style>
  <w:style w:type="paragraph" w:styleId="ndice7">
    <w:name w:val="index 7"/>
    <w:basedOn w:val="Normal"/>
    <w:next w:val="Normal"/>
    <w:autoRedefine/>
    <w:uiPriority w:val="99"/>
    <w:unhideWhenUsed/>
    <w:rsid w:val="00D26701"/>
    <w:pPr>
      <w:ind w:left="1680" w:hanging="240"/>
      <w:jc w:val="left"/>
    </w:pPr>
    <w:rPr>
      <w:rFonts w:asciiTheme="minorHAnsi" w:hAnsiTheme="minorHAnsi" w:cstheme="minorHAnsi"/>
      <w:sz w:val="18"/>
      <w:szCs w:val="18"/>
    </w:rPr>
  </w:style>
  <w:style w:type="paragraph" w:styleId="ndice8">
    <w:name w:val="index 8"/>
    <w:basedOn w:val="Normal"/>
    <w:next w:val="Normal"/>
    <w:autoRedefine/>
    <w:uiPriority w:val="99"/>
    <w:unhideWhenUsed/>
    <w:rsid w:val="00D26701"/>
    <w:pPr>
      <w:ind w:left="1920" w:hanging="240"/>
      <w:jc w:val="left"/>
    </w:pPr>
    <w:rPr>
      <w:rFonts w:asciiTheme="minorHAnsi" w:hAnsiTheme="minorHAnsi" w:cstheme="minorHAnsi"/>
      <w:sz w:val="18"/>
      <w:szCs w:val="18"/>
    </w:rPr>
  </w:style>
  <w:style w:type="paragraph" w:styleId="ndice9">
    <w:name w:val="index 9"/>
    <w:basedOn w:val="Normal"/>
    <w:next w:val="Normal"/>
    <w:autoRedefine/>
    <w:uiPriority w:val="99"/>
    <w:unhideWhenUsed/>
    <w:rsid w:val="00D26701"/>
    <w:pPr>
      <w:ind w:left="2160" w:hanging="240"/>
      <w:jc w:val="left"/>
    </w:pPr>
    <w:rPr>
      <w:rFonts w:asciiTheme="minorHAnsi" w:hAnsiTheme="minorHAnsi" w:cstheme="minorHAnsi"/>
      <w:sz w:val="18"/>
      <w:szCs w:val="18"/>
    </w:rPr>
  </w:style>
  <w:style w:type="paragraph" w:styleId="Ttulodendice">
    <w:name w:val="index heading"/>
    <w:basedOn w:val="Normal"/>
    <w:next w:val="ndice1"/>
    <w:uiPriority w:val="99"/>
    <w:unhideWhenUsed/>
    <w:rsid w:val="00D26701"/>
    <w:pPr>
      <w:pBdr>
        <w:top w:val="single" w:sz="12" w:space="0" w:color="auto"/>
      </w:pBdr>
      <w:spacing w:before="360"/>
      <w:jc w:val="left"/>
    </w:pPr>
    <w:rPr>
      <w:rFonts w:asciiTheme="minorHAnsi" w:hAnsiTheme="minorHAnsi" w:cstheme="minorHAnsi"/>
      <w:b/>
      <w:bCs/>
      <w:i/>
      <w:iCs/>
      <w:sz w:val="26"/>
      <w:szCs w:val="26"/>
    </w:rPr>
  </w:style>
  <w:style w:type="paragraph" w:styleId="TtuloTDC">
    <w:name w:val="TOC Heading"/>
    <w:basedOn w:val="Ttulo1"/>
    <w:next w:val="Normal"/>
    <w:uiPriority w:val="39"/>
    <w:unhideWhenUsed/>
    <w:rsid w:val="00D26701"/>
    <w:pPr>
      <w:spacing w:line="259" w:lineRule="auto"/>
      <w:ind w:left="0" w:right="0" w:firstLine="0"/>
      <w:jc w:val="left"/>
      <w:outlineLvl w:val="9"/>
    </w:pPr>
    <w:rPr>
      <w:rFonts w:asciiTheme="majorHAnsi" w:hAnsiTheme="majorHAnsi"/>
      <w:b w:val="0"/>
      <w:color w:val="2F5496" w:themeColor="accent1" w:themeShade="BF"/>
      <w:szCs w:val="32"/>
      <w:lang w:val="en-US" w:eastAsia="en-US"/>
    </w:rPr>
  </w:style>
  <w:style w:type="paragraph" w:styleId="TDC1">
    <w:name w:val="toc 1"/>
    <w:basedOn w:val="Normal"/>
    <w:next w:val="Normal"/>
    <w:autoRedefine/>
    <w:uiPriority w:val="39"/>
    <w:unhideWhenUsed/>
    <w:rsid w:val="00D26701"/>
    <w:pPr>
      <w:spacing w:after="100"/>
      <w:ind w:left="0"/>
    </w:pPr>
  </w:style>
  <w:style w:type="paragraph" w:styleId="TDC2">
    <w:name w:val="toc 2"/>
    <w:basedOn w:val="Normal"/>
    <w:next w:val="Normal"/>
    <w:autoRedefine/>
    <w:uiPriority w:val="39"/>
    <w:unhideWhenUsed/>
    <w:rsid w:val="00D26701"/>
    <w:pPr>
      <w:spacing w:after="100"/>
      <w:ind w:left="240"/>
    </w:pPr>
  </w:style>
  <w:style w:type="character" w:styleId="Hipervnculo">
    <w:name w:val="Hyperlink"/>
    <w:basedOn w:val="Fuentedeprrafopredeter"/>
    <w:uiPriority w:val="99"/>
    <w:unhideWhenUsed/>
    <w:rsid w:val="00D26701"/>
    <w:rPr>
      <w:color w:val="0563C1" w:themeColor="hyperlink"/>
      <w:u w:val="single"/>
    </w:rPr>
  </w:style>
  <w:style w:type="paragraph" w:styleId="TDC3">
    <w:name w:val="toc 3"/>
    <w:basedOn w:val="Normal"/>
    <w:next w:val="Normal"/>
    <w:autoRedefine/>
    <w:uiPriority w:val="39"/>
    <w:unhideWhenUsed/>
    <w:rsid w:val="00B93BE4"/>
    <w:pPr>
      <w:spacing w:after="100" w:line="259" w:lineRule="auto"/>
      <w:ind w:left="440" w:right="0" w:firstLine="0"/>
      <w:jc w:val="left"/>
    </w:pPr>
    <w:rPr>
      <w:rFonts w:asciiTheme="minorHAnsi" w:eastAsiaTheme="minorEastAsia" w:hAnsiTheme="minorHAnsi" w:cs="Times New Roman"/>
      <w:color w:val="auto"/>
      <w:sz w:val="22"/>
      <w:lang w:val="en-US" w:eastAsia="en-US"/>
    </w:rPr>
  </w:style>
  <w:style w:type="paragraph" w:styleId="Textoindependiente">
    <w:name w:val="Body Text"/>
    <w:basedOn w:val="Normal"/>
    <w:link w:val="TextoindependienteCar"/>
    <w:rsid w:val="004C5D19"/>
    <w:pPr>
      <w:suppressAutoHyphens/>
      <w:spacing w:after="0" w:line="480" w:lineRule="auto"/>
      <w:ind w:left="0" w:right="0" w:firstLine="720"/>
      <w:jc w:val="left"/>
    </w:pPr>
    <w:rPr>
      <w:rFonts w:ascii="Times New Roman" w:eastAsia="Times New Roman" w:hAnsi="Times New Roman" w:cs="Times New Roman"/>
      <w:color w:val="auto"/>
      <w:szCs w:val="24"/>
      <w:lang w:eastAsia="en-US"/>
    </w:rPr>
  </w:style>
  <w:style w:type="character" w:customStyle="1" w:styleId="TextoindependienteCar">
    <w:name w:val="Texto independiente Car"/>
    <w:basedOn w:val="Fuentedeprrafopredeter"/>
    <w:link w:val="Textoindependiente"/>
    <w:rsid w:val="004C5D19"/>
    <w:rPr>
      <w:rFonts w:ascii="Times New Roman" w:eastAsia="Times New Roman" w:hAnsi="Times New Roman" w:cs="Times New Roman"/>
      <w:kern w:val="0"/>
      <w:sz w:val="24"/>
      <w:szCs w:val="24"/>
      <w:lang w:val="es-ES"/>
      <w14:ligatures w14:val="none"/>
    </w:rPr>
  </w:style>
  <w:style w:type="character" w:styleId="nfasis">
    <w:name w:val="Emphasis"/>
    <w:rsid w:val="004422EF"/>
    <w:rPr>
      <w:i/>
      <w:iCs/>
    </w:rPr>
  </w:style>
  <w:style w:type="paragraph" w:styleId="NormalWeb">
    <w:name w:val="Normal (Web)"/>
    <w:basedOn w:val="Normal"/>
    <w:uiPriority w:val="99"/>
    <w:rsid w:val="004422EF"/>
    <w:pPr>
      <w:spacing w:before="280" w:after="280" w:line="240" w:lineRule="auto"/>
      <w:ind w:left="0" w:right="0" w:firstLine="0"/>
      <w:jc w:val="left"/>
    </w:pPr>
    <w:rPr>
      <w:rFonts w:ascii="Times New Roman" w:eastAsia="Times New Roman" w:hAnsi="Times New Roman" w:cs="Times New Roman"/>
      <w:sz w:val="20"/>
      <w:szCs w:val="24"/>
    </w:rPr>
  </w:style>
  <w:style w:type="character" w:customStyle="1" w:styleId="StrongEmphasis">
    <w:name w:val="Strong Emphasis"/>
    <w:rsid w:val="004422EF"/>
    <w:rPr>
      <w:b/>
      <w:bCs/>
    </w:rPr>
  </w:style>
  <w:style w:type="paragraph" w:customStyle="1" w:styleId="HeaderLeft">
    <w:name w:val="Header Left"/>
    <w:basedOn w:val="Encabezado"/>
    <w:rsid w:val="004422EF"/>
    <w:pPr>
      <w:suppressLineNumbers/>
      <w:tabs>
        <w:tab w:val="clear" w:pos="4680"/>
        <w:tab w:val="clear" w:pos="9360"/>
        <w:tab w:val="center" w:pos="5213"/>
        <w:tab w:val="right" w:pos="10426"/>
      </w:tabs>
      <w:suppressAutoHyphens/>
      <w:spacing w:after="240"/>
      <w:ind w:left="0" w:right="0" w:firstLine="0"/>
      <w:jc w:val="left"/>
    </w:pPr>
    <w:rPr>
      <w:rFonts w:ascii="Times New Roman" w:eastAsia="Times New Roman" w:hAnsi="Times New Roman" w:cs="Times New Roman"/>
      <w:color w:val="auto"/>
      <w:szCs w:val="24"/>
      <w:lang w:eastAsia="en-US"/>
    </w:rPr>
  </w:style>
  <w:style w:type="numbering" w:customStyle="1" w:styleId="Estilo1">
    <w:name w:val="Estilo1"/>
    <w:uiPriority w:val="99"/>
    <w:rsid w:val="00CF5C2B"/>
    <w:pPr>
      <w:numPr>
        <w:numId w:val="4"/>
      </w:numPr>
    </w:pPr>
  </w:style>
  <w:style w:type="paragraph" w:styleId="Textocomentario">
    <w:name w:val="annotation text"/>
    <w:basedOn w:val="Normal"/>
    <w:link w:val="TextocomentarioCar"/>
    <w:uiPriority w:val="1"/>
    <w:unhideWhenUsed/>
    <w:rsid w:val="00335271"/>
    <w:pPr>
      <w:spacing w:before="120" w:after="120" w:line="259" w:lineRule="auto"/>
    </w:pPr>
    <w:rPr>
      <w:color w:val="000000" w:themeColor="text1"/>
      <w:kern w:val="2"/>
      <w:sz w:val="20"/>
      <w:szCs w:val="20"/>
      <w14:ligatures w14:val="standardContextual"/>
    </w:rPr>
  </w:style>
  <w:style w:type="character" w:customStyle="1" w:styleId="TextocomentarioCar">
    <w:name w:val="Texto comentario Car"/>
    <w:basedOn w:val="Fuentedeprrafopredeter"/>
    <w:link w:val="Textocomentario"/>
    <w:uiPriority w:val="1"/>
    <w:rsid w:val="00335271"/>
    <w:rPr>
      <w:rFonts w:ascii="Arial" w:hAnsi="Arial" w:cs="Calibri"/>
      <w:color w:val="000000" w:themeColor="text1"/>
      <w:sz w:val="20"/>
      <w:szCs w:val="20"/>
      <w:lang w:val="es-ES" w:eastAsia="es-ES"/>
    </w:rPr>
  </w:style>
  <w:style w:type="character" w:styleId="Textoennegrita">
    <w:name w:val="Strong"/>
    <w:basedOn w:val="Fuentedeprrafopredeter"/>
    <w:uiPriority w:val="22"/>
    <w:rsid w:val="00335271"/>
    <w:rPr>
      <w:b/>
      <w:bCs/>
    </w:rPr>
  </w:style>
  <w:style w:type="character" w:customStyle="1" w:styleId="truncate">
    <w:name w:val="truncate"/>
    <w:basedOn w:val="Fuentedeprrafopredeter"/>
    <w:rsid w:val="00854995"/>
  </w:style>
  <w:style w:type="paragraph" w:styleId="Descripcin">
    <w:name w:val="caption"/>
    <w:basedOn w:val="Normal"/>
    <w:next w:val="Normal"/>
    <w:unhideWhenUsed/>
    <w:rsid w:val="000D1D1C"/>
    <w:pPr>
      <w:spacing w:after="200" w:line="240" w:lineRule="auto"/>
    </w:pPr>
    <w:rPr>
      <w:i/>
      <w:iCs/>
      <w:color w:val="44546A" w:themeColor="text2"/>
      <w:sz w:val="18"/>
      <w:szCs w:val="18"/>
    </w:rPr>
  </w:style>
  <w:style w:type="table" w:styleId="Tablaconcuadrcula5oscura-nfasis3">
    <w:name w:val="Grid Table 5 Dark Accent 3"/>
    <w:basedOn w:val="Tablanormal"/>
    <w:uiPriority w:val="50"/>
    <w:rsid w:val="00A80F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Ttulodellibro">
    <w:name w:val="Book Title"/>
    <w:basedOn w:val="Fuentedeprrafopredeter"/>
    <w:uiPriority w:val="33"/>
    <w:rsid w:val="006A0135"/>
    <w:rPr>
      <w:b/>
      <w:bCs/>
      <w:i/>
      <w:iCs/>
      <w:spacing w:val="5"/>
    </w:rPr>
  </w:style>
  <w:style w:type="character" w:styleId="Nmerodelnea">
    <w:name w:val="line number"/>
    <w:basedOn w:val="Fuentedeprrafopredeter"/>
    <w:uiPriority w:val="99"/>
    <w:semiHidden/>
    <w:unhideWhenUsed/>
    <w:rsid w:val="006A0135"/>
  </w:style>
  <w:style w:type="table" w:styleId="Tablaconcuadrcula4-nfasis3">
    <w:name w:val="Grid Table 4 Accent 3"/>
    <w:basedOn w:val="Tablanormal"/>
    <w:uiPriority w:val="49"/>
    <w:rsid w:val="00CD533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12339">
      <w:bodyDiv w:val="1"/>
      <w:marLeft w:val="0"/>
      <w:marRight w:val="0"/>
      <w:marTop w:val="0"/>
      <w:marBottom w:val="0"/>
      <w:divBdr>
        <w:top w:val="none" w:sz="0" w:space="0" w:color="auto"/>
        <w:left w:val="none" w:sz="0" w:space="0" w:color="auto"/>
        <w:bottom w:val="none" w:sz="0" w:space="0" w:color="auto"/>
        <w:right w:val="none" w:sz="0" w:space="0" w:color="auto"/>
      </w:divBdr>
    </w:div>
    <w:div w:id="103579321">
      <w:bodyDiv w:val="1"/>
      <w:marLeft w:val="0"/>
      <w:marRight w:val="0"/>
      <w:marTop w:val="0"/>
      <w:marBottom w:val="0"/>
      <w:divBdr>
        <w:top w:val="none" w:sz="0" w:space="0" w:color="auto"/>
        <w:left w:val="none" w:sz="0" w:space="0" w:color="auto"/>
        <w:bottom w:val="none" w:sz="0" w:space="0" w:color="auto"/>
        <w:right w:val="none" w:sz="0" w:space="0" w:color="auto"/>
      </w:divBdr>
      <w:divsChild>
        <w:div w:id="1901403582">
          <w:marLeft w:val="0"/>
          <w:marRight w:val="0"/>
          <w:marTop w:val="0"/>
          <w:marBottom w:val="0"/>
          <w:divBdr>
            <w:top w:val="none" w:sz="0" w:space="0" w:color="auto"/>
            <w:left w:val="none" w:sz="0" w:space="0" w:color="auto"/>
            <w:bottom w:val="none" w:sz="0" w:space="0" w:color="auto"/>
            <w:right w:val="none" w:sz="0" w:space="0" w:color="auto"/>
          </w:divBdr>
        </w:div>
        <w:div w:id="548616008">
          <w:marLeft w:val="0"/>
          <w:marRight w:val="0"/>
          <w:marTop w:val="0"/>
          <w:marBottom w:val="0"/>
          <w:divBdr>
            <w:top w:val="none" w:sz="0" w:space="0" w:color="auto"/>
            <w:left w:val="none" w:sz="0" w:space="0" w:color="auto"/>
            <w:bottom w:val="none" w:sz="0" w:space="0" w:color="auto"/>
            <w:right w:val="none" w:sz="0" w:space="0" w:color="auto"/>
          </w:divBdr>
        </w:div>
        <w:div w:id="1636835643">
          <w:marLeft w:val="0"/>
          <w:marRight w:val="0"/>
          <w:marTop w:val="0"/>
          <w:marBottom w:val="0"/>
          <w:divBdr>
            <w:top w:val="none" w:sz="0" w:space="0" w:color="auto"/>
            <w:left w:val="none" w:sz="0" w:space="0" w:color="auto"/>
            <w:bottom w:val="none" w:sz="0" w:space="0" w:color="auto"/>
            <w:right w:val="none" w:sz="0" w:space="0" w:color="auto"/>
          </w:divBdr>
        </w:div>
        <w:div w:id="1911499032">
          <w:marLeft w:val="0"/>
          <w:marRight w:val="0"/>
          <w:marTop w:val="0"/>
          <w:marBottom w:val="0"/>
          <w:divBdr>
            <w:top w:val="none" w:sz="0" w:space="0" w:color="auto"/>
            <w:left w:val="none" w:sz="0" w:space="0" w:color="auto"/>
            <w:bottom w:val="none" w:sz="0" w:space="0" w:color="auto"/>
            <w:right w:val="none" w:sz="0" w:space="0" w:color="auto"/>
          </w:divBdr>
        </w:div>
        <w:div w:id="251086773">
          <w:marLeft w:val="0"/>
          <w:marRight w:val="0"/>
          <w:marTop w:val="0"/>
          <w:marBottom w:val="0"/>
          <w:divBdr>
            <w:top w:val="none" w:sz="0" w:space="0" w:color="auto"/>
            <w:left w:val="none" w:sz="0" w:space="0" w:color="auto"/>
            <w:bottom w:val="none" w:sz="0" w:space="0" w:color="auto"/>
            <w:right w:val="none" w:sz="0" w:space="0" w:color="auto"/>
          </w:divBdr>
        </w:div>
      </w:divsChild>
    </w:div>
    <w:div w:id="156699084">
      <w:bodyDiv w:val="1"/>
      <w:marLeft w:val="0"/>
      <w:marRight w:val="0"/>
      <w:marTop w:val="0"/>
      <w:marBottom w:val="0"/>
      <w:divBdr>
        <w:top w:val="none" w:sz="0" w:space="0" w:color="auto"/>
        <w:left w:val="none" w:sz="0" w:space="0" w:color="auto"/>
        <w:bottom w:val="none" w:sz="0" w:space="0" w:color="auto"/>
        <w:right w:val="none" w:sz="0" w:space="0" w:color="auto"/>
      </w:divBdr>
    </w:div>
    <w:div w:id="161311536">
      <w:bodyDiv w:val="1"/>
      <w:marLeft w:val="0"/>
      <w:marRight w:val="0"/>
      <w:marTop w:val="0"/>
      <w:marBottom w:val="0"/>
      <w:divBdr>
        <w:top w:val="none" w:sz="0" w:space="0" w:color="auto"/>
        <w:left w:val="none" w:sz="0" w:space="0" w:color="auto"/>
        <w:bottom w:val="none" w:sz="0" w:space="0" w:color="auto"/>
        <w:right w:val="none" w:sz="0" w:space="0" w:color="auto"/>
      </w:divBdr>
    </w:div>
    <w:div w:id="239676959">
      <w:bodyDiv w:val="1"/>
      <w:marLeft w:val="0"/>
      <w:marRight w:val="0"/>
      <w:marTop w:val="0"/>
      <w:marBottom w:val="0"/>
      <w:divBdr>
        <w:top w:val="none" w:sz="0" w:space="0" w:color="auto"/>
        <w:left w:val="none" w:sz="0" w:space="0" w:color="auto"/>
        <w:bottom w:val="none" w:sz="0" w:space="0" w:color="auto"/>
        <w:right w:val="none" w:sz="0" w:space="0" w:color="auto"/>
      </w:divBdr>
    </w:div>
    <w:div w:id="261959123">
      <w:bodyDiv w:val="1"/>
      <w:marLeft w:val="0"/>
      <w:marRight w:val="0"/>
      <w:marTop w:val="0"/>
      <w:marBottom w:val="0"/>
      <w:divBdr>
        <w:top w:val="none" w:sz="0" w:space="0" w:color="auto"/>
        <w:left w:val="none" w:sz="0" w:space="0" w:color="auto"/>
        <w:bottom w:val="none" w:sz="0" w:space="0" w:color="auto"/>
        <w:right w:val="none" w:sz="0" w:space="0" w:color="auto"/>
      </w:divBdr>
    </w:div>
    <w:div w:id="325716570">
      <w:bodyDiv w:val="1"/>
      <w:marLeft w:val="0"/>
      <w:marRight w:val="0"/>
      <w:marTop w:val="0"/>
      <w:marBottom w:val="0"/>
      <w:divBdr>
        <w:top w:val="none" w:sz="0" w:space="0" w:color="auto"/>
        <w:left w:val="none" w:sz="0" w:space="0" w:color="auto"/>
        <w:bottom w:val="none" w:sz="0" w:space="0" w:color="auto"/>
        <w:right w:val="none" w:sz="0" w:space="0" w:color="auto"/>
      </w:divBdr>
    </w:div>
    <w:div w:id="331838036">
      <w:bodyDiv w:val="1"/>
      <w:marLeft w:val="0"/>
      <w:marRight w:val="0"/>
      <w:marTop w:val="0"/>
      <w:marBottom w:val="0"/>
      <w:divBdr>
        <w:top w:val="none" w:sz="0" w:space="0" w:color="auto"/>
        <w:left w:val="none" w:sz="0" w:space="0" w:color="auto"/>
        <w:bottom w:val="none" w:sz="0" w:space="0" w:color="auto"/>
        <w:right w:val="none" w:sz="0" w:space="0" w:color="auto"/>
      </w:divBdr>
    </w:div>
    <w:div w:id="361786950">
      <w:bodyDiv w:val="1"/>
      <w:marLeft w:val="0"/>
      <w:marRight w:val="0"/>
      <w:marTop w:val="0"/>
      <w:marBottom w:val="0"/>
      <w:divBdr>
        <w:top w:val="none" w:sz="0" w:space="0" w:color="auto"/>
        <w:left w:val="none" w:sz="0" w:space="0" w:color="auto"/>
        <w:bottom w:val="none" w:sz="0" w:space="0" w:color="auto"/>
        <w:right w:val="none" w:sz="0" w:space="0" w:color="auto"/>
      </w:divBdr>
    </w:div>
    <w:div w:id="381639900">
      <w:bodyDiv w:val="1"/>
      <w:marLeft w:val="0"/>
      <w:marRight w:val="0"/>
      <w:marTop w:val="0"/>
      <w:marBottom w:val="0"/>
      <w:divBdr>
        <w:top w:val="none" w:sz="0" w:space="0" w:color="auto"/>
        <w:left w:val="none" w:sz="0" w:space="0" w:color="auto"/>
        <w:bottom w:val="none" w:sz="0" w:space="0" w:color="auto"/>
        <w:right w:val="none" w:sz="0" w:space="0" w:color="auto"/>
      </w:divBdr>
    </w:div>
    <w:div w:id="386340281">
      <w:bodyDiv w:val="1"/>
      <w:marLeft w:val="0"/>
      <w:marRight w:val="0"/>
      <w:marTop w:val="0"/>
      <w:marBottom w:val="0"/>
      <w:divBdr>
        <w:top w:val="none" w:sz="0" w:space="0" w:color="auto"/>
        <w:left w:val="none" w:sz="0" w:space="0" w:color="auto"/>
        <w:bottom w:val="none" w:sz="0" w:space="0" w:color="auto"/>
        <w:right w:val="none" w:sz="0" w:space="0" w:color="auto"/>
      </w:divBdr>
    </w:div>
    <w:div w:id="470055531">
      <w:bodyDiv w:val="1"/>
      <w:marLeft w:val="0"/>
      <w:marRight w:val="0"/>
      <w:marTop w:val="0"/>
      <w:marBottom w:val="0"/>
      <w:divBdr>
        <w:top w:val="none" w:sz="0" w:space="0" w:color="auto"/>
        <w:left w:val="none" w:sz="0" w:space="0" w:color="auto"/>
        <w:bottom w:val="none" w:sz="0" w:space="0" w:color="auto"/>
        <w:right w:val="none" w:sz="0" w:space="0" w:color="auto"/>
      </w:divBdr>
    </w:div>
    <w:div w:id="474565261">
      <w:bodyDiv w:val="1"/>
      <w:marLeft w:val="0"/>
      <w:marRight w:val="0"/>
      <w:marTop w:val="0"/>
      <w:marBottom w:val="0"/>
      <w:divBdr>
        <w:top w:val="none" w:sz="0" w:space="0" w:color="auto"/>
        <w:left w:val="none" w:sz="0" w:space="0" w:color="auto"/>
        <w:bottom w:val="none" w:sz="0" w:space="0" w:color="auto"/>
        <w:right w:val="none" w:sz="0" w:space="0" w:color="auto"/>
      </w:divBdr>
    </w:div>
    <w:div w:id="534074994">
      <w:bodyDiv w:val="1"/>
      <w:marLeft w:val="0"/>
      <w:marRight w:val="0"/>
      <w:marTop w:val="0"/>
      <w:marBottom w:val="0"/>
      <w:divBdr>
        <w:top w:val="none" w:sz="0" w:space="0" w:color="auto"/>
        <w:left w:val="none" w:sz="0" w:space="0" w:color="auto"/>
        <w:bottom w:val="none" w:sz="0" w:space="0" w:color="auto"/>
        <w:right w:val="none" w:sz="0" w:space="0" w:color="auto"/>
      </w:divBdr>
    </w:div>
    <w:div w:id="608509769">
      <w:bodyDiv w:val="1"/>
      <w:marLeft w:val="0"/>
      <w:marRight w:val="0"/>
      <w:marTop w:val="0"/>
      <w:marBottom w:val="0"/>
      <w:divBdr>
        <w:top w:val="none" w:sz="0" w:space="0" w:color="auto"/>
        <w:left w:val="none" w:sz="0" w:space="0" w:color="auto"/>
        <w:bottom w:val="none" w:sz="0" w:space="0" w:color="auto"/>
        <w:right w:val="none" w:sz="0" w:space="0" w:color="auto"/>
      </w:divBdr>
    </w:div>
    <w:div w:id="626357399">
      <w:bodyDiv w:val="1"/>
      <w:marLeft w:val="0"/>
      <w:marRight w:val="0"/>
      <w:marTop w:val="0"/>
      <w:marBottom w:val="0"/>
      <w:divBdr>
        <w:top w:val="none" w:sz="0" w:space="0" w:color="auto"/>
        <w:left w:val="none" w:sz="0" w:space="0" w:color="auto"/>
        <w:bottom w:val="none" w:sz="0" w:space="0" w:color="auto"/>
        <w:right w:val="none" w:sz="0" w:space="0" w:color="auto"/>
      </w:divBdr>
    </w:div>
    <w:div w:id="631253807">
      <w:bodyDiv w:val="1"/>
      <w:marLeft w:val="0"/>
      <w:marRight w:val="0"/>
      <w:marTop w:val="0"/>
      <w:marBottom w:val="0"/>
      <w:divBdr>
        <w:top w:val="none" w:sz="0" w:space="0" w:color="auto"/>
        <w:left w:val="none" w:sz="0" w:space="0" w:color="auto"/>
        <w:bottom w:val="none" w:sz="0" w:space="0" w:color="auto"/>
        <w:right w:val="none" w:sz="0" w:space="0" w:color="auto"/>
      </w:divBdr>
    </w:div>
    <w:div w:id="671370266">
      <w:bodyDiv w:val="1"/>
      <w:marLeft w:val="0"/>
      <w:marRight w:val="0"/>
      <w:marTop w:val="0"/>
      <w:marBottom w:val="0"/>
      <w:divBdr>
        <w:top w:val="none" w:sz="0" w:space="0" w:color="auto"/>
        <w:left w:val="none" w:sz="0" w:space="0" w:color="auto"/>
        <w:bottom w:val="none" w:sz="0" w:space="0" w:color="auto"/>
        <w:right w:val="none" w:sz="0" w:space="0" w:color="auto"/>
      </w:divBdr>
    </w:div>
    <w:div w:id="697240268">
      <w:bodyDiv w:val="1"/>
      <w:marLeft w:val="0"/>
      <w:marRight w:val="0"/>
      <w:marTop w:val="0"/>
      <w:marBottom w:val="0"/>
      <w:divBdr>
        <w:top w:val="none" w:sz="0" w:space="0" w:color="auto"/>
        <w:left w:val="none" w:sz="0" w:space="0" w:color="auto"/>
        <w:bottom w:val="none" w:sz="0" w:space="0" w:color="auto"/>
        <w:right w:val="none" w:sz="0" w:space="0" w:color="auto"/>
      </w:divBdr>
    </w:div>
    <w:div w:id="709233522">
      <w:bodyDiv w:val="1"/>
      <w:marLeft w:val="0"/>
      <w:marRight w:val="0"/>
      <w:marTop w:val="0"/>
      <w:marBottom w:val="0"/>
      <w:divBdr>
        <w:top w:val="none" w:sz="0" w:space="0" w:color="auto"/>
        <w:left w:val="none" w:sz="0" w:space="0" w:color="auto"/>
        <w:bottom w:val="none" w:sz="0" w:space="0" w:color="auto"/>
        <w:right w:val="none" w:sz="0" w:space="0" w:color="auto"/>
      </w:divBdr>
    </w:div>
    <w:div w:id="709840160">
      <w:bodyDiv w:val="1"/>
      <w:marLeft w:val="0"/>
      <w:marRight w:val="0"/>
      <w:marTop w:val="0"/>
      <w:marBottom w:val="0"/>
      <w:divBdr>
        <w:top w:val="none" w:sz="0" w:space="0" w:color="auto"/>
        <w:left w:val="none" w:sz="0" w:space="0" w:color="auto"/>
        <w:bottom w:val="none" w:sz="0" w:space="0" w:color="auto"/>
        <w:right w:val="none" w:sz="0" w:space="0" w:color="auto"/>
      </w:divBdr>
    </w:div>
    <w:div w:id="714743984">
      <w:bodyDiv w:val="1"/>
      <w:marLeft w:val="0"/>
      <w:marRight w:val="0"/>
      <w:marTop w:val="0"/>
      <w:marBottom w:val="0"/>
      <w:divBdr>
        <w:top w:val="none" w:sz="0" w:space="0" w:color="auto"/>
        <w:left w:val="none" w:sz="0" w:space="0" w:color="auto"/>
        <w:bottom w:val="none" w:sz="0" w:space="0" w:color="auto"/>
        <w:right w:val="none" w:sz="0" w:space="0" w:color="auto"/>
      </w:divBdr>
    </w:div>
    <w:div w:id="722674582">
      <w:bodyDiv w:val="1"/>
      <w:marLeft w:val="0"/>
      <w:marRight w:val="0"/>
      <w:marTop w:val="0"/>
      <w:marBottom w:val="0"/>
      <w:divBdr>
        <w:top w:val="none" w:sz="0" w:space="0" w:color="auto"/>
        <w:left w:val="none" w:sz="0" w:space="0" w:color="auto"/>
        <w:bottom w:val="none" w:sz="0" w:space="0" w:color="auto"/>
        <w:right w:val="none" w:sz="0" w:space="0" w:color="auto"/>
      </w:divBdr>
    </w:div>
    <w:div w:id="731392561">
      <w:bodyDiv w:val="1"/>
      <w:marLeft w:val="0"/>
      <w:marRight w:val="0"/>
      <w:marTop w:val="0"/>
      <w:marBottom w:val="0"/>
      <w:divBdr>
        <w:top w:val="none" w:sz="0" w:space="0" w:color="auto"/>
        <w:left w:val="none" w:sz="0" w:space="0" w:color="auto"/>
        <w:bottom w:val="none" w:sz="0" w:space="0" w:color="auto"/>
        <w:right w:val="none" w:sz="0" w:space="0" w:color="auto"/>
      </w:divBdr>
    </w:div>
    <w:div w:id="742916956">
      <w:bodyDiv w:val="1"/>
      <w:marLeft w:val="0"/>
      <w:marRight w:val="0"/>
      <w:marTop w:val="0"/>
      <w:marBottom w:val="0"/>
      <w:divBdr>
        <w:top w:val="none" w:sz="0" w:space="0" w:color="auto"/>
        <w:left w:val="none" w:sz="0" w:space="0" w:color="auto"/>
        <w:bottom w:val="none" w:sz="0" w:space="0" w:color="auto"/>
        <w:right w:val="none" w:sz="0" w:space="0" w:color="auto"/>
      </w:divBdr>
    </w:div>
    <w:div w:id="762534050">
      <w:bodyDiv w:val="1"/>
      <w:marLeft w:val="0"/>
      <w:marRight w:val="0"/>
      <w:marTop w:val="0"/>
      <w:marBottom w:val="0"/>
      <w:divBdr>
        <w:top w:val="none" w:sz="0" w:space="0" w:color="auto"/>
        <w:left w:val="none" w:sz="0" w:space="0" w:color="auto"/>
        <w:bottom w:val="none" w:sz="0" w:space="0" w:color="auto"/>
        <w:right w:val="none" w:sz="0" w:space="0" w:color="auto"/>
      </w:divBdr>
    </w:div>
    <w:div w:id="774593920">
      <w:bodyDiv w:val="1"/>
      <w:marLeft w:val="0"/>
      <w:marRight w:val="0"/>
      <w:marTop w:val="0"/>
      <w:marBottom w:val="0"/>
      <w:divBdr>
        <w:top w:val="none" w:sz="0" w:space="0" w:color="auto"/>
        <w:left w:val="none" w:sz="0" w:space="0" w:color="auto"/>
        <w:bottom w:val="none" w:sz="0" w:space="0" w:color="auto"/>
        <w:right w:val="none" w:sz="0" w:space="0" w:color="auto"/>
      </w:divBdr>
    </w:div>
    <w:div w:id="818307460">
      <w:bodyDiv w:val="1"/>
      <w:marLeft w:val="0"/>
      <w:marRight w:val="0"/>
      <w:marTop w:val="0"/>
      <w:marBottom w:val="0"/>
      <w:divBdr>
        <w:top w:val="none" w:sz="0" w:space="0" w:color="auto"/>
        <w:left w:val="none" w:sz="0" w:space="0" w:color="auto"/>
        <w:bottom w:val="none" w:sz="0" w:space="0" w:color="auto"/>
        <w:right w:val="none" w:sz="0" w:space="0" w:color="auto"/>
      </w:divBdr>
    </w:div>
    <w:div w:id="837766774">
      <w:bodyDiv w:val="1"/>
      <w:marLeft w:val="0"/>
      <w:marRight w:val="0"/>
      <w:marTop w:val="0"/>
      <w:marBottom w:val="0"/>
      <w:divBdr>
        <w:top w:val="none" w:sz="0" w:space="0" w:color="auto"/>
        <w:left w:val="none" w:sz="0" w:space="0" w:color="auto"/>
        <w:bottom w:val="none" w:sz="0" w:space="0" w:color="auto"/>
        <w:right w:val="none" w:sz="0" w:space="0" w:color="auto"/>
      </w:divBdr>
    </w:div>
    <w:div w:id="857355222">
      <w:bodyDiv w:val="1"/>
      <w:marLeft w:val="0"/>
      <w:marRight w:val="0"/>
      <w:marTop w:val="0"/>
      <w:marBottom w:val="0"/>
      <w:divBdr>
        <w:top w:val="none" w:sz="0" w:space="0" w:color="auto"/>
        <w:left w:val="none" w:sz="0" w:space="0" w:color="auto"/>
        <w:bottom w:val="none" w:sz="0" w:space="0" w:color="auto"/>
        <w:right w:val="none" w:sz="0" w:space="0" w:color="auto"/>
      </w:divBdr>
    </w:div>
    <w:div w:id="910429880">
      <w:bodyDiv w:val="1"/>
      <w:marLeft w:val="0"/>
      <w:marRight w:val="0"/>
      <w:marTop w:val="0"/>
      <w:marBottom w:val="0"/>
      <w:divBdr>
        <w:top w:val="none" w:sz="0" w:space="0" w:color="auto"/>
        <w:left w:val="none" w:sz="0" w:space="0" w:color="auto"/>
        <w:bottom w:val="none" w:sz="0" w:space="0" w:color="auto"/>
        <w:right w:val="none" w:sz="0" w:space="0" w:color="auto"/>
      </w:divBdr>
    </w:div>
    <w:div w:id="923614646">
      <w:bodyDiv w:val="1"/>
      <w:marLeft w:val="0"/>
      <w:marRight w:val="0"/>
      <w:marTop w:val="0"/>
      <w:marBottom w:val="0"/>
      <w:divBdr>
        <w:top w:val="none" w:sz="0" w:space="0" w:color="auto"/>
        <w:left w:val="none" w:sz="0" w:space="0" w:color="auto"/>
        <w:bottom w:val="none" w:sz="0" w:space="0" w:color="auto"/>
        <w:right w:val="none" w:sz="0" w:space="0" w:color="auto"/>
      </w:divBdr>
    </w:div>
    <w:div w:id="940139301">
      <w:bodyDiv w:val="1"/>
      <w:marLeft w:val="0"/>
      <w:marRight w:val="0"/>
      <w:marTop w:val="0"/>
      <w:marBottom w:val="0"/>
      <w:divBdr>
        <w:top w:val="none" w:sz="0" w:space="0" w:color="auto"/>
        <w:left w:val="none" w:sz="0" w:space="0" w:color="auto"/>
        <w:bottom w:val="none" w:sz="0" w:space="0" w:color="auto"/>
        <w:right w:val="none" w:sz="0" w:space="0" w:color="auto"/>
      </w:divBdr>
    </w:div>
    <w:div w:id="1100681333">
      <w:bodyDiv w:val="1"/>
      <w:marLeft w:val="0"/>
      <w:marRight w:val="0"/>
      <w:marTop w:val="0"/>
      <w:marBottom w:val="0"/>
      <w:divBdr>
        <w:top w:val="none" w:sz="0" w:space="0" w:color="auto"/>
        <w:left w:val="none" w:sz="0" w:space="0" w:color="auto"/>
        <w:bottom w:val="none" w:sz="0" w:space="0" w:color="auto"/>
        <w:right w:val="none" w:sz="0" w:space="0" w:color="auto"/>
      </w:divBdr>
    </w:div>
    <w:div w:id="1109928839">
      <w:bodyDiv w:val="1"/>
      <w:marLeft w:val="0"/>
      <w:marRight w:val="0"/>
      <w:marTop w:val="0"/>
      <w:marBottom w:val="0"/>
      <w:divBdr>
        <w:top w:val="none" w:sz="0" w:space="0" w:color="auto"/>
        <w:left w:val="none" w:sz="0" w:space="0" w:color="auto"/>
        <w:bottom w:val="none" w:sz="0" w:space="0" w:color="auto"/>
        <w:right w:val="none" w:sz="0" w:space="0" w:color="auto"/>
      </w:divBdr>
    </w:div>
    <w:div w:id="1122266808">
      <w:bodyDiv w:val="1"/>
      <w:marLeft w:val="0"/>
      <w:marRight w:val="0"/>
      <w:marTop w:val="0"/>
      <w:marBottom w:val="0"/>
      <w:divBdr>
        <w:top w:val="none" w:sz="0" w:space="0" w:color="auto"/>
        <w:left w:val="none" w:sz="0" w:space="0" w:color="auto"/>
        <w:bottom w:val="none" w:sz="0" w:space="0" w:color="auto"/>
        <w:right w:val="none" w:sz="0" w:space="0" w:color="auto"/>
      </w:divBdr>
    </w:div>
    <w:div w:id="1195994451">
      <w:bodyDiv w:val="1"/>
      <w:marLeft w:val="0"/>
      <w:marRight w:val="0"/>
      <w:marTop w:val="0"/>
      <w:marBottom w:val="0"/>
      <w:divBdr>
        <w:top w:val="none" w:sz="0" w:space="0" w:color="auto"/>
        <w:left w:val="none" w:sz="0" w:space="0" w:color="auto"/>
        <w:bottom w:val="none" w:sz="0" w:space="0" w:color="auto"/>
        <w:right w:val="none" w:sz="0" w:space="0" w:color="auto"/>
      </w:divBdr>
    </w:div>
    <w:div w:id="1310525010">
      <w:bodyDiv w:val="1"/>
      <w:marLeft w:val="0"/>
      <w:marRight w:val="0"/>
      <w:marTop w:val="0"/>
      <w:marBottom w:val="0"/>
      <w:divBdr>
        <w:top w:val="none" w:sz="0" w:space="0" w:color="auto"/>
        <w:left w:val="none" w:sz="0" w:space="0" w:color="auto"/>
        <w:bottom w:val="none" w:sz="0" w:space="0" w:color="auto"/>
        <w:right w:val="none" w:sz="0" w:space="0" w:color="auto"/>
      </w:divBdr>
    </w:div>
    <w:div w:id="1311447675">
      <w:bodyDiv w:val="1"/>
      <w:marLeft w:val="0"/>
      <w:marRight w:val="0"/>
      <w:marTop w:val="0"/>
      <w:marBottom w:val="0"/>
      <w:divBdr>
        <w:top w:val="none" w:sz="0" w:space="0" w:color="auto"/>
        <w:left w:val="none" w:sz="0" w:space="0" w:color="auto"/>
        <w:bottom w:val="none" w:sz="0" w:space="0" w:color="auto"/>
        <w:right w:val="none" w:sz="0" w:space="0" w:color="auto"/>
      </w:divBdr>
    </w:div>
    <w:div w:id="1328747170">
      <w:bodyDiv w:val="1"/>
      <w:marLeft w:val="0"/>
      <w:marRight w:val="0"/>
      <w:marTop w:val="0"/>
      <w:marBottom w:val="0"/>
      <w:divBdr>
        <w:top w:val="none" w:sz="0" w:space="0" w:color="auto"/>
        <w:left w:val="none" w:sz="0" w:space="0" w:color="auto"/>
        <w:bottom w:val="none" w:sz="0" w:space="0" w:color="auto"/>
        <w:right w:val="none" w:sz="0" w:space="0" w:color="auto"/>
      </w:divBdr>
    </w:div>
    <w:div w:id="1374499275">
      <w:bodyDiv w:val="1"/>
      <w:marLeft w:val="0"/>
      <w:marRight w:val="0"/>
      <w:marTop w:val="0"/>
      <w:marBottom w:val="0"/>
      <w:divBdr>
        <w:top w:val="none" w:sz="0" w:space="0" w:color="auto"/>
        <w:left w:val="none" w:sz="0" w:space="0" w:color="auto"/>
        <w:bottom w:val="none" w:sz="0" w:space="0" w:color="auto"/>
        <w:right w:val="none" w:sz="0" w:space="0" w:color="auto"/>
      </w:divBdr>
    </w:div>
    <w:div w:id="1408386011">
      <w:bodyDiv w:val="1"/>
      <w:marLeft w:val="0"/>
      <w:marRight w:val="0"/>
      <w:marTop w:val="0"/>
      <w:marBottom w:val="0"/>
      <w:divBdr>
        <w:top w:val="none" w:sz="0" w:space="0" w:color="auto"/>
        <w:left w:val="none" w:sz="0" w:space="0" w:color="auto"/>
        <w:bottom w:val="none" w:sz="0" w:space="0" w:color="auto"/>
        <w:right w:val="none" w:sz="0" w:space="0" w:color="auto"/>
      </w:divBdr>
    </w:div>
    <w:div w:id="1409427599">
      <w:bodyDiv w:val="1"/>
      <w:marLeft w:val="0"/>
      <w:marRight w:val="0"/>
      <w:marTop w:val="0"/>
      <w:marBottom w:val="0"/>
      <w:divBdr>
        <w:top w:val="none" w:sz="0" w:space="0" w:color="auto"/>
        <w:left w:val="none" w:sz="0" w:space="0" w:color="auto"/>
        <w:bottom w:val="none" w:sz="0" w:space="0" w:color="auto"/>
        <w:right w:val="none" w:sz="0" w:space="0" w:color="auto"/>
      </w:divBdr>
    </w:div>
    <w:div w:id="1529830907">
      <w:bodyDiv w:val="1"/>
      <w:marLeft w:val="0"/>
      <w:marRight w:val="0"/>
      <w:marTop w:val="0"/>
      <w:marBottom w:val="0"/>
      <w:divBdr>
        <w:top w:val="none" w:sz="0" w:space="0" w:color="auto"/>
        <w:left w:val="none" w:sz="0" w:space="0" w:color="auto"/>
        <w:bottom w:val="none" w:sz="0" w:space="0" w:color="auto"/>
        <w:right w:val="none" w:sz="0" w:space="0" w:color="auto"/>
      </w:divBdr>
    </w:div>
    <w:div w:id="1600214565">
      <w:bodyDiv w:val="1"/>
      <w:marLeft w:val="0"/>
      <w:marRight w:val="0"/>
      <w:marTop w:val="0"/>
      <w:marBottom w:val="0"/>
      <w:divBdr>
        <w:top w:val="none" w:sz="0" w:space="0" w:color="auto"/>
        <w:left w:val="none" w:sz="0" w:space="0" w:color="auto"/>
        <w:bottom w:val="none" w:sz="0" w:space="0" w:color="auto"/>
        <w:right w:val="none" w:sz="0" w:space="0" w:color="auto"/>
      </w:divBdr>
    </w:div>
    <w:div w:id="1653606813">
      <w:bodyDiv w:val="1"/>
      <w:marLeft w:val="0"/>
      <w:marRight w:val="0"/>
      <w:marTop w:val="0"/>
      <w:marBottom w:val="0"/>
      <w:divBdr>
        <w:top w:val="none" w:sz="0" w:space="0" w:color="auto"/>
        <w:left w:val="none" w:sz="0" w:space="0" w:color="auto"/>
        <w:bottom w:val="none" w:sz="0" w:space="0" w:color="auto"/>
        <w:right w:val="none" w:sz="0" w:space="0" w:color="auto"/>
      </w:divBdr>
    </w:div>
    <w:div w:id="1661079279">
      <w:bodyDiv w:val="1"/>
      <w:marLeft w:val="0"/>
      <w:marRight w:val="0"/>
      <w:marTop w:val="0"/>
      <w:marBottom w:val="0"/>
      <w:divBdr>
        <w:top w:val="none" w:sz="0" w:space="0" w:color="auto"/>
        <w:left w:val="none" w:sz="0" w:space="0" w:color="auto"/>
        <w:bottom w:val="none" w:sz="0" w:space="0" w:color="auto"/>
        <w:right w:val="none" w:sz="0" w:space="0" w:color="auto"/>
      </w:divBdr>
    </w:div>
    <w:div w:id="1688871649">
      <w:bodyDiv w:val="1"/>
      <w:marLeft w:val="0"/>
      <w:marRight w:val="0"/>
      <w:marTop w:val="0"/>
      <w:marBottom w:val="0"/>
      <w:divBdr>
        <w:top w:val="none" w:sz="0" w:space="0" w:color="auto"/>
        <w:left w:val="none" w:sz="0" w:space="0" w:color="auto"/>
        <w:bottom w:val="none" w:sz="0" w:space="0" w:color="auto"/>
        <w:right w:val="none" w:sz="0" w:space="0" w:color="auto"/>
      </w:divBdr>
    </w:div>
    <w:div w:id="1694381991">
      <w:bodyDiv w:val="1"/>
      <w:marLeft w:val="0"/>
      <w:marRight w:val="0"/>
      <w:marTop w:val="0"/>
      <w:marBottom w:val="0"/>
      <w:divBdr>
        <w:top w:val="none" w:sz="0" w:space="0" w:color="auto"/>
        <w:left w:val="none" w:sz="0" w:space="0" w:color="auto"/>
        <w:bottom w:val="none" w:sz="0" w:space="0" w:color="auto"/>
        <w:right w:val="none" w:sz="0" w:space="0" w:color="auto"/>
      </w:divBdr>
    </w:div>
    <w:div w:id="1793330204">
      <w:bodyDiv w:val="1"/>
      <w:marLeft w:val="0"/>
      <w:marRight w:val="0"/>
      <w:marTop w:val="0"/>
      <w:marBottom w:val="0"/>
      <w:divBdr>
        <w:top w:val="none" w:sz="0" w:space="0" w:color="auto"/>
        <w:left w:val="none" w:sz="0" w:space="0" w:color="auto"/>
        <w:bottom w:val="none" w:sz="0" w:space="0" w:color="auto"/>
        <w:right w:val="none" w:sz="0" w:space="0" w:color="auto"/>
      </w:divBdr>
    </w:div>
    <w:div w:id="1859462545">
      <w:bodyDiv w:val="1"/>
      <w:marLeft w:val="0"/>
      <w:marRight w:val="0"/>
      <w:marTop w:val="0"/>
      <w:marBottom w:val="0"/>
      <w:divBdr>
        <w:top w:val="none" w:sz="0" w:space="0" w:color="auto"/>
        <w:left w:val="none" w:sz="0" w:space="0" w:color="auto"/>
        <w:bottom w:val="none" w:sz="0" w:space="0" w:color="auto"/>
        <w:right w:val="none" w:sz="0" w:space="0" w:color="auto"/>
      </w:divBdr>
    </w:div>
    <w:div w:id="1905986233">
      <w:bodyDiv w:val="1"/>
      <w:marLeft w:val="0"/>
      <w:marRight w:val="0"/>
      <w:marTop w:val="0"/>
      <w:marBottom w:val="0"/>
      <w:divBdr>
        <w:top w:val="none" w:sz="0" w:space="0" w:color="auto"/>
        <w:left w:val="none" w:sz="0" w:space="0" w:color="auto"/>
        <w:bottom w:val="none" w:sz="0" w:space="0" w:color="auto"/>
        <w:right w:val="none" w:sz="0" w:space="0" w:color="auto"/>
      </w:divBdr>
    </w:div>
    <w:div w:id="20102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www.psywww.com/psyrelig/psyrelpr.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psywww.com/psyrelig/psyrelpr.htm"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msnbc.msn.com/id/39625809/ns/world_news-americ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msnbc.msn.com/id/39625809/ns/world_news-americas/" TargetMode="External"/><Relationship Id="rId4" Type="http://schemas.openxmlformats.org/officeDocument/2006/relationships/settings" Target="settings.xml"/><Relationship Id="rId9" Type="http://schemas.openxmlformats.org/officeDocument/2006/relationships/hyperlink" Target="mailto:yramirezr@uci.cu" TargetMode="Externa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mian\Documents\Plantillas%20personalizadas%20de%20Office\Plantilla%20Generica%20Universid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DE35A9274424F2982E415D289BA1997"/>
        <w:category>
          <w:name w:val="General"/>
          <w:gallery w:val="placeholder"/>
        </w:category>
        <w:types>
          <w:type w:val="bbPlcHdr"/>
        </w:types>
        <w:behaviors>
          <w:behavior w:val="content"/>
        </w:behaviors>
        <w:guid w:val="{6DCBA6A8-FF89-40F9-999A-71B22B6B7A09}"/>
      </w:docPartPr>
      <w:docPartBody>
        <w:p w:rsidR="00443EDA" w:rsidRDefault="00000000">
          <w:pPr>
            <w:pStyle w:val="BDE35A9274424F2982E415D289BA1997"/>
          </w:pPr>
          <w:r w:rsidRPr="00C1235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altName w:val="FreeSerif"/>
    <w:panose1 w:val="02020404030301010803"/>
    <w:charset w:val="00"/>
    <w:family w:val="roman"/>
    <w:pitch w:val="variable"/>
    <w:sig w:usb0="00000287" w:usb1="00000000" w:usb2="00000000" w:usb3="00000000" w:csb0="0000009F" w:csb1="00000000"/>
  </w:font>
  <w:font w:name="CMR10;Times New Roman">
    <w:altName w:val="DejaVu Sans"/>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3C"/>
    <w:rsid w:val="00000AE0"/>
    <w:rsid w:val="000D1FB5"/>
    <w:rsid w:val="001C1FAA"/>
    <w:rsid w:val="00397BE8"/>
    <w:rsid w:val="00443EDA"/>
    <w:rsid w:val="0045623C"/>
    <w:rsid w:val="005160E7"/>
    <w:rsid w:val="005F6789"/>
    <w:rsid w:val="00694BCF"/>
    <w:rsid w:val="006B5468"/>
    <w:rsid w:val="0073086B"/>
    <w:rsid w:val="007A5706"/>
    <w:rsid w:val="0083037E"/>
    <w:rsid w:val="009912B0"/>
    <w:rsid w:val="00AE5C60"/>
    <w:rsid w:val="00C61C7E"/>
    <w:rsid w:val="00D04A9D"/>
    <w:rsid w:val="00D2148D"/>
    <w:rsid w:val="00D32A34"/>
    <w:rsid w:val="00D97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666666"/>
    </w:rPr>
  </w:style>
  <w:style w:type="paragraph" w:customStyle="1" w:styleId="BDE35A9274424F2982E415D289BA1997">
    <w:name w:val="BDE35A9274424F2982E415D289BA19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Ala21</b:Tag>
    <b:SourceType>JournalArticle</b:SourceType>
    <b:Guid>{998E8F05-FD51-4650-A9B8-CA66246710C8}</b:Guid>
    <b:Author>
      <b:Author>
        <b:Corporate>Alan N. Inglis, Andrew C. Parnell, C. Hurley</b:Corporate>
      </b:Author>
    </b:Author>
    <b:Title>Visualizing Variable Importance and Variable Interaction Effects in Machine Learning Models</b:Title>
    <b:Year>2021</b:Year>
    <b:JournalName>Journal of Computational And Graphical Statistics</b:JournalName>
    <b:RefOrder>1</b:RefOrder>
  </b:Source>
  <b:Source>
    <b:Tag>Cat21</b:Tag>
    <b:SourceType>DocumentFromInternetSite</b:SourceType>
    <b:Guid>{458F5D5A-7FB3-4117-929E-58A4FD753CAA}</b:Guid>
    <b:Title>condvis2</b:Title>
    <b:Year>2021</b:Year>
    <b:Author>
      <b:Author>
        <b:Corporate>Catherine Hurley, Mark OConnell, Katarina Domijan</b:Corporate>
      </b:Author>
    </b:Author>
    <b:URL>https://cbhurley.github.io/condvis2/</b:URL>
    <b:RefOrder>2</b:RefOrder>
  </b:Source>
  <b:Source>
    <b:Tag>Kuh19</b:Tag>
    <b:SourceType>Book</b:SourceType>
    <b:Guid>{C3743961-BDCF-42D9-8559-0FC14C5280C2}</b:Guid>
    <b:Author>
      <b:Author>
        <b:Corporate>Kuhn, M., &amp; Johnson, K.</b:Corporate>
      </b:Author>
    </b:Author>
    <b:Title>Feature Engineering and Selection: A Practical Approach for Predictive Models</b:Title>
    <b:Year>2019</b:Year>
    <b:Publisher>CRC Press</b:Publisher>
    <b:RefOrder>3</b:RefOrder>
  </b:Source>
  <b:Source>
    <b:Tag>Few18</b:Tag>
    <b:SourceType>Book</b:SourceType>
    <b:Guid>{C08D69BD-FB69-481C-B90D-27F6F9453CAF}</b:Guid>
    <b:Author>
      <b:Author>
        <b:NameList>
          <b:Person>
            <b:Last>Few</b:Last>
            <b:First>S</b:First>
          </b:Person>
        </b:NameList>
      </b:Author>
    </b:Author>
    <b:Title>Show Me the Numbers: Designing Tables and Graphs to Enlighten (2nd ed.)</b:Title>
    <b:Year>2018</b:Year>
    <b:Publisher>Analytics Press</b:Publisher>
    <b:RefOrder>4</b:RefOrder>
  </b:Source>
  <b:Source>
    <b:Tag>Coned</b:Tag>
    <b:SourceType>Book</b:SourceType>
    <b:Guid>{7C8FD15C-F8AD-4E32-8EB2-E60CA5A10FF9}</b:Guid>
    <b:Title>Practical Nonparametric Statistics (3rd ed.)</b:Title>
    <b:Year>1999</b:Year>
    <b:Publisher>Wiley</b:Publisher>
    <b:Author>
      <b:Author>
        <b:NameList>
          <b:Person>
            <b:Last>Conover</b:Last>
            <b:First>W.</b:First>
            <b:Middle>J.</b:Middle>
          </b:Person>
        </b:NameList>
      </b:Author>
    </b:Author>
    <b:RefOrder>5</b:RefOrder>
  </b:Source>
  <b:Source>
    <b:Tag>Hol13</b:Tag>
    <b:SourceType>Book</b:SourceType>
    <b:Guid>{81DB1F0D-CBCE-40DE-8EC6-72EE1EF95971}</b:Guid>
    <b:Author>
      <b:Author>
        <b:Corporate>Hollander, M., Wolfe, D. A., &amp; Chicken, E.</b:Corporate>
      </b:Author>
    </b:Author>
    <b:Title>Nonparametric Statistical Methods (3rd ed.)</b:Title>
    <b:Year>2013</b:Year>
    <b:Publisher>Wiley</b:Publisher>
    <b:RefOrder>6</b:RefOrder>
  </b:Source>
  <b:Source>
    <b:Tag>Shn17</b:Tag>
    <b:SourceType>Book</b:SourceType>
    <b:Guid>{0ED3C3EE-2AE0-4AC0-9C4E-C0581FF03576}</b:Guid>
    <b:Author>
      <b:Author>
        <b:Corporate>Shneiderman, B., &amp; Plaisant, C.</b:Corporate>
      </b:Author>
    </b:Author>
    <b:Title>Designing the User Interface: Strategies for Effective Human-Computer Interaction (6th ed.)</b:Title>
    <b:Year>2017</b:Year>
    <b:Publisher>Pearson</b:Publisher>
    <b:RefOrder>7</b:RefOrder>
  </b:Source>
  <b:Source>
    <b:Tag>Hyn21</b:Tag>
    <b:SourceType>Book</b:SourceType>
    <b:Guid>{193347B2-ADC4-457A-8040-5E74BB53C471}</b:Guid>
    <b:Author>
      <b:Author>
        <b:NameList>
          <b:Person>
            <b:Last>Hyndman</b:Last>
            <b:First>R.</b:First>
            <b:Middle>J., &amp; Athanasopoulos, G.</b:Middle>
          </b:Person>
        </b:NameList>
      </b:Author>
    </b:Author>
    <b:Title>Forecasting: Principles and Practice (3rd ed.)</b:Title>
    <b:Year>2021</b:Year>
    <b:Publisher>OTexts</b:Publisher>
    <b:RefOrder>8</b:RefOrder>
  </b:Source>
  <b:Source>
    <b:Tag>Let23</b:Tag>
    <b:SourceType>JournalArticle</b:SourceType>
    <b:Guid>{543F62CA-E735-4CCF-9857-F155A5A5472B}</b:Guid>
    <b:Title>Métodologías Ágiles para el Desarrollo de Software: eXtreme Programming (XP)</b:Title>
    <b:Year>2023</b:Year>
    <b:LCID>es-ES</b:LCID>
    <b:Author>
      <b:Author>
        <b:NameList>
          <b:Person>
            <b:Last>Letelier</b:Last>
            <b:First>Patricio</b:First>
          </b:Person>
          <b:Person>
            <b:Last>Penadés</b:Last>
            <b:First>Mª</b:First>
            <b:Middle>Carmen</b:Middle>
          </b:Person>
        </b:NameList>
      </b:Author>
    </b:Author>
    <b:RefOrder>9</b:RefOrder>
  </b:Source>
  <b:Source>
    <b:Tag>Jav19</b:Tag>
    <b:SourceType>JournalArticle</b:SourceType>
    <b:Guid>{BE3F279A-337E-416E-827C-08D987145D9E}</b:Guid>
    <b:Author>
      <b:Author>
        <b:NameList>
          <b:Person>
            <b:Last>Tirado</b:Last>
            <b:First>Javier</b:First>
            <b:Middle>Martín de Agar</b:Middle>
          </b:Person>
        </b:NameList>
      </b:Author>
    </b:Author>
    <b:Title>Historias de usuario aportan valor, no funcionalidad</b:Title>
    <b:Year>2019</b:Year>
    <b:RefOrder>10</b:RefOrder>
  </b:Source>
</b:Sources>
</file>

<file path=customXml/itemProps1.xml><?xml version="1.0" encoding="utf-8"?>
<ds:datastoreItem xmlns:ds="http://schemas.openxmlformats.org/officeDocument/2006/customXml" ds:itemID="{FCCB6381-0AB1-4470-9931-F7AFA7C9F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Generica Universidad.dotx</Template>
  <TotalTime>440</TotalTime>
  <Pages>32</Pages>
  <Words>6961</Words>
  <Characters>39680</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Dam Brito</cp:lastModifiedBy>
  <cp:revision>75</cp:revision>
  <dcterms:created xsi:type="dcterms:W3CDTF">2024-12-07T23:20:00Z</dcterms:created>
  <dcterms:modified xsi:type="dcterms:W3CDTF">2025-02-22T03:58:00Z</dcterms:modified>
</cp:coreProperties>
</file>